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255FD" w14:textId="77777777" w:rsidR="00B768A9" w:rsidRDefault="00B768A9"/>
    <w:p w14:paraId="21323B94" w14:textId="77777777" w:rsidR="00B768A9" w:rsidRDefault="00B768A9"/>
    <w:p w14:paraId="1F24527E" w14:textId="77777777" w:rsidR="00B768A9" w:rsidRDefault="00B768A9"/>
    <w:p w14:paraId="4F7D6851" w14:textId="77777777" w:rsidR="00B768A9" w:rsidRDefault="00B768A9"/>
    <w:p w14:paraId="1917BC47" w14:textId="77777777" w:rsidR="00B768A9" w:rsidRDefault="00B768A9"/>
    <w:p w14:paraId="3E9EA2E5" w14:textId="77777777" w:rsidR="00B768A9" w:rsidRDefault="00B768A9"/>
    <w:p w14:paraId="66DC0062" w14:textId="77777777" w:rsidR="00B768A9" w:rsidRDefault="00B768A9"/>
    <w:p w14:paraId="21079D99" w14:textId="77777777" w:rsidR="00B768A9" w:rsidRDefault="00B768A9"/>
    <w:p w14:paraId="145DEFA7" w14:textId="77777777" w:rsidR="00B768A9" w:rsidRDefault="00B768A9"/>
    <w:p w14:paraId="3566A6A6" w14:textId="77777777" w:rsidR="00B768A9" w:rsidRDefault="00B768A9"/>
    <w:p w14:paraId="3E13F26B" w14:textId="77777777" w:rsidR="00B768A9" w:rsidRDefault="00B768A9"/>
    <w:p w14:paraId="1E47B842" w14:textId="77777777" w:rsidR="00B768A9" w:rsidRDefault="00B768A9"/>
    <w:tbl>
      <w:tblPr>
        <w:tblW w:w="8839" w:type="dxa"/>
        <w:tblInd w:w="-8" w:type="dxa"/>
        <w:tblBorders>
          <w:top w:val="single" w:sz="6" w:space="0" w:color="auto"/>
          <w:left w:val="single" w:sz="6" w:space="0" w:color="auto"/>
          <w:bottom w:val="single" w:sz="6" w:space="0" w:color="auto"/>
          <w:right w:val="single" w:sz="6" w:space="0" w:color="auto"/>
        </w:tblBorders>
        <w:tblLayout w:type="fixed"/>
        <w:tblLook w:val="0020" w:firstRow="1" w:lastRow="0" w:firstColumn="0" w:lastColumn="0" w:noHBand="0" w:noVBand="0"/>
      </w:tblPr>
      <w:tblGrid>
        <w:gridCol w:w="2628"/>
        <w:gridCol w:w="2160"/>
        <w:gridCol w:w="900"/>
        <w:gridCol w:w="3151"/>
      </w:tblGrid>
      <w:tr w:rsidR="00FB6866" w14:paraId="1AD8A549" w14:textId="77777777" w:rsidTr="00FB6866">
        <w:tc>
          <w:tcPr>
            <w:tcW w:w="2628" w:type="dxa"/>
            <w:tcBorders>
              <w:top w:val="single" w:sz="6" w:space="0" w:color="000000"/>
              <w:left w:val="single" w:sz="6" w:space="0" w:color="000000"/>
              <w:bottom w:val="nil"/>
              <w:right w:val="nil"/>
            </w:tcBorders>
            <w:shd w:val="clear" w:color="auto" w:fill="4F81BD" w:themeFill="accent1"/>
          </w:tcPr>
          <w:p w14:paraId="33685EFF" w14:textId="30DC554A" w:rsidR="00FB6866" w:rsidRPr="00FB6866" w:rsidRDefault="00FB6866" w:rsidP="00FB6866">
            <w:pPr>
              <w:pStyle w:val="FSDMTitleCover"/>
              <w:jc w:val="right"/>
              <w:rPr>
                <w:b w:val="0"/>
                <w:bCs/>
                <w:sz w:val="34"/>
                <w:szCs w:val="34"/>
              </w:rPr>
            </w:pPr>
            <w:r w:rsidRPr="00FB6866">
              <w:rPr>
                <w:b w:val="0"/>
              </w:rPr>
              <w:t>Project:</w:t>
            </w:r>
          </w:p>
        </w:tc>
        <w:tc>
          <w:tcPr>
            <w:tcW w:w="6211" w:type="dxa"/>
            <w:gridSpan w:val="3"/>
            <w:tcBorders>
              <w:top w:val="single" w:sz="6" w:space="0" w:color="000000"/>
              <w:left w:val="nil"/>
              <w:bottom w:val="nil"/>
              <w:right w:val="single" w:sz="6" w:space="0" w:color="000000"/>
            </w:tcBorders>
            <w:shd w:val="clear" w:color="auto" w:fill="4F81BD" w:themeFill="accent1"/>
          </w:tcPr>
          <w:p w14:paraId="46112581" w14:textId="6EE7C9AB" w:rsidR="00FB6866" w:rsidRPr="00FB6866" w:rsidRDefault="00FB6866" w:rsidP="00FB6866">
            <w:pPr>
              <w:pStyle w:val="FSDMTitleCover"/>
              <w:tabs>
                <w:tab w:val="clear" w:pos="2880"/>
                <w:tab w:val="clear" w:pos="3600"/>
                <w:tab w:val="right" w:pos="5995"/>
              </w:tabs>
              <w:rPr>
                <w:b w:val="0"/>
                <w:bCs/>
                <w:sz w:val="34"/>
                <w:szCs w:val="34"/>
              </w:rPr>
            </w:pPr>
            <w:proofErr w:type="spellStart"/>
            <w:r w:rsidRPr="00FB6866">
              <w:rPr>
                <w:b w:val="0"/>
              </w:rPr>
              <w:t>MyMav</w:t>
            </w:r>
            <w:proofErr w:type="spellEnd"/>
            <w:r w:rsidRPr="00FB6866">
              <w:rPr>
                <w:b w:val="0"/>
              </w:rPr>
              <w:t xml:space="preserve"> Mobile</w:t>
            </w:r>
          </w:p>
        </w:tc>
      </w:tr>
      <w:tr w:rsidR="00FB6866" w14:paraId="291B1C47" w14:textId="77777777" w:rsidTr="00EB31E8">
        <w:tc>
          <w:tcPr>
            <w:tcW w:w="2628" w:type="dxa"/>
            <w:tcBorders>
              <w:top w:val="single" w:sz="6" w:space="0" w:color="000000"/>
              <w:left w:val="single" w:sz="6" w:space="0" w:color="000000"/>
              <w:bottom w:val="nil"/>
              <w:right w:val="nil"/>
            </w:tcBorders>
            <w:shd w:val="clear" w:color="auto" w:fill="FFFFFF"/>
          </w:tcPr>
          <w:p w14:paraId="0449B465" w14:textId="4DC6C989" w:rsidR="00FB6866" w:rsidRPr="00FB6866" w:rsidRDefault="00FB6866" w:rsidP="00FB6866">
            <w:pPr>
              <w:pStyle w:val="FSDMTitleCover"/>
              <w:jc w:val="right"/>
              <w:rPr>
                <w:b w:val="0"/>
                <w:bCs/>
                <w:sz w:val="34"/>
                <w:szCs w:val="34"/>
              </w:rPr>
            </w:pPr>
            <w:r w:rsidRPr="00FB6866">
              <w:rPr>
                <w:b w:val="0"/>
              </w:rPr>
              <w:t>Team:</w:t>
            </w:r>
          </w:p>
        </w:tc>
        <w:tc>
          <w:tcPr>
            <w:tcW w:w="6211" w:type="dxa"/>
            <w:gridSpan w:val="3"/>
            <w:tcBorders>
              <w:top w:val="single" w:sz="6" w:space="0" w:color="000000"/>
              <w:left w:val="nil"/>
              <w:bottom w:val="nil"/>
              <w:right w:val="single" w:sz="6" w:space="0" w:color="000000"/>
            </w:tcBorders>
            <w:shd w:val="clear" w:color="auto" w:fill="FFFFFF"/>
          </w:tcPr>
          <w:p w14:paraId="1A9A3620" w14:textId="38B83717" w:rsidR="00FB6866" w:rsidRPr="00FB6866" w:rsidRDefault="00FB6866" w:rsidP="00FB6866">
            <w:pPr>
              <w:pStyle w:val="FSDMTitleCover"/>
              <w:rPr>
                <w:b w:val="0"/>
                <w:bCs/>
                <w:sz w:val="34"/>
                <w:szCs w:val="34"/>
              </w:rPr>
            </w:pPr>
            <w:r w:rsidRPr="00FB6866">
              <w:rPr>
                <w:b w:val="0"/>
              </w:rPr>
              <w:t>Phi</w:t>
            </w:r>
          </w:p>
        </w:tc>
      </w:tr>
      <w:tr w:rsidR="00FB6866" w14:paraId="6297AAE0" w14:textId="77777777" w:rsidTr="00EB31E8">
        <w:tc>
          <w:tcPr>
            <w:tcW w:w="2628" w:type="dxa"/>
            <w:tcBorders>
              <w:top w:val="nil"/>
              <w:left w:val="single" w:sz="6" w:space="0" w:color="000000"/>
              <w:bottom w:val="nil"/>
              <w:right w:val="nil"/>
            </w:tcBorders>
            <w:shd w:val="clear" w:color="auto" w:fill="FFFFFF"/>
          </w:tcPr>
          <w:p w14:paraId="1018A18B" w14:textId="6BEB0D54" w:rsidR="00FB6866" w:rsidRPr="001E6259" w:rsidRDefault="00FB6866" w:rsidP="00FB6866">
            <w:pPr>
              <w:pStyle w:val="FSDMSubtitleCover"/>
              <w:tabs>
                <w:tab w:val="clear" w:pos="2880"/>
                <w:tab w:val="clear" w:pos="3600"/>
              </w:tabs>
              <w:jc w:val="right"/>
              <w:rPr>
                <w:szCs w:val="34"/>
              </w:rPr>
            </w:pPr>
            <w:r w:rsidRPr="00F116A1">
              <w:t>Class:</w:t>
            </w:r>
          </w:p>
        </w:tc>
        <w:tc>
          <w:tcPr>
            <w:tcW w:w="6211" w:type="dxa"/>
            <w:gridSpan w:val="3"/>
            <w:tcBorders>
              <w:top w:val="nil"/>
              <w:left w:val="nil"/>
              <w:bottom w:val="nil"/>
              <w:right w:val="single" w:sz="6" w:space="0" w:color="000000"/>
            </w:tcBorders>
            <w:shd w:val="clear" w:color="auto" w:fill="FFFFFF"/>
          </w:tcPr>
          <w:p w14:paraId="1BFA0B7E" w14:textId="3320E2BB" w:rsidR="00FB6866" w:rsidRPr="001E6259" w:rsidRDefault="00FB6866" w:rsidP="00FB6866">
            <w:pPr>
              <w:pStyle w:val="FSDMSubtitleCover"/>
              <w:tabs>
                <w:tab w:val="clear" w:pos="2880"/>
                <w:tab w:val="clear" w:pos="3600"/>
              </w:tabs>
              <w:rPr>
                <w:szCs w:val="34"/>
              </w:rPr>
            </w:pPr>
            <w:r w:rsidRPr="00F116A1">
              <w:t>CSE 3310; Spring 2015</w:t>
            </w:r>
          </w:p>
        </w:tc>
      </w:tr>
      <w:tr w:rsidR="00FB6866" w14:paraId="43BBBE29" w14:textId="77777777" w:rsidTr="00EB31E8">
        <w:tc>
          <w:tcPr>
            <w:tcW w:w="2628" w:type="dxa"/>
            <w:tcBorders>
              <w:top w:val="nil"/>
              <w:left w:val="single" w:sz="6" w:space="0" w:color="000000"/>
              <w:bottom w:val="nil"/>
              <w:right w:val="nil"/>
            </w:tcBorders>
            <w:shd w:val="clear" w:color="auto" w:fill="FFFFFF"/>
          </w:tcPr>
          <w:p w14:paraId="6F8345DD" w14:textId="147E0A75" w:rsidR="00FB6866" w:rsidRPr="001E6259" w:rsidRDefault="00FB6866" w:rsidP="00FB6866">
            <w:pPr>
              <w:pStyle w:val="FSDMSubtitleCover"/>
              <w:tabs>
                <w:tab w:val="clear" w:pos="2880"/>
                <w:tab w:val="clear" w:pos="3600"/>
              </w:tabs>
              <w:jc w:val="right"/>
              <w:rPr>
                <w:szCs w:val="34"/>
              </w:rPr>
            </w:pPr>
            <w:r w:rsidRPr="00F116A1">
              <w:t xml:space="preserve"> Module:</w:t>
            </w:r>
          </w:p>
        </w:tc>
        <w:tc>
          <w:tcPr>
            <w:tcW w:w="6211" w:type="dxa"/>
            <w:gridSpan w:val="3"/>
            <w:tcBorders>
              <w:top w:val="nil"/>
              <w:left w:val="nil"/>
              <w:bottom w:val="nil"/>
              <w:right w:val="single" w:sz="6" w:space="0" w:color="000000"/>
            </w:tcBorders>
            <w:shd w:val="clear" w:color="auto" w:fill="FFFFFF"/>
          </w:tcPr>
          <w:p w14:paraId="1A1C1E1B" w14:textId="70DBB2F5" w:rsidR="00FB6866" w:rsidRPr="001E6259" w:rsidRDefault="00FB6866" w:rsidP="00FB6866">
            <w:pPr>
              <w:pStyle w:val="FSDMSubtitleCover"/>
              <w:tabs>
                <w:tab w:val="clear" w:pos="2880"/>
                <w:tab w:val="clear" w:pos="3600"/>
              </w:tabs>
              <w:rPr>
                <w:szCs w:val="34"/>
              </w:rPr>
            </w:pPr>
            <w:r>
              <w:t>System Requirements Analysis (SRA)</w:t>
            </w:r>
          </w:p>
        </w:tc>
      </w:tr>
      <w:tr w:rsidR="00FB6866" w14:paraId="301B8158" w14:textId="77777777" w:rsidTr="00EB31E8">
        <w:tc>
          <w:tcPr>
            <w:tcW w:w="2628" w:type="dxa"/>
            <w:tcBorders>
              <w:top w:val="nil"/>
              <w:left w:val="single" w:sz="6" w:space="0" w:color="000000"/>
              <w:bottom w:val="single" w:sz="6" w:space="0" w:color="000000"/>
              <w:right w:val="nil"/>
            </w:tcBorders>
            <w:shd w:val="clear" w:color="auto" w:fill="FFFFFF"/>
          </w:tcPr>
          <w:p w14:paraId="147B0842" w14:textId="561D106A" w:rsidR="00FB6866" w:rsidRPr="001E6259" w:rsidRDefault="00FB6866" w:rsidP="00FB6866">
            <w:pPr>
              <w:pStyle w:val="FSDMSubtitleCover"/>
              <w:tabs>
                <w:tab w:val="clear" w:pos="2880"/>
                <w:tab w:val="clear" w:pos="3600"/>
              </w:tabs>
              <w:jc w:val="right"/>
              <w:rPr>
                <w:szCs w:val="34"/>
              </w:rPr>
            </w:pPr>
            <w:r w:rsidRPr="00F116A1">
              <w:t>Deliverable:</w:t>
            </w:r>
          </w:p>
        </w:tc>
        <w:tc>
          <w:tcPr>
            <w:tcW w:w="6211" w:type="dxa"/>
            <w:gridSpan w:val="3"/>
            <w:tcBorders>
              <w:top w:val="nil"/>
              <w:left w:val="nil"/>
              <w:bottom w:val="single" w:sz="6" w:space="0" w:color="000000"/>
              <w:right w:val="single" w:sz="6" w:space="0" w:color="000000"/>
            </w:tcBorders>
            <w:shd w:val="clear" w:color="auto" w:fill="FFFFFF"/>
          </w:tcPr>
          <w:p w14:paraId="4EF88BE4" w14:textId="77799F8E" w:rsidR="00FB6866" w:rsidRPr="001E6259" w:rsidRDefault="00FB6866" w:rsidP="00FB6866">
            <w:pPr>
              <w:pStyle w:val="FSDMSubtitleCover"/>
              <w:tabs>
                <w:tab w:val="clear" w:pos="2880"/>
                <w:tab w:val="clear" w:pos="3600"/>
              </w:tabs>
              <w:rPr>
                <w:szCs w:val="34"/>
              </w:rPr>
            </w:pPr>
            <w:r>
              <w:t xml:space="preserve">SRA </w:t>
            </w:r>
            <w:r w:rsidRPr="00F116A1">
              <w:t>Document</w:t>
            </w:r>
          </w:p>
        </w:tc>
      </w:tr>
      <w:tr w:rsidR="00797251" w14:paraId="405E5437" w14:textId="77777777" w:rsidTr="00FB6866">
        <w:tblPrEx>
          <w:tblBorders>
            <w:top w:val="none" w:sz="0" w:space="0" w:color="auto"/>
            <w:left w:val="none" w:sz="0" w:space="0" w:color="auto"/>
            <w:bottom w:val="none" w:sz="0" w:space="0" w:color="auto"/>
            <w:right w:val="none" w:sz="0" w:space="0" w:color="auto"/>
          </w:tblBorders>
        </w:tblPrEx>
        <w:tc>
          <w:tcPr>
            <w:tcW w:w="2628" w:type="dxa"/>
            <w:tcBorders>
              <w:top w:val="nil"/>
              <w:left w:val="nil"/>
              <w:bottom w:val="nil"/>
              <w:right w:val="nil"/>
            </w:tcBorders>
          </w:tcPr>
          <w:p w14:paraId="2A3DECCE"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24B25A87" w14:textId="77777777"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14:paraId="6947AFA7" w14:textId="77777777" w:rsidR="00797251" w:rsidRDefault="00797251">
            <w:pPr>
              <w:pStyle w:val="Date"/>
              <w:jc w:val="right"/>
            </w:pPr>
            <w:r>
              <w:t>Date:</w:t>
            </w:r>
          </w:p>
        </w:tc>
        <w:tc>
          <w:tcPr>
            <w:tcW w:w="3151" w:type="dxa"/>
            <w:tcBorders>
              <w:top w:val="nil"/>
              <w:left w:val="nil"/>
              <w:bottom w:val="nil"/>
              <w:right w:val="nil"/>
            </w:tcBorders>
          </w:tcPr>
          <w:p w14:paraId="7E2A85DC" w14:textId="77777777" w:rsidR="00797251" w:rsidRDefault="00797251" w:rsidP="00E81140">
            <w:pPr>
              <w:pStyle w:val="Date"/>
              <w:jc w:val="left"/>
            </w:pPr>
            <w:bookmarkStart w:id="4" w:name="v_date"/>
            <w:r>
              <w:t>[</w:t>
            </w:r>
            <w:r w:rsidR="00E81140">
              <w:t>3/23/2015</w:t>
            </w:r>
            <w:r>
              <w:t>]</w:t>
            </w:r>
            <w:bookmarkEnd w:id="0"/>
            <w:bookmarkEnd w:id="1"/>
            <w:bookmarkEnd w:id="2"/>
            <w:bookmarkEnd w:id="4"/>
          </w:p>
        </w:tc>
      </w:tr>
    </w:tbl>
    <w:p w14:paraId="7A931181" w14:textId="77777777" w:rsidR="00913BBE" w:rsidRDefault="00913BBE">
      <w:pPr>
        <w:pStyle w:val="ContributorHeading"/>
      </w:pPr>
    </w:p>
    <w:p w14:paraId="34B0A590" w14:textId="77777777" w:rsidR="00604E54" w:rsidRDefault="00604E54">
      <w:pPr>
        <w:pStyle w:val="ContributorHeading"/>
      </w:pPr>
    </w:p>
    <w:p w14:paraId="1AF93524" w14:textId="77777777" w:rsidR="00604E54" w:rsidRDefault="00604E54">
      <w:pPr>
        <w:pStyle w:val="ContributorHeading"/>
      </w:pPr>
    </w:p>
    <w:p w14:paraId="0FEAF30A" w14:textId="77777777" w:rsidR="00FB6866" w:rsidRDefault="00FB6866">
      <w:pPr>
        <w:pStyle w:val="ContributorHeading"/>
      </w:pPr>
    </w:p>
    <w:p w14:paraId="37AE7A57" w14:textId="77777777" w:rsidR="00FB6866" w:rsidRDefault="00FB6866" w:rsidP="00FB6866">
      <w:pPr>
        <w:pStyle w:val="ContributorHeading"/>
      </w:pPr>
    </w:p>
    <w:p w14:paraId="3B981C1F" w14:textId="77777777" w:rsidR="00FB6866" w:rsidRDefault="00FB6866" w:rsidP="00FB6866">
      <w:pPr>
        <w:pStyle w:val="ContributorHeading"/>
      </w:pPr>
    </w:p>
    <w:p w14:paraId="557B93CC" w14:textId="77777777" w:rsidR="00FB6866" w:rsidRDefault="00FB6866" w:rsidP="00FB6866">
      <w:pPr>
        <w:pStyle w:val="ContributorHeading"/>
      </w:pPr>
    </w:p>
    <w:p w14:paraId="00E1DE57" w14:textId="77777777" w:rsidR="00FB6866" w:rsidRDefault="00FB6866" w:rsidP="00FB6866">
      <w:pPr>
        <w:pStyle w:val="ContributorHeading"/>
      </w:pPr>
    </w:p>
    <w:p w14:paraId="66EAF375" w14:textId="77777777" w:rsidR="00FB6866" w:rsidRDefault="00FB6866" w:rsidP="00CE5D28">
      <w:pPr>
        <w:pStyle w:val="ContributorHeading"/>
      </w:pPr>
      <w:r>
        <w:lastRenderedPageBreak/>
        <w:t>Contributors:</w:t>
      </w:r>
    </w:p>
    <w:p w14:paraId="5E8AB195" w14:textId="77777777" w:rsidR="00FB6866" w:rsidRDefault="00FB6866" w:rsidP="00FB6866">
      <w:pPr>
        <w:jc w:val="center"/>
      </w:pPr>
      <w:r>
        <w:t>Greg Wilkinson</w:t>
      </w:r>
      <w:bookmarkStart w:id="5" w:name="_GoBack"/>
      <w:bookmarkEnd w:id="5"/>
    </w:p>
    <w:p w14:paraId="09CB986B" w14:textId="77777777" w:rsidR="00FB6866" w:rsidRDefault="00FB6866" w:rsidP="00FB6866">
      <w:pPr>
        <w:jc w:val="center"/>
      </w:pPr>
      <w:r>
        <w:t>1000779713</w:t>
      </w:r>
    </w:p>
    <w:p w14:paraId="1116D8A4" w14:textId="3481D083" w:rsidR="00DD27DA" w:rsidRDefault="00DD27DA" w:rsidP="00FB6866">
      <w:pPr>
        <w:jc w:val="center"/>
      </w:pPr>
      <w:proofErr w:type="spellStart"/>
      <w:r>
        <w:t>Ph</w:t>
      </w:r>
      <w:proofErr w:type="spellEnd"/>
      <w:r>
        <w:t>: 740-507-8340</w:t>
      </w:r>
    </w:p>
    <w:p w14:paraId="62A2FAF0" w14:textId="77777777" w:rsidR="00FB6866" w:rsidRDefault="00FB6866" w:rsidP="00FB6866">
      <w:pPr>
        <w:jc w:val="center"/>
      </w:pPr>
      <w:hyperlink r:id="rId8" w:history="1">
        <w:r w:rsidRPr="005F7244">
          <w:rPr>
            <w:rStyle w:val="Hyperlink"/>
          </w:rPr>
          <w:t>gregory.wilkinson@mavs.uta.edu</w:t>
        </w:r>
      </w:hyperlink>
      <w:r>
        <w:t xml:space="preserve"> </w:t>
      </w:r>
    </w:p>
    <w:p w14:paraId="2181C0A0" w14:textId="77777777" w:rsidR="00FB6866" w:rsidRDefault="00FB6866" w:rsidP="00FB6866">
      <w:pPr>
        <w:jc w:val="center"/>
      </w:pPr>
    </w:p>
    <w:p w14:paraId="09C78222" w14:textId="77777777" w:rsidR="00FB6866" w:rsidRDefault="00FB6866" w:rsidP="00FB6866">
      <w:pPr>
        <w:jc w:val="center"/>
      </w:pPr>
    </w:p>
    <w:p w14:paraId="45D81B2F" w14:textId="77777777" w:rsidR="00FB6866" w:rsidRDefault="00FB6866" w:rsidP="00FB6866">
      <w:pPr>
        <w:jc w:val="center"/>
      </w:pPr>
      <w:r>
        <w:t>Kristina Jefferson</w:t>
      </w:r>
    </w:p>
    <w:p w14:paraId="0E97A2D5" w14:textId="77777777" w:rsidR="00FB6866" w:rsidRDefault="00FB6866" w:rsidP="00FB6866">
      <w:pPr>
        <w:jc w:val="center"/>
      </w:pPr>
      <w:r>
        <w:t>1000685986</w:t>
      </w:r>
    </w:p>
    <w:p w14:paraId="73290F9F" w14:textId="09494565" w:rsidR="00DD27DA" w:rsidRDefault="00DD27DA" w:rsidP="00FB6866">
      <w:pPr>
        <w:jc w:val="center"/>
      </w:pPr>
      <w:proofErr w:type="spellStart"/>
      <w:r>
        <w:t>Ph</w:t>
      </w:r>
      <w:proofErr w:type="spellEnd"/>
      <w:r>
        <w:t>: 214-717-8758</w:t>
      </w:r>
    </w:p>
    <w:p w14:paraId="6A4E872A" w14:textId="77777777" w:rsidR="00FB6866" w:rsidRDefault="00FB6866" w:rsidP="00FB6866">
      <w:pPr>
        <w:jc w:val="center"/>
      </w:pPr>
      <w:hyperlink r:id="rId9" w:history="1">
        <w:r w:rsidRPr="005F7244">
          <w:rPr>
            <w:rStyle w:val="Hyperlink"/>
          </w:rPr>
          <w:t>Kristina.jefferson@mavs.uta.edu</w:t>
        </w:r>
      </w:hyperlink>
    </w:p>
    <w:p w14:paraId="61A44287" w14:textId="77777777" w:rsidR="00FB6866" w:rsidRDefault="00FB6866" w:rsidP="00FB6866">
      <w:pPr>
        <w:jc w:val="center"/>
      </w:pPr>
    </w:p>
    <w:p w14:paraId="759920F0" w14:textId="77777777" w:rsidR="00FB6866" w:rsidRDefault="00FB6866" w:rsidP="00FB6866">
      <w:pPr>
        <w:jc w:val="center"/>
      </w:pPr>
    </w:p>
    <w:p w14:paraId="0E91869C" w14:textId="77777777" w:rsidR="00FB6866" w:rsidRDefault="00FB6866" w:rsidP="00FB6866">
      <w:pPr>
        <w:jc w:val="center"/>
      </w:pPr>
      <w:r>
        <w:t>Nick Parker</w:t>
      </w:r>
    </w:p>
    <w:p w14:paraId="7FE5C60A" w14:textId="77777777" w:rsidR="00FB6866" w:rsidRDefault="00FB6866" w:rsidP="00FB6866">
      <w:pPr>
        <w:jc w:val="center"/>
      </w:pPr>
      <w:r>
        <w:t>1000732463</w:t>
      </w:r>
    </w:p>
    <w:p w14:paraId="5AF7E644" w14:textId="2E7B9515" w:rsidR="00DD27DA" w:rsidRDefault="00DD27DA" w:rsidP="00FB6866">
      <w:pPr>
        <w:jc w:val="center"/>
      </w:pPr>
      <w:proofErr w:type="spellStart"/>
      <w:r>
        <w:t>Ph</w:t>
      </w:r>
      <w:proofErr w:type="spellEnd"/>
      <w:r>
        <w:t>: 214-864-7984</w:t>
      </w:r>
    </w:p>
    <w:p w14:paraId="2CEB76C1" w14:textId="77777777" w:rsidR="00FB6866" w:rsidRDefault="00FB6866" w:rsidP="00FB6866">
      <w:pPr>
        <w:jc w:val="center"/>
      </w:pPr>
      <w:hyperlink r:id="rId10" w:history="1">
        <w:r w:rsidRPr="005F7244">
          <w:rPr>
            <w:rStyle w:val="Hyperlink"/>
          </w:rPr>
          <w:t>Nick.parker@mavs.uta.edu</w:t>
        </w:r>
      </w:hyperlink>
      <w:r>
        <w:t xml:space="preserve"> </w:t>
      </w:r>
    </w:p>
    <w:p w14:paraId="60378D2C" w14:textId="77777777" w:rsidR="00FB6866" w:rsidRDefault="00FB6866" w:rsidP="00FB6866">
      <w:pPr>
        <w:jc w:val="center"/>
      </w:pPr>
    </w:p>
    <w:p w14:paraId="4E2FC0A1" w14:textId="77777777" w:rsidR="00FB6866" w:rsidRDefault="00FB6866" w:rsidP="00FB6866">
      <w:pPr>
        <w:jc w:val="center"/>
      </w:pPr>
    </w:p>
    <w:p w14:paraId="18FDACB1" w14:textId="77777777" w:rsidR="00FB6866" w:rsidRDefault="00FB6866" w:rsidP="00FB6866">
      <w:pPr>
        <w:jc w:val="center"/>
      </w:pPr>
      <w:r>
        <w:t>Jose Caballero</w:t>
      </w:r>
    </w:p>
    <w:p w14:paraId="56D6D1B9" w14:textId="77777777" w:rsidR="00FB6866" w:rsidRDefault="00FB6866" w:rsidP="00FB6866">
      <w:pPr>
        <w:jc w:val="center"/>
      </w:pPr>
      <w:r>
        <w:t>1000683861</w:t>
      </w:r>
    </w:p>
    <w:p w14:paraId="56131D52" w14:textId="3658B2B3" w:rsidR="00DD27DA" w:rsidRDefault="00DD27DA" w:rsidP="00FB6866">
      <w:pPr>
        <w:jc w:val="center"/>
      </w:pPr>
      <w:proofErr w:type="spellStart"/>
      <w:r>
        <w:t>Ph</w:t>
      </w:r>
      <w:proofErr w:type="spellEnd"/>
      <w:r>
        <w:t>: 817-948-6585</w:t>
      </w:r>
    </w:p>
    <w:p w14:paraId="0A3894BB" w14:textId="77777777" w:rsidR="00FB6866" w:rsidRPr="00FE488F" w:rsidRDefault="00FB6866" w:rsidP="00FB6866">
      <w:pPr>
        <w:jc w:val="center"/>
        <w:rPr>
          <w:sz w:val="28"/>
        </w:rPr>
      </w:pPr>
      <w:hyperlink r:id="rId11" w:history="1">
        <w:r w:rsidRPr="005F7244">
          <w:rPr>
            <w:rStyle w:val="Hyperlink"/>
          </w:rPr>
          <w:t>Jose.caballero@mavs.uta.edu</w:t>
        </w:r>
      </w:hyperlink>
      <w:r>
        <w:t xml:space="preserve"> </w:t>
      </w:r>
    </w:p>
    <w:p w14:paraId="17CABCDB" w14:textId="77777777" w:rsidR="00A07A08" w:rsidRDefault="00A07A08" w:rsidP="00A07A08">
      <w:pPr>
        <w:pStyle w:val="RevisionHistory"/>
      </w:pPr>
    </w:p>
    <w:p w14:paraId="0B1FC946" w14:textId="77777777" w:rsidR="00604E54" w:rsidRDefault="00604E54" w:rsidP="00A07A08">
      <w:pPr>
        <w:pStyle w:val="RevisionHistory"/>
      </w:pPr>
    </w:p>
    <w:p w14:paraId="2A6B06A7" w14:textId="77777777" w:rsidR="00FB6866" w:rsidRDefault="00FB6866">
      <w:pPr>
        <w:pStyle w:val="RevisionHistory"/>
      </w:pPr>
    </w:p>
    <w:p w14:paraId="36A4662D" w14:textId="77777777" w:rsidR="00797251" w:rsidRDefault="00797251">
      <w:pPr>
        <w:pStyle w:val="RevisionHistory"/>
        <w:rPr>
          <w:rFonts w:ascii="Arial" w:hAnsi="Arial"/>
        </w:rPr>
      </w:pPr>
      <w:r>
        <w:t>Revision History</w:t>
      </w:r>
    </w:p>
    <w:tbl>
      <w:tblPr>
        <w:tblStyle w:val="Style2"/>
        <w:tblW w:w="8280" w:type="dxa"/>
        <w:tblLayout w:type="fixed"/>
        <w:tblLook w:val="0620" w:firstRow="1" w:lastRow="0" w:firstColumn="0" w:lastColumn="0" w:noHBand="1" w:noVBand="1"/>
      </w:tblPr>
      <w:tblGrid>
        <w:gridCol w:w="990"/>
        <w:gridCol w:w="1170"/>
        <w:gridCol w:w="1620"/>
        <w:gridCol w:w="1857"/>
        <w:gridCol w:w="2643"/>
      </w:tblGrid>
      <w:tr w:rsidR="00797251" w14:paraId="5E911AD5" w14:textId="77777777" w:rsidTr="00604E54">
        <w:trPr>
          <w:cnfStyle w:val="100000000000" w:firstRow="1" w:lastRow="0" w:firstColumn="0" w:lastColumn="0" w:oddVBand="0" w:evenVBand="0" w:oddHBand="0" w:evenHBand="0" w:firstRowFirstColumn="0" w:firstRowLastColumn="0" w:lastRowFirstColumn="0" w:lastRowLastColumn="0"/>
        </w:trPr>
        <w:tc>
          <w:tcPr>
            <w:tcW w:w="990" w:type="dxa"/>
          </w:tcPr>
          <w:p w14:paraId="5BF0AD14" w14:textId="77777777" w:rsidR="00797251" w:rsidRDefault="00797251">
            <w:pPr>
              <w:pStyle w:val="TableColumnHeading"/>
            </w:pPr>
            <w:r>
              <w:t>Version number</w:t>
            </w:r>
          </w:p>
        </w:tc>
        <w:tc>
          <w:tcPr>
            <w:tcW w:w="1170" w:type="dxa"/>
          </w:tcPr>
          <w:p w14:paraId="3B2CC536" w14:textId="77777777" w:rsidR="00797251" w:rsidRDefault="00797251">
            <w:pPr>
              <w:pStyle w:val="TableColumnHeading"/>
            </w:pPr>
            <w:r>
              <w:t>Date</w:t>
            </w:r>
          </w:p>
        </w:tc>
        <w:tc>
          <w:tcPr>
            <w:tcW w:w="1620" w:type="dxa"/>
          </w:tcPr>
          <w:p w14:paraId="3F968681" w14:textId="77777777" w:rsidR="00797251" w:rsidRDefault="00797251">
            <w:pPr>
              <w:pStyle w:val="TableColumnHeading"/>
            </w:pPr>
            <w:r>
              <w:t>Originator</w:t>
            </w:r>
          </w:p>
        </w:tc>
        <w:tc>
          <w:tcPr>
            <w:tcW w:w="1857" w:type="dxa"/>
          </w:tcPr>
          <w:p w14:paraId="0CB2CD32" w14:textId="77777777" w:rsidR="00797251" w:rsidRDefault="00797251">
            <w:pPr>
              <w:pStyle w:val="TableColumnHeading"/>
            </w:pPr>
            <w:r>
              <w:t>Reason for change</w:t>
            </w:r>
          </w:p>
        </w:tc>
        <w:tc>
          <w:tcPr>
            <w:tcW w:w="2643" w:type="dxa"/>
          </w:tcPr>
          <w:p w14:paraId="4276B1D5" w14:textId="77777777" w:rsidR="00797251" w:rsidRDefault="00797251">
            <w:pPr>
              <w:pStyle w:val="TableColumnHeading"/>
            </w:pPr>
            <w:r>
              <w:t>High level description of changes</w:t>
            </w:r>
          </w:p>
        </w:tc>
      </w:tr>
      <w:tr w:rsidR="00797251" w14:paraId="2835A17B" w14:textId="77777777" w:rsidTr="00604E54">
        <w:tc>
          <w:tcPr>
            <w:tcW w:w="990" w:type="dxa"/>
          </w:tcPr>
          <w:p w14:paraId="7FBF5124" w14:textId="77777777" w:rsidR="00797251" w:rsidRDefault="00797251">
            <w:pPr>
              <w:pStyle w:val="Tabletext"/>
            </w:pPr>
            <w:r>
              <w:t>1.0</w:t>
            </w:r>
          </w:p>
        </w:tc>
        <w:tc>
          <w:tcPr>
            <w:tcW w:w="1170" w:type="dxa"/>
          </w:tcPr>
          <w:p w14:paraId="6998C444" w14:textId="422D8069" w:rsidR="00797251" w:rsidRDefault="00913BBE" w:rsidP="00913BBE">
            <w:pPr>
              <w:pStyle w:val="Tabletext"/>
            </w:pPr>
            <w:r>
              <w:t>03</w:t>
            </w:r>
            <w:r w:rsidR="00797251">
              <w:t>/</w:t>
            </w:r>
            <w:r>
              <w:t>22</w:t>
            </w:r>
            <w:r w:rsidR="00797251">
              <w:t>/</w:t>
            </w:r>
            <w:r>
              <w:t>2015</w:t>
            </w:r>
          </w:p>
        </w:tc>
        <w:tc>
          <w:tcPr>
            <w:tcW w:w="1620" w:type="dxa"/>
          </w:tcPr>
          <w:p w14:paraId="24AE5E04" w14:textId="7BE34063" w:rsidR="00797251" w:rsidRDefault="00913BBE" w:rsidP="00913BBE">
            <w:pPr>
              <w:pStyle w:val="Tabletext"/>
            </w:pPr>
            <w:r>
              <w:t>Greg Wilkinson</w:t>
            </w:r>
          </w:p>
        </w:tc>
        <w:tc>
          <w:tcPr>
            <w:tcW w:w="1857" w:type="dxa"/>
          </w:tcPr>
          <w:p w14:paraId="505975DA" w14:textId="77777777" w:rsidR="00797251" w:rsidRDefault="00797251">
            <w:pPr>
              <w:pStyle w:val="Tabletext"/>
            </w:pPr>
            <w:r>
              <w:t>Initial draft</w:t>
            </w:r>
          </w:p>
        </w:tc>
        <w:tc>
          <w:tcPr>
            <w:tcW w:w="2643" w:type="dxa"/>
          </w:tcPr>
          <w:p w14:paraId="130B0118" w14:textId="4A7D992E" w:rsidR="00797251" w:rsidRDefault="00913BBE">
            <w:pPr>
              <w:pStyle w:val="Tabletext"/>
            </w:pPr>
            <w:r>
              <w:t>Initial write up of document</w:t>
            </w:r>
          </w:p>
        </w:tc>
      </w:tr>
      <w:tr w:rsidR="00797251" w14:paraId="6C29DE38" w14:textId="77777777" w:rsidTr="00604E54">
        <w:tc>
          <w:tcPr>
            <w:tcW w:w="990" w:type="dxa"/>
          </w:tcPr>
          <w:p w14:paraId="2C80A228" w14:textId="1973E25A" w:rsidR="00797251" w:rsidRDefault="1973E25A" w:rsidP="00913BBE">
            <w:pPr>
              <w:pStyle w:val="Tabletext"/>
            </w:pPr>
            <w:r>
              <w:t>1.1</w:t>
            </w:r>
          </w:p>
        </w:tc>
        <w:tc>
          <w:tcPr>
            <w:tcW w:w="1170" w:type="dxa"/>
          </w:tcPr>
          <w:p w14:paraId="5DD9B464" w14:textId="48508B38" w:rsidR="00797251" w:rsidRDefault="1973E25A">
            <w:pPr>
              <w:pStyle w:val="Tabletext"/>
            </w:pPr>
            <w:r>
              <w:t>03/30/2015</w:t>
            </w:r>
          </w:p>
        </w:tc>
        <w:tc>
          <w:tcPr>
            <w:tcW w:w="1620" w:type="dxa"/>
          </w:tcPr>
          <w:p w14:paraId="03EA54B2" w14:textId="471F62B4" w:rsidR="00797251" w:rsidRDefault="1973E25A" w:rsidP="00913BBE">
            <w:pPr>
              <w:pStyle w:val="Tabletext"/>
            </w:pPr>
            <w:r>
              <w:t>Nick Parker</w:t>
            </w:r>
          </w:p>
        </w:tc>
        <w:tc>
          <w:tcPr>
            <w:tcW w:w="1857" w:type="dxa"/>
          </w:tcPr>
          <w:p w14:paraId="4FBFE783" w14:textId="02F34E9F" w:rsidR="00797251" w:rsidRDefault="1973E25A" w:rsidP="00913BBE">
            <w:pPr>
              <w:pStyle w:val="Tabletext"/>
            </w:pPr>
            <w:r>
              <w:t>Section Editing</w:t>
            </w:r>
          </w:p>
        </w:tc>
        <w:tc>
          <w:tcPr>
            <w:tcW w:w="2643" w:type="dxa"/>
          </w:tcPr>
          <w:p w14:paraId="102164EF" w14:textId="2CBBE56A" w:rsidR="00797251" w:rsidRDefault="1973E25A">
            <w:pPr>
              <w:pStyle w:val="Tabletext"/>
            </w:pPr>
            <w:r>
              <w:t>Added content to Section 6</w:t>
            </w:r>
          </w:p>
        </w:tc>
      </w:tr>
      <w:tr w:rsidR="00797251" w14:paraId="79B0DB55" w14:textId="77777777" w:rsidTr="00604E54">
        <w:tc>
          <w:tcPr>
            <w:tcW w:w="990" w:type="dxa"/>
          </w:tcPr>
          <w:p w14:paraId="1D3EE96E" w14:textId="335F5815" w:rsidR="00797251" w:rsidRDefault="2CBBE56A">
            <w:pPr>
              <w:pStyle w:val="Tabletext"/>
            </w:pPr>
            <w:r>
              <w:t>1.2</w:t>
            </w:r>
          </w:p>
        </w:tc>
        <w:tc>
          <w:tcPr>
            <w:tcW w:w="1170" w:type="dxa"/>
          </w:tcPr>
          <w:p w14:paraId="118DE7C5" w14:textId="36251183" w:rsidR="00797251" w:rsidRDefault="2CBBE56A">
            <w:pPr>
              <w:pStyle w:val="Tabletext"/>
            </w:pPr>
            <w:r>
              <w:t>3/30/2015</w:t>
            </w:r>
          </w:p>
        </w:tc>
        <w:tc>
          <w:tcPr>
            <w:tcW w:w="1620" w:type="dxa"/>
          </w:tcPr>
          <w:p w14:paraId="0C013CFF" w14:textId="6B8FBC09" w:rsidR="00797251" w:rsidRDefault="2CBBE56A">
            <w:pPr>
              <w:pStyle w:val="Tabletext"/>
            </w:pPr>
            <w:r>
              <w:t>Jose Caballero</w:t>
            </w:r>
          </w:p>
        </w:tc>
        <w:tc>
          <w:tcPr>
            <w:tcW w:w="1857" w:type="dxa"/>
          </w:tcPr>
          <w:p w14:paraId="268DC09B" w14:textId="24B9C1C8" w:rsidR="00797251" w:rsidRDefault="2CBBE56A">
            <w:pPr>
              <w:pStyle w:val="Tabletext"/>
            </w:pPr>
            <w:r>
              <w:t>Section Editing</w:t>
            </w:r>
          </w:p>
        </w:tc>
        <w:tc>
          <w:tcPr>
            <w:tcW w:w="2643" w:type="dxa"/>
          </w:tcPr>
          <w:p w14:paraId="2722B61A" w14:textId="0C2FE05B" w:rsidR="00797251" w:rsidRDefault="2CBBE56A">
            <w:pPr>
              <w:pStyle w:val="Tabletext"/>
            </w:pPr>
            <w:r>
              <w:t xml:space="preserve">Added content to Section </w:t>
            </w:r>
            <w:r w:rsidR="0C2FE05B">
              <w:t xml:space="preserve"> 2 and 3</w:t>
            </w:r>
          </w:p>
        </w:tc>
      </w:tr>
      <w:tr w:rsidR="00797251" w14:paraId="64B5705B" w14:textId="77777777" w:rsidTr="00604E54">
        <w:tc>
          <w:tcPr>
            <w:tcW w:w="990" w:type="dxa"/>
          </w:tcPr>
          <w:p w14:paraId="10DB4E8F" w14:textId="5002EB72" w:rsidR="00797251" w:rsidRDefault="00ED0FEC">
            <w:pPr>
              <w:pStyle w:val="Tabletext"/>
            </w:pPr>
            <w:r>
              <w:t>1.3</w:t>
            </w:r>
          </w:p>
        </w:tc>
        <w:tc>
          <w:tcPr>
            <w:tcW w:w="1170" w:type="dxa"/>
          </w:tcPr>
          <w:p w14:paraId="48616F08" w14:textId="1B0F547A" w:rsidR="00797251" w:rsidRDefault="00ED0FEC">
            <w:pPr>
              <w:pStyle w:val="Tabletext"/>
            </w:pPr>
            <w:r>
              <w:t>05/07/2015</w:t>
            </w:r>
          </w:p>
        </w:tc>
        <w:tc>
          <w:tcPr>
            <w:tcW w:w="1620" w:type="dxa"/>
          </w:tcPr>
          <w:p w14:paraId="5CED70C1" w14:textId="36287A8D" w:rsidR="00797251" w:rsidRDefault="00ED0FEC">
            <w:pPr>
              <w:pStyle w:val="Tabletext"/>
            </w:pPr>
            <w:r>
              <w:t>Jose, Greg</w:t>
            </w:r>
          </w:p>
        </w:tc>
        <w:tc>
          <w:tcPr>
            <w:tcW w:w="1857" w:type="dxa"/>
          </w:tcPr>
          <w:p w14:paraId="1C0B76B4" w14:textId="49F24FD5" w:rsidR="00797251" w:rsidRDefault="00ED0FEC">
            <w:pPr>
              <w:pStyle w:val="Tabletext"/>
            </w:pPr>
            <w:r>
              <w:t>Final Editing</w:t>
            </w:r>
          </w:p>
        </w:tc>
        <w:tc>
          <w:tcPr>
            <w:tcW w:w="2643" w:type="dxa"/>
          </w:tcPr>
          <w:p w14:paraId="7ED5A204" w14:textId="77777777" w:rsidR="00797251" w:rsidRDefault="00797251">
            <w:pPr>
              <w:pStyle w:val="Tabletext"/>
            </w:pPr>
          </w:p>
        </w:tc>
      </w:tr>
    </w:tbl>
    <w:p w14:paraId="1FA44B78" w14:textId="77777777" w:rsidR="00797251" w:rsidRDefault="00797251">
      <w:pPr>
        <w:pStyle w:val="BodyText2"/>
      </w:pPr>
    </w:p>
    <w:p w14:paraId="7CF01075" w14:textId="77777777" w:rsidR="00797251" w:rsidRDefault="00797251">
      <w:pPr>
        <w:pStyle w:val="BodyText2"/>
      </w:pPr>
    </w:p>
    <w:p w14:paraId="7AC972F1" w14:textId="77777777" w:rsidR="00FB6866" w:rsidRDefault="00FB6866">
      <w:pPr>
        <w:rPr>
          <w:caps/>
          <w:smallCaps/>
          <w:kern w:val="28"/>
          <w:sz w:val="32"/>
        </w:rPr>
      </w:pPr>
      <w:r>
        <w:rPr>
          <w:b/>
          <w:smallCaps/>
          <w:kern w:val="28"/>
          <w:sz w:val="32"/>
        </w:rPr>
        <w:br w:type="page"/>
      </w:r>
    </w:p>
    <w:p w14:paraId="42A79EE5" w14:textId="2137F547" w:rsidR="00797251" w:rsidRDefault="00797251">
      <w:pPr>
        <w:pStyle w:val="TOC1"/>
        <w:jc w:val="center"/>
        <w:rPr>
          <w:b w:val="0"/>
          <w:smallCaps/>
          <w:kern w:val="28"/>
          <w:sz w:val="32"/>
        </w:rPr>
      </w:pPr>
      <w:r>
        <w:rPr>
          <w:b w:val="0"/>
          <w:smallCaps/>
          <w:kern w:val="28"/>
          <w:sz w:val="32"/>
        </w:rPr>
        <w:lastRenderedPageBreak/>
        <w:t>TABLE OF CONTENTS</w:t>
      </w:r>
    </w:p>
    <w:p w14:paraId="1B86C5E2" w14:textId="666B7820" w:rsidR="003B3BB5" w:rsidRDefault="00B93287">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Pr>
          <w:b w:val="0"/>
          <w:smallCaps/>
          <w:kern w:val="28"/>
          <w:sz w:val="32"/>
        </w:rPr>
        <w:instrText xml:space="preserve"> TOC \o "1-4" \h \z </w:instrText>
      </w:r>
      <w:r>
        <w:rPr>
          <w:b w:val="0"/>
          <w:smallCaps/>
          <w:kern w:val="28"/>
          <w:sz w:val="32"/>
        </w:rPr>
        <w:fldChar w:fldCharType="separate"/>
      </w:r>
      <w:hyperlink w:anchor="_Toc415514375" w:history="1">
        <w:r w:rsidR="003B3BB5" w:rsidRPr="00896CED">
          <w:rPr>
            <w:rStyle w:val="Hyperlink"/>
            <w:noProof/>
          </w:rPr>
          <w:t>1.  Introduction and Project Overview</w:t>
        </w:r>
        <w:r w:rsidR="003B3BB5">
          <w:rPr>
            <w:noProof/>
            <w:webHidden/>
          </w:rPr>
          <w:tab/>
        </w:r>
        <w:r w:rsidR="003B3BB5">
          <w:rPr>
            <w:noProof/>
            <w:webHidden/>
          </w:rPr>
          <w:fldChar w:fldCharType="begin"/>
        </w:r>
        <w:r w:rsidR="003B3BB5">
          <w:rPr>
            <w:noProof/>
            <w:webHidden/>
          </w:rPr>
          <w:instrText xml:space="preserve"> PAGEREF _Toc415514375 \h </w:instrText>
        </w:r>
        <w:r w:rsidR="003B3BB5">
          <w:rPr>
            <w:noProof/>
            <w:webHidden/>
          </w:rPr>
        </w:r>
        <w:r w:rsidR="003B3BB5">
          <w:rPr>
            <w:noProof/>
            <w:webHidden/>
          </w:rPr>
          <w:fldChar w:fldCharType="separate"/>
        </w:r>
        <w:r w:rsidR="002737AC">
          <w:rPr>
            <w:noProof/>
            <w:webHidden/>
          </w:rPr>
          <w:t>5</w:t>
        </w:r>
        <w:r w:rsidR="003B3BB5">
          <w:rPr>
            <w:noProof/>
            <w:webHidden/>
          </w:rPr>
          <w:fldChar w:fldCharType="end"/>
        </w:r>
      </w:hyperlink>
    </w:p>
    <w:p w14:paraId="1C623862" w14:textId="43EC59B6" w:rsidR="003B3BB5" w:rsidRDefault="00ED0FEC">
      <w:pPr>
        <w:pStyle w:val="TOC1"/>
        <w:rPr>
          <w:rFonts w:asciiTheme="minorHAnsi" w:eastAsiaTheme="minorEastAsia" w:hAnsiTheme="minorHAnsi" w:cstheme="minorBidi"/>
          <w:b w:val="0"/>
          <w:caps w:val="0"/>
          <w:noProof/>
          <w:sz w:val="22"/>
          <w:szCs w:val="22"/>
        </w:rPr>
      </w:pPr>
      <w:hyperlink w:anchor="_Toc415514376" w:history="1">
        <w:r w:rsidR="003B3BB5" w:rsidRPr="00896CED">
          <w:rPr>
            <w:rStyle w:val="Hyperlink"/>
            <w:noProof/>
          </w:rPr>
          <w:t>2.  Objectives</w:t>
        </w:r>
        <w:r w:rsidR="003B3BB5">
          <w:rPr>
            <w:noProof/>
            <w:webHidden/>
          </w:rPr>
          <w:tab/>
        </w:r>
        <w:r w:rsidR="003B3BB5">
          <w:rPr>
            <w:noProof/>
            <w:webHidden/>
          </w:rPr>
          <w:fldChar w:fldCharType="begin"/>
        </w:r>
        <w:r w:rsidR="003B3BB5">
          <w:rPr>
            <w:noProof/>
            <w:webHidden/>
          </w:rPr>
          <w:instrText xml:space="preserve"> PAGEREF _Toc415514376 \h </w:instrText>
        </w:r>
        <w:r w:rsidR="003B3BB5">
          <w:rPr>
            <w:noProof/>
            <w:webHidden/>
          </w:rPr>
        </w:r>
        <w:r w:rsidR="003B3BB5">
          <w:rPr>
            <w:noProof/>
            <w:webHidden/>
          </w:rPr>
          <w:fldChar w:fldCharType="separate"/>
        </w:r>
        <w:r w:rsidR="002737AC">
          <w:rPr>
            <w:noProof/>
            <w:webHidden/>
          </w:rPr>
          <w:t>5</w:t>
        </w:r>
        <w:r w:rsidR="003B3BB5">
          <w:rPr>
            <w:noProof/>
            <w:webHidden/>
          </w:rPr>
          <w:fldChar w:fldCharType="end"/>
        </w:r>
      </w:hyperlink>
    </w:p>
    <w:p w14:paraId="7F19D3CD" w14:textId="5D3A7F25" w:rsidR="003B3BB5" w:rsidRDefault="00ED0FEC">
      <w:pPr>
        <w:pStyle w:val="TOC2"/>
        <w:rPr>
          <w:rFonts w:asciiTheme="minorHAnsi" w:eastAsiaTheme="minorEastAsia" w:hAnsiTheme="minorHAnsi" w:cstheme="minorBidi"/>
          <w:noProof/>
          <w:sz w:val="22"/>
          <w:szCs w:val="22"/>
        </w:rPr>
      </w:pPr>
      <w:hyperlink w:anchor="_Toc415514377" w:history="1">
        <w:r w:rsidR="003B3BB5" w:rsidRPr="00896CED">
          <w:rPr>
            <w:rStyle w:val="Hyperlink"/>
            <w:noProof/>
          </w:rPr>
          <w:t>2.1 BUSINESS Objectives</w:t>
        </w:r>
        <w:r w:rsidR="003B3BB5">
          <w:rPr>
            <w:noProof/>
            <w:webHidden/>
          </w:rPr>
          <w:tab/>
        </w:r>
        <w:r w:rsidR="003B3BB5">
          <w:rPr>
            <w:noProof/>
            <w:webHidden/>
          </w:rPr>
          <w:fldChar w:fldCharType="begin"/>
        </w:r>
        <w:r w:rsidR="003B3BB5">
          <w:rPr>
            <w:noProof/>
            <w:webHidden/>
          </w:rPr>
          <w:instrText xml:space="preserve"> PAGEREF _Toc415514377 \h </w:instrText>
        </w:r>
        <w:r w:rsidR="003B3BB5">
          <w:rPr>
            <w:noProof/>
            <w:webHidden/>
          </w:rPr>
        </w:r>
        <w:r w:rsidR="003B3BB5">
          <w:rPr>
            <w:noProof/>
            <w:webHidden/>
          </w:rPr>
          <w:fldChar w:fldCharType="separate"/>
        </w:r>
        <w:r w:rsidR="002737AC">
          <w:rPr>
            <w:noProof/>
            <w:webHidden/>
          </w:rPr>
          <w:t>6</w:t>
        </w:r>
        <w:r w:rsidR="003B3BB5">
          <w:rPr>
            <w:noProof/>
            <w:webHidden/>
          </w:rPr>
          <w:fldChar w:fldCharType="end"/>
        </w:r>
      </w:hyperlink>
    </w:p>
    <w:p w14:paraId="1CDF5543" w14:textId="282C9B17" w:rsidR="003B3BB5" w:rsidRDefault="00ED0FEC">
      <w:pPr>
        <w:pStyle w:val="TOC2"/>
        <w:rPr>
          <w:rFonts w:asciiTheme="minorHAnsi" w:eastAsiaTheme="minorEastAsia" w:hAnsiTheme="minorHAnsi" w:cstheme="minorBidi"/>
          <w:noProof/>
          <w:sz w:val="22"/>
          <w:szCs w:val="22"/>
        </w:rPr>
      </w:pPr>
      <w:hyperlink w:anchor="_Toc415514378" w:history="1">
        <w:r w:rsidR="003B3BB5" w:rsidRPr="00896CED">
          <w:rPr>
            <w:rStyle w:val="Hyperlink"/>
            <w:noProof/>
          </w:rPr>
          <w:t>2.2 SYSTEM Objectives</w:t>
        </w:r>
        <w:r w:rsidR="003B3BB5">
          <w:rPr>
            <w:noProof/>
            <w:webHidden/>
          </w:rPr>
          <w:tab/>
        </w:r>
        <w:r w:rsidR="003B3BB5">
          <w:rPr>
            <w:noProof/>
            <w:webHidden/>
          </w:rPr>
          <w:fldChar w:fldCharType="begin"/>
        </w:r>
        <w:r w:rsidR="003B3BB5">
          <w:rPr>
            <w:noProof/>
            <w:webHidden/>
          </w:rPr>
          <w:instrText xml:space="preserve"> PAGEREF _Toc415514378 \h </w:instrText>
        </w:r>
        <w:r w:rsidR="003B3BB5">
          <w:rPr>
            <w:noProof/>
            <w:webHidden/>
          </w:rPr>
        </w:r>
        <w:r w:rsidR="003B3BB5">
          <w:rPr>
            <w:noProof/>
            <w:webHidden/>
          </w:rPr>
          <w:fldChar w:fldCharType="separate"/>
        </w:r>
        <w:r w:rsidR="002737AC">
          <w:rPr>
            <w:noProof/>
            <w:webHidden/>
          </w:rPr>
          <w:t>7</w:t>
        </w:r>
        <w:r w:rsidR="003B3BB5">
          <w:rPr>
            <w:noProof/>
            <w:webHidden/>
          </w:rPr>
          <w:fldChar w:fldCharType="end"/>
        </w:r>
      </w:hyperlink>
    </w:p>
    <w:p w14:paraId="3ED6B37F" w14:textId="5246835E" w:rsidR="003B3BB5" w:rsidRDefault="00ED0FEC">
      <w:pPr>
        <w:pStyle w:val="TOC1"/>
        <w:rPr>
          <w:rFonts w:asciiTheme="minorHAnsi" w:eastAsiaTheme="minorEastAsia" w:hAnsiTheme="minorHAnsi" w:cstheme="minorBidi"/>
          <w:b w:val="0"/>
          <w:caps w:val="0"/>
          <w:noProof/>
          <w:sz w:val="22"/>
          <w:szCs w:val="22"/>
        </w:rPr>
      </w:pPr>
      <w:hyperlink w:anchor="_Toc415514379" w:history="1">
        <w:r w:rsidR="003B3BB5" w:rsidRPr="00896CED">
          <w:rPr>
            <w:rStyle w:val="Hyperlink"/>
            <w:noProof/>
          </w:rPr>
          <w:t>3. Project Context Diagram</w:t>
        </w:r>
        <w:r w:rsidR="003B3BB5">
          <w:rPr>
            <w:noProof/>
            <w:webHidden/>
          </w:rPr>
          <w:tab/>
        </w:r>
        <w:r w:rsidR="003B3BB5">
          <w:rPr>
            <w:noProof/>
            <w:webHidden/>
          </w:rPr>
          <w:fldChar w:fldCharType="begin"/>
        </w:r>
        <w:r w:rsidR="003B3BB5">
          <w:rPr>
            <w:noProof/>
            <w:webHidden/>
          </w:rPr>
          <w:instrText xml:space="preserve"> PAGEREF _Toc415514379 \h </w:instrText>
        </w:r>
        <w:r w:rsidR="003B3BB5">
          <w:rPr>
            <w:noProof/>
            <w:webHidden/>
          </w:rPr>
        </w:r>
        <w:r w:rsidR="003B3BB5">
          <w:rPr>
            <w:noProof/>
            <w:webHidden/>
          </w:rPr>
          <w:fldChar w:fldCharType="separate"/>
        </w:r>
        <w:r w:rsidR="002737AC">
          <w:rPr>
            <w:noProof/>
            <w:webHidden/>
          </w:rPr>
          <w:t>8</w:t>
        </w:r>
        <w:r w:rsidR="003B3BB5">
          <w:rPr>
            <w:noProof/>
            <w:webHidden/>
          </w:rPr>
          <w:fldChar w:fldCharType="end"/>
        </w:r>
      </w:hyperlink>
    </w:p>
    <w:p w14:paraId="4DB0E5E7" w14:textId="762A87F5" w:rsidR="003B3BB5" w:rsidRDefault="00ED0FEC">
      <w:pPr>
        <w:pStyle w:val="TOC1"/>
        <w:rPr>
          <w:rFonts w:asciiTheme="minorHAnsi" w:eastAsiaTheme="minorEastAsia" w:hAnsiTheme="minorHAnsi" w:cstheme="minorBidi"/>
          <w:b w:val="0"/>
          <w:caps w:val="0"/>
          <w:noProof/>
          <w:sz w:val="22"/>
          <w:szCs w:val="22"/>
        </w:rPr>
      </w:pPr>
      <w:hyperlink w:anchor="_Toc415514380" w:history="1">
        <w:r w:rsidR="003B3BB5" w:rsidRPr="00896CED">
          <w:rPr>
            <w:rStyle w:val="Hyperlink"/>
            <w:noProof/>
          </w:rPr>
          <w:t>4.  Systems Requirements</w:t>
        </w:r>
        <w:r w:rsidR="003B3BB5">
          <w:rPr>
            <w:noProof/>
            <w:webHidden/>
          </w:rPr>
          <w:tab/>
        </w:r>
        <w:r w:rsidR="003B3BB5">
          <w:rPr>
            <w:noProof/>
            <w:webHidden/>
          </w:rPr>
          <w:fldChar w:fldCharType="begin"/>
        </w:r>
        <w:r w:rsidR="003B3BB5">
          <w:rPr>
            <w:noProof/>
            <w:webHidden/>
          </w:rPr>
          <w:instrText xml:space="preserve"> PAGEREF _Toc415514380 \h </w:instrText>
        </w:r>
        <w:r w:rsidR="003B3BB5">
          <w:rPr>
            <w:noProof/>
            <w:webHidden/>
          </w:rPr>
        </w:r>
        <w:r w:rsidR="003B3BB5">
          <w:rPr>
            <w:noProof/>
            <w:webHidden/>
          </w:rPr>
          <w:fldChar w:fldCharType="separate"/>
        </w:r>
        <w:r w:rsidR="002737AC">
          <w:rPr>
            <w:noProof/>
            <w:webHidden/>
          </w:rPr>
          <w:t>9</w:t>
        </w:r>
        <w:r w:rsidR="003B3BB5">
          <w:rPr>
            <w:noProof/>
            <w:webHidden/>
          </w:rPr>
          <w:fldChar w:fldCharType="end"/>
        </w:r>
      </w:hyperlink>
    </w:p>
    <w:p w14:paraId="1670B5CC" w14:textId="58AEC7E6" w:rsidR="003B3BB5" w:rsidRDefault="00ED0FEC">
      <w:pPr>
        <w:pStyle w:val="TOC2"/>
        <w:rPr>
          <w:rFonts w:asciiTheme="minorHAnsi" w:eastAsiaTheme="minorEastAsia" w:hAnsiTheme="minorHAnsi" w:cstheme="minorBidi"/>
          <w:noProof/>
          <w:sz w:val="22"/>
          <w:szCs w:val="22"/>
        </w:rPr>
      </w:pPr>
      <w:hyperlink w:anchor="_Toc415514381" w:history="1">
        <w:r w:rsidR="003B3BB5" w:rsidRPr="00896CED">
          <w:rPr>
            <w:rStyle w:val="Hyperlink"/>
            <w:noProof/>
          </w:rPr>
          <w:t>4.1 “Login” Requirements</w:t>
        </w:r>
        <w:r w:rsidR="003B3BB5">
          <w:rPr>
            <w:noProof/>
            <w:webHidden/>
          </w:rPr>
          <w:tab/>
        </w:r>
        <w:r w:rsidR="003B3BB5">
          <w:rPr>
            <w:noProof/>
            <w:webHidden/>
          </w:rPr>
          <w:fldChar w:fldCharType="begin"/>
        </w:r>
        <w:r w:rsidR="003B3BB5">
          <w:rPr>
            <w:noProof/>
            <w:webHidden/>
          </w:rPr>
          <w:instrText xml:space="preserve"> PAGEREF _Toc415514381 \h </w:instrText>
        </w:r>
        <w:r w:rsidR="003B3BB5">
          <w:rPr>
            <w:noProof/>
            <w:webHidden/>
          </w:rPr>
        </w:r>
        <w:r w:rsidR="003B3BB5">
          <w:rPr>
            <w:noProof/>
            <w:webHidden/>
          </w:rPr>
          <w:fldChar w:fldCharType="separate"/>
        </w:r>
        <w:r w:rsidR="002737AC">
          <w:rPr>
            <w:noProof/>
            <w:webHidden/>
          </w:rPr>
          <w:t>9</w:t>
        </w:r>
        <w:r w:rsidR="003B3BB5">
          <w:rPr>
            <w:noProof/>
            <w:webHidden/>
          </w:rPr>
          <w:fldChar w:fldCharType="end"/>
        </w:r>
      </w:hyperlink>
    </w:p>
    <w:p w14:paraId="7CFB15A4" w14:textId="4437B32C" w:rsidR="003B3BB5" w:rsidRDefault="00ED0FEC">
      <w:pPr>
        <w:pStyle w:val="TOC2"/>
        <w:rPr>
          <w:rFonts w:asciiTheme="minorHAnsi" w:eastAsiaTheme="minorEastAsia" w:hAnsiTheme="minorHAnsi" w:cstheme="minorBidi"/>
          <w:noProof/>
          <w:sz w:val="22"/>
          <w:szCs w:val="22"/>
        </w:rPr>
      </w:pPr>
      <w:hyperlink w:anchor="_Toc415514382" w:history="1">
        <w:r w:rsidR="003B3BB5" w:rsidRPr="00896CED">
          <w:rPr>
            <w:rStyle w:val="Hyperlink"/>
            <w:noProof/>
          </w:rPr>
          <w:t>4.2 “Add User” Requirements</w:t>
        </w:r>
        <w:r w:rsidR="003B3BB5">
          <w:rPr>
            <w:noProof/>
            <w:webHidden/>
          </w:rPr>
          <w:tab/>
        </w:r>
        <w:r w:rsidR="003B3BB5">
          <w:rPr>
            <w:noProof/>
            <w:webHidden/>
          </w:rPr>
          <w:fldChar w:fldCharType="begin"/>
        </w:r>
        <w:r w:rsidR="003B3BB5">
          <w:rPr>
            <w:noProof/>
            <w:webHidden/>
          </w:rPr>
          <w:instrText xml:space="preserve"> PAGEREF _Toc415514382 \h </w:instrText>
        </w:r>
        <w:r w:rsidR="003B3BB5">
          <w:rPr>
            <w:noProof/>
            <w:webHidden/>
          </w:rPr>
        </w:r>
        <w:r w:rsidR="003B3BB5">
          <w:rPr>
            <w:noProof/>
            <w:webHidden/>
          </w:rPr>
          <w:fldChar w:fldCharType="separate"/>
        </w:r>
        <w:r w:rsidR="002737AC">
          <w:rPr>
            <w:noProof/>
            <w:webHidden/>
          </w:rPr>
          <w:t>10</w:t>
        </w:r>
        <w:r w:rsidR="003B3BB5">
          <w:rPr>
            <w:noProof/>
            <w:webHidden/>
          </w:rPr>
          <w:fldChar w:fldCharType="end"/>
        </w:r>
      </w:hyperlink>
    </w:p>
    <w:p w14:paraId="477A402B" w14:textId="27E1790D" w:rsidR="003B3BB5" w:rsidRDefault="00ED0FEC">
      <w:pPr>
        <w:pStyle w:val="TOC2"/>
        <w:rPr>
          <w:rFonts w:asciiTheme="minorHAnsi" w:eastAsiaTheme="minorEastAsia" w:hAnsiTheme="minorHAnsi" w:cstheme="minorBidi"/>
          <w:noProof/>
          <w:sz w:val="22"/>
          <w:szCs w:val="22"/>
        </w:rPr>
      </w:pPr>
      <w:hyperlink w:anchor="_Toc415514383" w:history="1">
        <w:r w:rsidR="003B3BB5" w:rsidRPr="00896CED">
          <w:rPr>
            <w:rStyle w:val="Hyperlink"/>
            <w:noProof/>
          </w:rPr>
          <w:t>4.3 “Delete User” Requirements</w:t>
        </w:r>
        <w:r w:rsidR="003B3BB5">
          <w:rPr>
            <w:noProof/>
            <w:webHidden/>
          </w:rPr>
          <w:tab/>
        </w:r>
        <w:r w:rsidR="003B3BB5">
          <w:rPr>
            <w:noProof/>
            <w:webHidden/>
          </w:rPr>
          <w:fldChar w:fldCharType="begin"/>
        </w:r>
        <w:r w:rsidR="003B3BB5">
          <w:rPr>
            <w:noProof/>
            <w:webHidden/>
          </w:rPr>
          <w:instrText xml:space="preserve"> PAGEREF _Toc415514383 \h </w:instrText>
        </w:r>
        <w:r w:rsidR="003B3BB5">
          <w:rPr>
            <w:noProof/>
            <w:webHidden/>
          </w:rPr>
        </w:r>
        <w:r w:rsidR="003B3BB5">
          <w:rPr>
            <w:noProof/>
            <w:webHidden/>
          </w:rPr>
          <w:fldChar w:fldCharType="separate"/>
        </w:r>
        <w:r w:rsidR="002737AC">
          <w:rPr>
            <w:noProof/>
            <w:webHidden/>
          </w:rPr>
          <w:t>11</w:t>
        </w:r>
        <w:r w:rsidR="003B3BB5">
          <w:rPr>
            <w:noProof/>
            <w:webHidden/>
          </w:rPr>
          <w:fldChar w:fldCharType="end"/>
        </w:r>
      </w:hyperlink>
    </w:p>
    <w:p w14:paraId="37FC9ABF" w14:textId="0FEDA7F1" w:rsidR="003B3BB5" w:rsidRDefault="00ED0FEC">
      <w:pPr>
        <w:pStyle w:val="TOC2"/>
        <w:rPr>
          <w:rFonts w:asciiTheme="minorHAnsi" w:eastAsiaTheme="minorEastAsia" w:hAnsiTheme="minorHAnsi" w:cstheme="minorBidi"/>
          <w:noProof/>
          <w:sz w:val="22"/>
          <w:szCs w:val="22"/>
        </w:rPr>
      </w:pPr>
      <w:hyperlink w:anchor="_Toc415514384" w:history="1">
        <w:r w:rsidR="003B3BB5" w:rsidRPr="00896CED">
          <w:rPr>
            <w:rStyle w:val="Hyperlink"/>
            <w:noProof/>
          </w:rPr>
          <w:t>4.4. “Main Menu” Requirements</w:t>
        </w:r>
        <w:r w:rsidR="003B3BB5">
          <w:rPr>
            <w:noProof/>
            <w:webHidden/>
          </w:rPr>
          <w:tab/>
        </w:r>
        <w:r w:rsidR="003B3BB5">
          <w:rPr>
            <w:noProof/>
            <w:webHidden/>
          </w:rPr>
          <w:fldChar w:fldCharType="begin"/>
        </w:r>
        <w:r w:rsidR="003B3BB5">
          <w:rPr>
            <w:noProof/>
            <w:webHidden/>
          </w:rPr>
          <w:instrText xml:space="preserve"> PAGEREF _Toc415514384 \h </w:instrText>
        </w:r>
        <w:r w:rsidR="003B3BB5">
          <w:rPr>
            <w:noProof/>
            <w:webHidden/>
          </w:rPr>
        </w:r>
        <w:r w:rsidR="003B3BB5">
          <w:rPr>
            <w:noProof/>
            <w:webHidden/>
          </w:rPr>
          <w:fldChar w:fldCharType="separate"/>
        </w:r>
        <w:r w:rsidR="002737AC">
          <w:rPr>
            <w:noProof/>
            <w:webHidden/>
          </w:rPr>
          <w:t>12</w:t>
        </w:r>
        <w:r w:rsidR="003B3BB5">
          <w:rPr>
            <w:noProof/>
            <w:webHidden/>
          </w:rPr>
          <w:fldChar w:fldCharType="end"/>
        </w:r>
      </w:hyperlink>
    </w:p>
    <w:p w14:paraId="70C96527" w14:textId="2B506F37" w:rsidR="003B3BB5" w:rsidRDefault="00ED0FEC">
      <w:pPr>
        <w:pStyle w:val="TOC2"/>
        <w:rPr>
          <w:rFonts w:asciiTheme="minorHAnsi" w:eastAsiaTheme="minorEastAsia" w:hAnsiTheme="minorHAnsi" w:cstheme="minorBidi"/>
          <w:noProof/>
          <w:sz w:val="22"/>
          <w:szCs w:val="22"/>
        </w:rPr>
      </w:pPr>
      <w:hyperlink w:anchor="_Toc415514385" w:history="1">
        <w:r w:rsidR="003B3BB5" w:rsidRPr="00896CED">
          <w:rPr>
            <w:rStyle w:val="Hyperlink"/>
            <w:noProof/>
          </w:rPr>
          <w:t>4.5 “Search For Classes” Requirements</w:t>
        </w:r>
        <w:r w:rsidR="003B3BB5">
          <w:rPr>
            <w:noProof/>
            <w:webHidden/>
          </w:rPr>
          <w:tab/>
        </w:r>
        <w:r w:rsidR="003B3BB5">
          <w:rPr>
            <w:noProof/>
            <w:webHidden/>
          </w:rPr>
          <w:fldChar w:fldCharType="begin"/>
        </w:r>
        <w:r w:rsidR="003B3BB5">
          <w:rPr>
            <w:noProof/>
            <w:webHidden/>
          </w:rPr>
          <w:instrText xml:space="preserve"> PAGEREF _Toc415514385 \h </w:instrText>
        </w:r>
        <w:r w:rsidR="003B3BB5">
          <w:rPr>
            <w:noProof/>
            <w:webHidden/>
          </w:rPr>
        </w:r>
        <w:r w:rsidR="003B3BB5">
          <w:rPr>
            <w:noProof/>
            <w:webHidden/>
          </w:rPr>
          <w:fldChar w:fldCharType="separate"/>
        </w:r>
        <w:r w:rsidR="002737AC">
          <w:rPr>
            <w:noProof/>
            <w:webHidden/>
          </w:rPr>
          <w:t>13</w:t>
        </w:r>
        <w:r w:rsidR="003B3BB5">
          <w:rPr>
            <w:noProof/>
            <w:webHidden/>
          </w:rPr>
          <w:fldChar w:fldCharType="end"/>
        </w:r>
      </w:hyperlink>
    </w:p>
    <w:p w14:paraId="793A8C37" w14:textId="47C76054" w:rsidR="003B3BB5" w:rsidRDefault="00ED0FEC">
      <w:pPr>
        <w:pStyle w:val="TOC2"/>
        <w:rPr>
          <w:rFonts w:asciiTheme="minorHAnsi" w:eastAsiaTheme="minorEastAsia" w:hAnsiTheme="minorHAnsi" w:cstheme="minorBidi"/>
          <w:noProof/>
          <w:sz w:val="22"/>
          <w:szCs w:val="22"/>
        </w:rPr>
      </w:pPr>
      <w:hyperlink w:anchor="_Toc415514386" w:history="1">
        <w:r w:rsidR="003B3BB5" w:rsidRPr="00896CED">
          <w:rPr>
            <w:rStyle w:val="Hyperlink"/>
            <w:noProof/>
          </w:rPr>
          <w:t>4.6 “Obtain Classes” Requirements</w:t>
        </w:r>
        <w:r w:rsidR="003B3BB5">
          <w:rPr>
            <w:noProof/>
            <w:webHidden/>
          </w:rPr>
          <w:tab/>
        </w:r>
        <w:r w:rsidR="003B3BB5">
          <w:rPr>
            <w:noProof/>
            <w:webHidden/>
          </w:rPr>
          <w:fldChar w:fldCharType="begin"/>
        </w:r>
        <w:r w:rsidR="003B3BB5">
          <w:rPr>
            <w:noProof/>
            <w:webHidden/>
          </w:rPr>
          <w:instrText xml:space="preserve"> PAGEREF _Toc415514386 \h </w:instrText>
        </w:r>
        <w:r w:rsidR="003B3BB5">
          <w:rPr>
            <w:noProof/>
            <w:webHidden/>
          </w:rPr>
        </w:r>
        <w:r w:rsidR="003B3BB5">
          <w:rPr>
            <w:noProof/>
            <w:webHidden/>
          </w:rPr>
          <w:fldChar w:fldCharType="separate"/>
        </w:r>
        <w:r w:rsidR="002737AC">
          <w:rPr>
            <w:noProof/>
            <w:webHidden/>
          </w:rPr>
          <w:t>14</w:t>
        </w:r>
        <w:r w:rsidR="003B3BB5">
          <w:rPr>
            <w:noProof/>
            <w:webHidden/>
          </w:rPr>
          <w:fldChar w:fldCharType="end"/>
        </w:r>
      </w:hyperlink>
    </w:p>
    <w:p w14:paraId="56220E58" w14:textId="46C75E11" w:rsidR="003B3BB5" w:rsidRDefault="00ED0FEC">
      <w:pPr>
        <w:pStyle w:val="TOC2"/>
        <w:rPr>
          <w:rFonts w:asciiTheme="minorHAnsi" w:eastAsiaTheme="minorEastAsia" w:hAnsiTheme="minorHAnsi" w:cstheme="minorBidi"/>
          <w:noProof/>
          <w:sz w:val="22"/>
          <w:szCs w:val="22"/>
        </w:rPr>
      </w:pPr>
      <w:hyperlink w:anchor="_Toc415514387" w:history="1">
        <w:r w:rsidR="003B3BB5" w:rsidRPr="00896CED">
          <w:rPr>
            <w:rStyle w:val="Hyperlink"/>
            <w:noProof/>
          </w:rPr>
          <w:t>4.7 “Block Out Time In Schedule” Requirements</w:t>
        </w:r>
        <w:r w:rsidR="003B3BB5">
          <w:rPr>
            <w:noProof/>
            <w:webHidden/>
          </w:rPr>
          <w:tab/>
        </w:r>
        <w:r w:rsidR="003B3BB5">
          <w:rPr>
            <w:noProof/>
            <w:webHidden/>
          </w:rPr>
          <w:fldChar w:fldCharType="begin"/>
        </w:r>
        <w:r w:rsidR="003B3BB5">
          <w:rPr>
            <w:noProof/>
            <w:webHidden/>
          </w:rPr>
          <w:instrText xml:space="preserve"> PAGEREF _Toc415514387 \h </w:instrText>
        </w:r>
        <w:r w:rsidR="003B3BB5">
          <w:rPr>
            <w:noProof/>
            <w:webHidden/>
          </w:rPr>
        </w:r>
        <w:r w:rsidR="003B3BB5">
          <w:rPr>
            <w:noProof/>
            <w:webHidden/>
          </w:rPr>
          <w:fldChar w:fldCharType="separate"/>
        </w:r>
        <w:r w:rsidR="002737AC">
          <w:rPr>
            <w:noProof/>
            <w:webHidden/>
          </w:rPr>
          <w:t>15</w:t>
        </w:r>
        <w:r w:rsidR="003B3BB5">
          <w:rPr>
            <w:noProof/>
            <w:webHidden/>
          </w:rPr>
          <w:fldChar w:fldCharType="end"/>
        </w:r>
      </w:hyperlink>
    </w:p>
    <w:p w14:paraId="738D2340" w14:textId="69708D10" w:rsidR="003B3BB5" w:rsidRDefault="00ED0FEC">
      <w:pPr>
        <w:pStyle w:val="TOC2"/>
        <w:rPr>
          <w:rFonts w:asciiTheme="minorHAnsi" w:eastAsiaTheme="minorEastAsia" w:hAnsiTheme="minorHAnsi" w:cstheme="minorBidi"/>
          <w:noProof/>
          <w:sz w:val="22"/>
          <w:szCs w:val="22"/>
        </w:rPr>
      </w:pPr>
      <w:hyperlink w:anchor="_Toc415514388" w:history="1">
        <w:r w:rsidR="003B3BB5" w:rsidRPr="00896CED">
          <w:rPr>
            <w:rStyle w:val="Hyperlink"/>
            <w:noProof/>
          </w:rPr>
          <w:t>4.8 “Add Class” Requirements</w:t>
        </w:r>
        <w:r w:rsidR="003B3BB5">
          <w:rPr>
            <w:noProof/>
            <w:webHidden/>
          </w:rPr>
          <w:tab/>
        </w:r>
        <w:r w:rsidR="003B3BB5">
          <w:rPr>
            <w:noProof/>
            <w:webHidden/>
          </w:rPr>
          <w:fldChar w:fldCharType="begin"/>
        </w:r>
        <w:r w:rsidR="003B3BB5">
          <w:rPr>
            <w:noProof/>
            <w:webHidden/>
          </w:rPr>
          <w:instrText xml:space="preserve"> PAGEREF _Toc415514388 \h </w:instrText>
        </w:r>
        <w:r w:rsidR="003B3BB5">
          <w:rPr>
            <w:noProof/>
            <w:webHidden/>
          </w:rPr>
        </w:r>
        <w:r w:rsidR="003B3BB5">
          <w:rPr>
            <w:noProof/>
            <w:webHidden/>
          </w:rPr>
          <w:fldChar w:fldCharType="separate"/>
        </w:r>
        <w:r w:rsidR="002737AC">
          <w:rPr>
            <w:noProof/>
            <w:webHidden/>
          </w:rPr>
          <w:t>16</w:t>
        </w:r>
        <w:r w:rsidR="003B3BB5">
          <w:rPr>
            <w:noProof/>
            <w:webHidden/>
          </w:rPr>
          <w:fldChar w:fldCharType="end"/>
        </w:r>
      </w:hyperlink>
    </w:p>
    <w:p w14:paraId="088E53ED" w14:textId="1DE08551" w:rsidR="003B3BB5" w:rsidRDefault="00ED0FEC">
      <w:pPr>
        <w:pStyle w:val="TOC2"/>
        <w:rPr>
          <w:rFonts w:asciiTheme="minorHAnsi" w:eastAsiaTheme="minorEastAsia" w:hAnsiTheme="minorHAnsi" w:cstheme="minorBidi"/>
          <w:noProof/>
          <w:sz w:val="22"/>
          <w:szCs w:val="22"/>
        </w:rPr>
      </w:pPr>
      <w:hyperlink w:anchor="_Toc415514389" w:history="1">
        <w:r w:rsidR="003B3BB5" w:rsidRPr="00896CED">
          <w:rPr>
            <w:rStyle w:val="Hyperlink"/>
            <w:noProof/>
          </w:rPr>
          <w:t>4.9 “Remove Class” Requirements</w:t>
        </w:r>
        <w:r w:rsidR="003B3BB5">
          <w:rPr>
            <w:noProof/>
            <w:webHidden/>
          </w:rPr>
          <w:tab/>
        </w:r>
        <w:r w:rsidR="003B3BB5">
          <w:rPr>
            <w:noProof/>
            <w:webHidden/>
          </w:rPr>
          <w:fldChar w:fldCharType="begin"/>
        </w:r>
        <w:r w:rsidR="003B3BB5">
          <w:rPr>
            <w:noProof/>
            <w:webHidden/>
          </w:rPr>
          <w:instrText xml:space="preserve"> PAGEREF _Toc415514389 \h </w:instrText>
        </w:r>
        <w:r w:rsidR="003B3BB5">
          <w:rPr>
            <w:noProof/>
            <w:webHidden/>
          </w:rPr>
        </w:r>
        <w:r w:rsidR="003B3BB5">
          <w:rPr>
            <w:noProof/>
            <w:webHidden/>
          </w:rPr>
          <w:fldChar w:fldCharType="separate"/>
        </w:r>
        <w:r w:rsidR="002737AC">
          <w:rPr>
            <w:noProof/>
            <w:webHidden/>
          </w:rPr>
          <w:t>17</w:t>
        </w:r>
        <w:r w:rsidR="003B3BB5">
          <w:rPr>
            <w:noProof/>
            <w:webHidden/>
          </w:rPr>
          <w:fldChar w:fldCharType="end"/>
        </w:r>
      </w:hyperlink>
    </w:p>
    <w:p w14:paraId="5736605F" w14:textId="49673A7C" w:rsidR="003B3BB5" w:rsidRDefault="00ED0FEC">
      <w:pPr>
        <w:pStyle w:val="TOC2"/>
        <w:rPr>
          <w:rFonts w:asciiTheme="minorHAnsi" w:eastAsiaTheme="minorEastAsia" w:hAnsiTheme="minorHAnsi" w:cstheme="minorBidi"/>
          <w:noProof/>
          <w:sz w:val="22"/>
          <w:szCs w:val="22"/>
        </w:rPr>
      </w:pPr>
      <w:hyperlink w:anchor="_Toc415514390" w:history="1">
        <w:r w:rsidR="003B3BB5" w:rsidRPr="00896CED">
          <w:rPr>
            <w:rStyle w:val="Hyperlink"/>
            <w:noProof/>
          </w:rPr>
          <w:t>4.10 “Create Schedule” Requirements</w:t>
        </w:r>
        <w:r w:rsidR="003B3BB5">
          <w:rPr>
            <w:noProof/>
            <w:webHidden/>
          </w:rPr>
          <w:tab/>
        </w:r>
        <w:r w:rsidR="003B3BB5">
          <w:rPr>
            <w:noProof/>
            <w:webHidden/>
          </w:rPr>
          <w:fldChar w:fldCharType="begin"/>
        </w:r>
        <w:r w:rsidR="003B3BB5">
          <w:rPr>
            <w:noProof/>
            <w:webHidden/>
          </w:rPr>
          <w:instrText xml:space="preserve"> PAGEREF _Toc415514390 \h </w:instrText>
        </w:r>
        <w:r w:rsidR="003B3BB5">
          <w:rPr>
            <w:noProof/>
            <w:webHidden/>
          </w:rPr>
        </w:r>
        <w:r w:rsidR="003B3BB5">
          <w:rPr>
            <w:noProof/>
            <w:webHidden/>
          </w:rPr>
          <w:fldChar w:fldCharType="separate"/>
        </w:r>
        <w:r w:rsidR="002737AC">
          <w:rPr>
            <w:noProof/>
            <w:webHidden/>
          </w:rPr>
          <w:t>18</w:t>
        </w:r>
        <w:r w:rsidR="003B3BB5">
          <w:rPr>
            <w:noProof/>
            <w:webHidden/>
          </w:rPr>
          <w:fldChar w:fldCharType="end"/>
        </w:r>
      </w:hyperlink>
    </w:p>
    <w:p w14:paraId="5C1BFBF8" w14:textId="183B7A85" w:rsidR="003B3BB5" w:rsidRDefault="00ED0FEC">
      <w:pPr>
        <w:pStyle w:val="TOC2"/>
        <w:rPr>
          <w:rFonts w:asciiTheme="minorHAnsi" w:eastAsiaTheme="minorEastAsia" w:hAnsiTheme="minorHAnsi" w:cstheme="minorBidi"/>
          <w:noProof/>
          <w:sz w:val="22"/>
          <w:szCs w:val="22"/>
        </w:rPr>
      </w:pPr>
      <w:hyperlink w:anchor="_Toc415514391" w:history="1">
        <w:r w:rsidR="003B3BB5" w:rsidRPr="00896CED">
          <w:rPr>
            <w:rStyle w:val="Hyperlink"/>
            <w:noProof/>
          </w:rPr>
          <w:t>4.11 "View Schedule" Requirements</w:t>
        </w:r>
        <w:r w:rsidR="003B3BB5">
          <w:rPr>
            <w:noProof/>
            <w:webHidden/>
          </w:rPr>
          <w:tab/>
        </w:r>
        <w:r w:rsidR="003B3BB5">
          <w:rPr>
            <w:noProof/>
            <w:webHidden/>
          </w:rPr>
          <w:fldChar w:fldCharType="begin"/>
        </w:r>
        <w:r w:rsidR="003B3BB5">
          <w:rPr>
            <w:noProof/>
            <w:webHidden/>
          </w:rPr>
          <w:instrText xml:space="preserve"> PAGEREF _Toc415514391 \h </w:instrText>
        </w:r>
        <w:r w:rsidR="003B3BB5">
          <w:rPr>
            <w:noProof/>
            <w:webHidden/>
          </w:rPr>
        </w:r>
        <w:r w:rsidR="003B3BB5">
          <w:rPr>
            <w:noProof/>
            <w:webHidden/>
          </w:rPr>
          <w:fldChar w:fldCharType="separate"/>
        </w:r>
        <w:r w:rsidR="002737AC">
          <w:rPr>
            <w:noProof/>
            <w:webHidden/>
          </w:rPr>
          <w:t>19</w:t>
        </w:r>
        <w:r w:rsidR="003B3BB5">
          <w:rPr>
            <w:noProof/>
            <w:webHidden/>
          </w:rPr>
          <w:fldChar w:fldCharType="end"/>
        </w:r>
      </w:hyperlink>
    </w:p>
    <w:p w14:paraId="389E42AB" w14:textId="3CD80121" w:rsidR="003B3BB5" w:rsidRDefault="00ED0FEC">
      <w:pPr>
        <w:pStyle w:val="TOC2"/>
        <w:rPr>
          <w:rFonts w:asciiTheme="minorHAnsi" w:eastAsiaTheme="minorEastAsia" w:hAnsiTheme="minorHAnsi" w:cstheme="minorBidi"/>
          <w:noProof/>
          <w:sz w:val="22"/>
          <w:szCs w:val="22"/>
        </w:rPr>
      </w:pPr>
      <w:hyperlink w:anchor="_Toc415514392" w:history="1">
        <w:r w:rsidR="003B3BB5" w:rsidRPr="00896CED">
          <w:rPr>
            <w:rStyle w:val="Hyperlink"/>
            <w:noProof/>
          </w:rPr>
          <w:t>4.12 “Delete Schedule” Requirements</w:t>
        </w:r>
        <w:r w:rsidR="003B3BB5">
          <w:rPr>
            <w:noProof/>
            <w:webHidden/>
          </w:rPr>
          <w:tab/>
        </w:r>
        <w:r w:rsidR="003B3BB5">
          <w:rPr>
            <w:noProof/>
            <w:webHidden/>
          </w:rPr>
          <w:fldChar w:fldCharType="begin"/>
        </w:r>
        <w:r w:rsidR="003B3BB5">
          <w:rPr>
            <w:noProof/>
            <w:webHidden/>
          </w:rPr>
          <w:instrText xml:space="preserve"> PAGEREF _Toc415514392 \h </w:instrText>
        </w:r>
        <w:r w:rsidR="003B3BB5">
          <w:rPr>
            <w:noProof/>
            <w:webHidden/>
          </w:rPr>
        </w:r>
        <w:r w:rsidR="003B3BB5">
          <w:rPr>
            <w:noProof/>
            <w:webHidden/>
          </w:rPr>
          <w:fldChar w:fldCharType="separate"/>
        </w:r>
        <w:r w:rsidR="002737AC">
          <w:rPr>
            <w:noProof/>
            <w:webHidden/>
          </w:rPr>
          <w:t>20</w:t>
        </w:r>
        <w:r w:rsidR="003B3BB5">
          <w:rPr>
            <w:noProof/>
            <w:webHidden/>
          </w:rPr>
          <w:fldChar w:fldCharType="end"/>
        </w:r>
      </w:hyperlink>
    </w:p>
    <w:p w14:paraId="2A707157" w14:textId="45B02D66" w:rsidR="003B3BB5" w:rsidRDefault="00ED0FEC">
      <w:pPr>
        <w:pStyle w:val="TOC2"/>
        <w:rPr>
          <w:rFonts w:asciiTheme="minorHAnsi" w:eastAsiaTheme="minorEastAsia" w:hAnsiTheme="minorHAnsi" w:cstheme="minorBidi"/>
          <w:noProof/>
          <w:sz w:val="22"/>
          <w:szCs w:val="22"/>
        </w:rPr>
      </w:pPr>
      <w:hyperlink w:anchor="_Toc415514393" w:history="1">
        <w:r w:rsidR="003B3BB5" w:rsidRPr="00896CED">
          <w:rPr>
            <w:rStyle w:val="Hyperlink"/>
            <w:noProof/>
          </w:rPr>
          <w:t>4.13 “Verify Saved Schedule” Requirements</w:t>
        </w:r>
        <w:r w:rsidR="003B3BB5">
          <w:rPr>
            <w:noProof/>
            <w:webHidden/>
          </w:rPr>
          <w:tab/>
        </w:r>
        <w:r w:rsidR="003B3BB5">
          <w:rPr>
            <w:noProof/>
            <w:webHidden/>
          </w:rPr>
          <w:fldChar w:fldCharType="begin"/>
        </w:r>
        <w:r w:rsidR="003B3BB5">
          <w:rPr>
            <w:noProof/>
            <w:webHidden/>
          </w:rPr>
          <w:instrText xml:space="preserve"> PAGEREF _Toc415514393 \h </w:instrText>
        </w:r>
        <w:r w:rsidR="003B3BB5">
          <w:rPr>
            <w:noProof/>
            <w:webHidden/>
          </w:rPr>
        </w:r>
        <w:r w:rsidR="003B3BB5">
          <w:rPr>
            <w:noProof/>
            <w:webHidden/>
          </w:rPr>
          <w:fldChar w:fldCharType="separate"/>
        </w:r>
        <w:r w:rsidR="002737AC">
          <w:rPr>
            <w:noProof/>
            <w:webHidden/>
          </w:rPr>
          <w:t>21</w:t>
        </w:r>
        <w:r w:rsidR="003B3BB5">
          <w:rPr>
            <w:noProof/>
            <w:webHidden/>
          </w:rPr>
          <w:fldChar w:fldCharType="end"/>
        </w:r>
      </w:hyperlink>
    </w:p>
    <w:p w14:paraId="36B8DA91" w14:textId="12CA76CD" w:rsidR="003B3BB5" w:rsidRDefault="00ED0FEC">
      <w:pPr>
        <w:pStyle w:val="TOC2"/>
        <w:rPr>
          <w:rFonts w:asciiTheme="minorHAnsi" w:eastAsiaTheme="minorEastAsia" w:hAnsiTheme="minorHAnsi" w:cstheme="minorBidi"/>
          <w:noProof/>
          <w:sz w:val="22"/>
          <w:szCs w:val="22"/>
        </w:rPr>
      </w:pPr>
      <w:hyperlink w:anchor="_Toc415514394" w:history="1">
        <w:r w:rsidR="003B3BB5" w:rsidRPr="00896CED">
          <w:rPr>
            <w:rStyle w:val="Hyperlink"/>
            <w:noProof/>
          </w:rPr>
          <w:t>4.14 “Choose From Multiple Schedules” Requirements</w:t>
        </w:r>
        <w:r w:rsidR="003B3BB5">
          <w:rPr>
            <w:noProof/>
            <w:webHidden/>
          </w:rPr>
          <w:tab/>
        </w:r>
        <w:r w:rsidR="003B3BB5">
          <w:rPr>
            <w:noProof/>
            <w:webHidden/>
          </w:rPr>
          <w:fldChar w:fldCharType="begin"/>
        </w:r>
        <w:r w:rsidR="003B3BB5">
          <w:rPr>
            <w:noProof/>
            <w:webHidden/>
          </w:rPr>
          <w:instrText xml:space="preserve"> PAGEREF _Toc415514394 \h </w:instrText>
        </w:r>
        <w:r w:rsidR="003B3BB5">
          <w:rPr>
            <w:noProof/>
            <w:webHidden/>
          </w:rPr>
        </w:r>
        <w:r w:rsidR="003B3BB5">
          <w:rPr>
            <w:noProof/>
            <w:webHidden/>
          </w:rPr>
          <w:fldChar w:fldCharType="separate"/>
        </w:r>
        <w:r w:rsidR="002737AC">
          <w:rPr>
            <w:noProof/>
            <w:webHidden/>
          </w:rPr>
          <w:t>22</w:t>
        </w:r>
        <w:r w:rsidR="003B3BB5">
          <w:rPr>
            <w:noProof/>
            <w:webHidden/>
          </w:rPr>
          <w:fldChar w:fldCharType="end"/>
        </w:r>
      </w:hyperlink>
    </w:p>
    <w:p w14:paraId="6CA5BCD9" w14:textId="7C3C5AA7" w:rsidR="003B3BB5" w:rsidRDefault="00ED0FEC">
      <w:pPr>
        <w:pStyle w:val="TOC2"/>
        <w:rPr>
          <w:rFonts w:asciiTheme="minorHAnsi" w:eastAsiaTheme="minorEastAsia" w:hAnsiTheme="minorHAnsi" w:cstheme="minorBidi"/>
          <w:noProof/>
          <w:sz w:val="22"/>
          <w:szCs w:val="22"/>
        </w:rPr>
      </w:pPr>
      <w:hyperlink w:anchor="_Toc415514395" w:history="1">
        <w:r w:rsidR="003B3BB5" w:rsidRPr="00896CED">
          <w:rPr>
            <w:rStyle w:val="Hyperlink"/>
            <w:noProof/>
          </w:rPr>
          <w:t>4.15 "Load Schedule" Requirements</w:t>
        </w:r>
        <w:r w:rsidR="003B3BB5">
          <w:rPr>
            <w:noProof/>
            <w:webHidden/>
          </w:rPr>
          <w:tab/>
        </w:r>
        <w:r w:rsidR="003B3BB5">
          <w:rPr>
            <w:noProof/>
            <w:webHidden/>
          </w:rPr>
          <w:fldChar w:fldCharType="begin"/>
        </w:r>
        <w:r w:rsidR="003B3BB5">
          <w:rPr>
            <w:noProof/>
            <w:webHidden/>
          </w:rPr>
          <w:instrText xml:space="preserve"> PAGEREF _Toc415514395 \h </w:instrText>
        </w:r>
        <w:r w:rsidR="003B3BB5">
          <w:rPr>
            <w:noProof/>
            <w:webHidden/>
          </w:rPr>
        </w:r>
        <w:r w:rsidR="003B3BB5">
          <w:rPr>
            <w:noProof/>
            <w:webHidden/>
          </w:rPr>
          <w:fldChar w:fldCharType="separate"/>
        </w:r>
        <w:r w:rsidR="002737AC">
          <w:rPr>
            <w:noProof/>
            <w:webHidden/>
          </w:rPr>
          <w:t>23</w:t>
        </w:r>
        <w:r w:rsidR="003B3BB5">
          <w:rPr>
            <w:noProof/>
            <w:webHidden/>
          </w:rPr>
          <w:fldChar w:fldCharType="end"/>
        </w:r>
      </w:hyperlink>
    </w:p>
    <w:p w14:paraId="2D4AB84F" w14:textId="326EC41C" w:rsidR="003B3BB5" w:rsidRDefault="00ED0FEC">
      <w:pPr>
        <w:pStyle w:val="TOC2"/>
        <w:rPr>
          <w:rFonts w:asciiTheme="minorHAnsi" w:eastAsiaTheme="minorEastAsia" w:hAnsiTheme="minorHAnsi" w:cstheme="minorBidi"/>
          <w:noProof/>
          <w:sz w:val="22"/>
          <w:szCs w:val="22"/>
        </w:rPr>
      </w:pPr>
      <w:hyperlink w:anchor="_Toc415514396" w:history="1">
        <w:r w:rsidR="003B3BB5" w:rsidRPr="00896CED">
          <w:rPr>
            <w:rStyle w:val="Hyperlink"/>
            <w:noProof/>
          </w:rPr>
          <w:t>4.16 "Log Out" Requirements</w:t>
        </w:r>
        <w:r w:rsidR="003B3BB5">
          <w:rPr>
            <w:noProof/>
            <w:webHidden/>
          </w:rPr>
          <w:tab/>
        </w:r>
        <w:r w:rsidR="003B3BB5">
          <w:rPr>
            <w:noProof/>
            <w:webHidden/>
          </w:rPr>
          <w:fldChar w:fldCharType="begin"/>
        </w:r>
        <w:r w:rsidR="003B3BB5">
          <w:rPr>
            <w:noProof/>
            <w:webHidden/>
          </w:rPr>
          <w:instrText xml:space="preserve"> PAGEREF _Toc415514396 \h </w:instrText>
        </w:r>
        <w:r w:rsidR="003B3BB5">
          <w:rPr>
            <w:noProof/>
            <w:webHidden/>
          </w:rPr>
        </w:r>
        <w:r w:rsidR="003B3BB5">
          <w:rPr>
            <w:noProof/>
            <w:webHidden/>
          </w:rPr>
          <w:fldChar w:fldCharType="separate"/>
        </w:r>
        <w:r w:rsidR="002737AC">
          <w:rPr>
            <w:noProof/>
            <w:webHidden/>
          </w:rPr>
          <w:t>24</w:t>
        </w:r>
        <w:r w:rsidR="003B3BB5">
          <w:rPr>
            <w:noProof/>
            <w:webHidden/>
          </w:rPr>
          <w:fldChar w:fldCharType="end"/>
        </w:r>
      </w:hyperlink>
    </w:p>
    <w:p w14:paraId="268D82B2" w14:textId="5E66415C" w:rsidR="003B3BB5" w:rsidRDefault="00ED0FEC">
      <w:pPr>
        <w:pStyle w:val="TOC1"/>
        <w:rPr>
          <w:rFonts w:asciiTheme="minorHAnsi" w:eastAsiaTheme="minorEastAsia" w:hAnsiTheme="minorHAnsi" w:cstheme="minorBidi"/>
          <w:b w:val="0"/>
          <w:caps w:val="0"/>
          <w:noProof/>
          <w:sz w:val="22"/>
          <w:szCs w:val="22"/>
        </w:rPr>
      </w:pPr>
      <w:hyperlink w:anchor="_Toc415514397" w:history="1">
        <w:r w:rsidR="003B3BB5" w:rsidRPr="00896CED">
          <w:rPr>
            <w:rStyle w:val="Hyperlink"/>
            <w:noProof/>
          </w:rPr>
          <w:t>5.  Software Processes and Infrastructure</w:t>
        </w:r>
        <w:r w:rsidR="003B3BB5">
          <w:rPr>
            <w:noProof/>
            <w:webHidden/>
          </w:rPr>
          <w:tab/>
        </w:r>
        <w:r w:rsidR="003B3BB5">
          <w:rPr>
            <w:noProof/>
            <w:webHidden/>
          </w:rPr>
          <w:fldChar w:fldCharType="begin"/>
        </w:r>
        <w:r w:rsidR="003B3BB5">
          <w:rPr>
            <w:noProof/>
            <w:webHidden/>
          </w:rPr>
          <w:instrText xml:space="preserve"> PAGEREF _Toc415514397 \h </w:instrText>
        </w:r>
        <w:r w:rsidR="003B3BB5">
          <w:rPr>
            <w:noProof/>
            <w:webHidden/>
          </w:rPr>
        </w:r>
        <w:r w:rsidR="003B3BB5">
          <w:rPr>
            <w:noProof/>
            <w:webHidden/>
          </w:rPr>
          <w:fldChar w:fldCharType="separate"/>
        </w:r>
        <w:r w:rsidR="002737AC">
          <w:rPr>
            <w:noProof/>
            <w:webHidden/>
          </w:rPr>
          <w:t>25</w:t>
        </w:r>
        <w:r w:rsidR="003B3BB5">
          <w:rPr>
            <w:noProof/>
            <w:webHidden/>
          </w:rPr>
          <w:fldChar w:fldCharType="end"/>
        </w:r>
      </w:hyperlink>
    </w:p>
    <w:p w14:paraId="1DDBB1E5" w14:textId="13E64270" w:rsidR="003B3BB5" w:rsidRDefault="00ED0FEC">
      <w:pPr>
        <w:pStyle w:val="TOC2"/>
        <w:rPr>
          <w:rFonts w:asciiTheme="minorHAnsi" w:eastAsiaTheme="minorEastAsia" w:hAnsiTheme="minorHAnsi" w:cstheme="minorBidi"/>
          <w:noProof/>
          <w:sz w:val="22"/>
          <w:szCs w:val="22"/>
        </w:rPr>
      </w:pPr>
      <w:hyperlink w:anchor="_Toc415514398" w:history="1">
        <w:r w:rsidR="003B3BB5" w:rsidRPr="00896CED">
          <w:rPr>
            <w:rStyle w:val="Hyperlink"/>
            <w:noProof/>
          </w:rPr>
          <w:t>5.1 Hardware and Infrastructure</w:t>
        </w:r>
        <w:r w:rsidR="003B3BB5">
          <w:rPr>
            <w:noProof/>
            <w:webHidden/>
          </w:rPr>
          <w:tab/>
        </w:r>
        <w:r w:rsidR="003B3BB5">
          <w:rPr>
            <w:noProof/>
            <w:webHidden/>
          </w:rPr>
          <w:fldChar w:fldCharType="begin"/>
        </w:r>
        <w:r w:rsidR="003B3BB5">
          <w:rPr>
            <w:noProof/>
            <w:webHidden/>
          </w:rPr>
          <w:instrText xml:space="preserve"> PAGEREF _Toc415514398 \h </w:instrText>
        </w:r>
        <w:r w:rsidR="003B3BB5">
          <w:rPr>
            <w:noProof/>
            <w:webHidden/>
          </w:rPr>
        </w:r>
        <w:r w:rsidR="003B3BB5">
          <w:rPr>
            <w:noProof/>
            <w:webHidden/>
          </w:rPr>
          <w:fldChar w:fldCharType="separate"/>
        </w:r>
        <w:r w:rsidR="002737AC">
          <w:rPr>
            <w:noProof/>
            <w:webHidden/>
          </w:rPr>
          <w:t>25</w:t>
        </w:r>
        <w:r w:rsidR="003B3BB5">
          <w:rPr>
            <w:noProof/>
            <w:webHidden/>
          </w:rPr>
          <w:fldChar w:fldCharType="end"/>
        </w:r>
      </w:hyperlink>
    </w:p>
    <w:p w14:paraId="10445FC2" w14:textId="038F7844" w:rsidR="003B3BB5" w:rsidRDefault="00ED0FEC">
      <w:pPr>
        <w:pStyle w:val="TOC2"/>
        <w:rPr>
          <w:rFonts w:asciiTheme="minorHAnsi" w:eastAsiaTheme="minorEastAsia" w:hAnsiTheme="minorHAnsi" w:cstheme="minorBidi"/>
          <w:noProof/>
          <w:sz w:val="22"/>
          <w:szCs w:val="22"/>
        </w:rPr>
      </w:pPr>
      <w:hyperlink w:anchor="_Toc415514399" w:history="1">
        <w:r w:rsidR="003B3BB5" w:rsidRPr="00896CED">
          <w:rPr>
            <w:rStyle w:val="Hyperlink"/>
            <w:noProof/>
          </w:rPr>
          <w:t>5.2 UML Diagrams</w:t>
        </w:r>
        <w:r w:rsidR="003B3BB5">
          <w:rPr>
            <w:noProof/>
            <w:webHidden/>
          </w:rPr>
          <w:tab/>
        </w:r>
        <w:r w:rsidR="003B3BB5">
          <w:rPr>
            <w:noProof/>
            <w:webHidden/>
          </w:rPr>
          <w:fldChar w:fldCharType="begin"/>
        </w:r>
        <w:r w:rsidR="003B3BB5">
          <w:rPr>
            <w:noProof/>
            <w:webHidden/>
          </w:rPr>
          <w:instrText xml:space="preserve"> PAGEREF _Toc415514399 \h </w:instrText>
        </w:r>
        <w:r w:rsidR="003B3BB5">
          <w:rPr>
            <w:noProof/>
            <w:webHidden/>
          </w:rPr>
        </w:r>
        <w:r w:rsidR="003B3BB5">
          <w:rPr>
            <w:noProof/>
            <w:webHidden/>
          </w:rPr>
          <w:fldChar w:fldCharType="separate"/>
        </w:r>
        <w:r w:rsidR="002737AC">
          <w:rPr>
            <w:noProof/>
            <w:webHidden/>
          </w:rPr>
          <w:t>26</w:t>
        </w:r>
        <w:r w:rsidR="003B3BB5">
          <w:rPr>
            <w:noProof/>
            <w:webHidden/>
          </w:rPr>
          <w:fldChar w:fldCharType="end"/>
        </w:r>
      </w:hyperlink>
    </w:p>
    <w:p w14:paraId="2A1A467B" w14:textId="3205774F" w:rsidR="003B3BB5" w:rsidRDefault="00ED0FEC">
      <w:pPr>
        <w:pStyle w:val="TOC2"/>
        <w:rPr>
          <w:rFonts w:asciiTheme="minorHAnsi" w:eastAsiaTheme="minorEastAsia" w:hAnsiTheme="minorHAnsi" w:cstheme="minorBidi"/>
          <w:noProof/>
          <w:sz w:val="22"/>
          <w:szCs w:val="22"/>
        </w:rPr>
      </w:pPr>
      <w:hyperlink w:anchor="_Toc415514400" w:history="1">
        <w:r w:rsidR="003B3BB5" w:rsidRPr="00896CED">
          <w:rPr>
            <w:rStyle w:val="Hyperlink"/>
            <w:noProof/>
          </w:rPr>
          <w:t>5.3 Conceptual Data Model - Database</w:t>
        </w:r>
        <w:r w:rsidR="003B3BB5">
          <w:rPr>
            <w:noProof/>
            <w:webHidden/>
          </w:rPr>
          <w:tab/>
        </w:r>
        <w:r w:rsidR="003B3BB5">
          <w:rPr>
            <w:noProof/>
            <w:webHidden/>
          </w:rPr>
          <w:fldChar w:fldCharType="begin"/>
        </w:r>
        <w:r w:rsidR="003B3BB5">
          <w:rPr>
            <w:noProof/>
            <w:webHidden/>
          </w:rPr>
          <w:instrText xml:space="preserve"> PAGEREF _Toc415514400 \h </w:instrText>
        </w:r>
        <w:r w:rsidR="003B3BB5">
          <w:rPr>
            <w:noProof/>
            <w:webHidden/>
          </w:rPr>
        </w:r>
        <w:r w:rsidR="003B3BB5">
          <w:rPr>
            <w:noProof/>
            <w:webHidden/>
          </w:rPr>
          <w:fldChar w:fldCharType="separate"/>
        </w:r>
        <w:r w:rsidR="002737AC">
          <w:rPr>
            <w:noProof/>
            <w:webHidden/>
          </w:rPr>
          <w:t>30</w:t>
        </w:r>
        <w:r w:rsidR="003B3BB5">
          <w:rPr>
            <w:noProof/>
            <w:webHidden/>
          </w:rPr>
          <w:fldChar w:fldCharType="end"/>
        </w:r>
      </w:hyperlink>
    </w:p>
    <w:p w14:paraId="4D0EAE94" w14:textId="16BEEACB" w:rsidR="003B3BB5" w:rsidRDefault="00ED0FEC">
      <w:pPr>
        <w:pStyle w:val="TOC2"/>
        <w:rPr>
          <w:rFonts w:asciiTheme="minorHAnsi" w:eastAsiaTheme="minorEastAsia" w:hAnsiTheme="minorHAnsi" w:cstheme="minorBidi"/>
          <w:noProof/>
          <w:sz w:val="22"/>
          <w:szCs w:val="22"/>
        </w:rPr>
      </w:pPr>
      <w:hyperlink w:anchor="_Toc415514401" w:history="1">
        <w:r w:rsidR="003B3BB5" w:rsidRPr="00896CED">
          <w:rPr>
            <w:rStyle w:val="Hyperlink"/>
            <w:noProof/>
          </w:rPr>
          <w:t>5.4 Screen Shots</w:t>
        </w:r>
        <w:r w:rsidR="003B3BB5">
          <w:rPr>
            <w:noProof/>
            <w:webHidden/>
          </w:rPr>
          <w:tab/>
        </w:r>
        <w:r w:rsidR="003B3BB5">
          <w:rPr>
            <w:noProof/>
            <w:webHidden/>
          </w:rPr>
          <w:fldChar w:fldCharType="begin"/>
        </w:r>
        <w:r w:rsidR="003B3BB5">
          <w:rPr>
            <w:noProof/>
            <w:webHidden/>
          </w:rPr>
          <w:instrText xml:space="preserve"> PAGEREF _Toc415514401 \h </w:instrText>
        </w:r>
        <w:r w:rsidR="003B3BB5">
          <w:rPr>
            <w:noProof/>
            <w:webHidden/>
          </w:rPr>
        </w:r>
        <w:r w:rsidR="003B3BB5">
          <w:rPr>
            <w:noProof/>
            <w:webHidden/>
          </w:rPr>
          <w:fldChar w:fldCharType="separate"/>
        </w:r>
        <w:r w:rsidR="002737AC">
          <w:rPr>
            <w:noProof/>
            <w:webHidden/>
          </w:rPr>
          <w:t>30</w:t>
        </w:r>
        <w:r w:rsidR="003B3BB5">
          <w:rPr>
            <w:noProof/>
            <w:webHidden/>
          </w:rPr>
          <w:fldChar w:fldCharType="end"/>
        </w:r>
      </w:hyperlink>
    </w:p>
    <w:p w14:paraId="474C520F" w14:textId="35422019" w:rsidR="003B3BB5" w:rsidRDefault="00ED0FEC">
      <w:pPr>
        <w:pStyle w:val="TOC2"/>
        <w:rPr>
          <w:rFonts w:asciiTheme="minorHAnsi" w:eastAsiaTheme="minorEastAsia" w:hAnsiTheme="minorHAnsi" w:cstheme="minorBidi"/>
          <w:noProof/>
          <w:sz w:val="22"/>
          <w:szCs w:val="22"/>
        </w:rPr>
      </w:pPr>
      <w:hyperlink w:anchor="_Toc415514402" w:history="1">
        <w:r w:rsidR="003B3BB5" w:rsidRPr="00896CED">
          <w:rPr>
            <w:rStyle w:val="Hyperlink"/>
            <w:noProof/>
          </w:rPr>
          <w:t>5.5 Test Plan</w:t>
        </w:r>
        <w:r w:rsidR="003B3BB5">
          <w:rPr>
            <w:noProof/>
            <w:webHidden/>
          </w:rPr>
          <w:tab/>
        </w:r>
        <w:r w:rsidR="003B3BB5">
          <w:rPr>
            <w:noProof/>
            <w:webHidden/>
          </w:rPr>
          <w:fldChar w:fldCharType="begin"/>
        </w:r>
        <w:r w:rsidR="003B3BB5">
          <w:rPr>
            <w:noProof/>
            <w:webHidden/>
          </w:rPr>
          <w:instrText xml:space="preserve"> PAGEREF _Toc415514402 \h </w:instrText>
        </w:r>
        <w:r w:rsidR="003B3BB5">
          <w:rPr>
            <w:noProof/>
            <w:webHidden/>
          </w:rPr>
        </w:r>
        <w:r w:rsidR="003B3BB5">
          <w:rPr>
            <w:noProof/>
            <w:webHidden/>
          </w:rPr>
          <w:fldChar w:fldCharType="separate"/>
        </w:r>
        <w:r w:rsidR="002737AC">
          <w:rPr>
            <w:noProof/>
            <w:webHidden/>
          </w:rPr>
          <w:t>31</w:t>
        </w:r>
        <w:r w:rsidR="003B3BB5">
          <w:rPr>
            <w:noProof/>
            <w:webHidden/>
          </w:rPr>
          <w:fldChar w:fldCharType="end"/>
        </w:r>
      </w:hyperlink>
    </w:p>
    <w:p w14:paraId="55F4F1AC" w14:textId="44D63B52" w:rsidR="003B3BB5" w:rsidRDefault="00ED0FEC">
      <w:pPr>
        <w:pStyle w:val="TOC1"/>
        <w:rPr>
          <w:rFonts w:asciiTheme="minorHAnsi" w:eastAsiaTheme="minorEastAsia" w:hAnsiTheme="minorHAnsi" w:cstheme="minorBidi"/>
          <w:b w:val="0"/>
          <w:caps w:val="0"/>
          <w:noProof/>
          <w:sz w:val="22"/>
          <w:szCs w:val="22"/>
        </w:rPr>
      </w:pPr>
      <w:hyperlink w:anchor="_Toc415514403" w:history="1">
        <w:r w:rsidR="003B3BB5" w:rsidRPr="00896CED">
          <w:rPr>
            <w:rStyle w:val="Hyperlink"/>
            <w:noProof/>
          </w:rPr>
          <w:t>6.  Assumptions and Constraints</w:t>
        </w:r>
        <w:r w:rsidR="003B3BB5">
          <w:rPr>
            <w:noProof/>
            <w:webHidden/>
          </w:rPr>
          <w:tab/>
        </w:r>
        <w:r w:rsidR="003B3BB5">
          <w:rPr>
            <w:noProof/>
            <w:webHidden/>
          </w:rPr>
          <w:fldChar w:fldCharType="begin"/>
        </w:r>
        <w:r w:rsidR="003B3BB5">
          <w:rPr>
            <w:noProof/>
            <w:webHidden/>
          </w:rPr>
          <w:instrText xml:space="preserve"> PAGEREF _Toc415514403 \h </w:instrText>
        </w:r>
        <w:r w:rsidR="003B3BB5">
          <w:rPr>
            <w:noProof/>
            <w:webHidden/>
          </w:rPr>
        </w:r>
        <w:r w:rsidR="003B3BB5">
          <w:rPr>
            <w:noProof/>
            <w:webHidden/>
          </w:rPr>
          <w:fldChar w:fldCharType="separate"/>
        </w:r>
        <w:r w:rsidR="002737AC">
          <w:rPr>
            <w:noProof/>
            <w:webHidden/>
          </w:rPr>
          <w:t>32</w:t>
        </w:r>
        <w:r w:rsidR="003B3BB5">
          <w:rPr>
            <w:noProof/>
            <w:webHidden/>
          </w:rPr>
          <w:fldChar w:fldCharType="end"/>
        </w:r>
      </w:hyperlink>
    </w:p>
    <w:p w14:paraId="30E846BA" w14:textId="69AE8344" w:rsidR="003B3BB5" w:rsidRDefault="00ED0FEC">
      <w:pPr>
        <w:pStyle w:val="TOC2"/>
        <w:rPr>
          <w:rFonts w:asciiTheme="minorHAnsi" w:eastAsiaTheme="minorEastAsia" w:hAnsiTheme="minorHAnsi" w:cstheme="minorBidi"/>
          <w:noProof/>
          <w:sz w:val="22"/>
          <w:szCs w:val="22"/>
        </w:rPr>
      </w:pPr>
      <w:hyperlink w:anchor="_Toc415514404" w:history="1">
        <w:r w:rsidR="003B3BB5" w:rsidRPr="00896CED">
          <w:rPr>
            <w:rStyle w:val="Hyperlink"/>
            <w:noProof/>
          </w:rPr>
          <w:t>6.1 ASSUMPTIONS</w:t>
        </w:r>
        <w:r w:rsidR="003B3BB5">
          <w:rPr>
            <w:noProof/>
            <w:webHidden/>
          </w:rPr>
          <w:tab/>
        </w:r>
        <w:r w:rsidR="003B3BB5">
          <w:rPr>
            <w:noProof/>
            <w:webHidden/>
          </w:rPr>
          <w:fldChar w:fldCharType="begin"/>
        </w:r>
        <w:r w:rsidR="003B3BB5">
          <w:rPr>
            <w:noProof/>
            <w:webHidden/>
          </w:rPr>
          <w:instrText xml:space="preserve"> PAGEREF _Toc415514404 \h </w:instrText>
        </w:r>
        <w:r w:rsidR="003B3BB5">
          <w:rPr>
            <w:noProof/>
            <w:webHidden/>
          </w:rPr>
        </w:r>
        <w:r w:rsidR="003B3BB5">
          <w:rPr>
            <w:noProof/>
            <w:webHidden/>
          </w:rPr>
          <w:fldChar w:fldCharType="separate"/>
        </w:r>
        <w:r w:rsidR="002737AC">
          <w:rPr>
            <w:noProof/>
            <w:webHidden/>
          </w:rPr>
          <w:t>32</w:t>
        </w:r>
        <w:r w:rsidR="003B3BB5">
          <w:rPr>
            <w:noProof/>
            <w:webHidden/>
          </w:rPr>
          <w:fldChar w:fldCharType="end"/>
        </w:r>
      </w:hyperlink>
    </w:p>
    <w:p w14:paraId="59EE0EFB" w14:textId="66EEB6AB" w:rsidR="003B3BB5" w:rsidRDefault="00ED0FEC">
      <w:pPr>
        <w:pStyle w:val="TOC2"/>
        <w:rPr>
          <w:rFonts w:asciiTheme="minorHAnsi" w:eastAsiaTheme="minorEastAsia" w:hAnsiTheme="minorHAnsi" w:cstheme="minorBidi"/>
          <w:noProof/>
          <w:sz w:val="22"/>
          <w:szCs w:val="22"/>
        </w:rPr>
      </w:pPr>
      <w:hyperlink w:anchor="_Toc415514405" w:history="1">
        <w:r w:rsidR="003B3BB5" w:rsidRPr="00896CED">
          <w:rPr>
            <w:rStyle w:val="Hyperlink"/>
            <w:noProof/>
          </w:rPr>
          <w:t>6.2 CONSTRAINTS</w:t>
        </w:r>
        <w:r w:rsidR="003B3BB5">
          <w:rPr>
            <w:noProof/>
            <w:webHidden/>
          </w:rPr>
          <w:tab/>
        </w:r>
        <w:r w:rsidR="003B3BB5">
          <w:rPr>
            <w:noProof/>
            <w:webHidden/>
          </w:rPr>
          <w:fldChar w:fldCharType="begin"/>
        </w:r>
        <w:r w:rsidR="003B3BB5">
          <w:rPr>
            <w:noProof/>
            <w:webHidden/>
          </w:rPr>
          <w:instrText xml:space="preserve"> PAGEREF _Toc415514405 \h </w:instrText>
        </w:r>
        <w:r w:rsidR="003B3BB5">
          <w:rPr>
            <w:noProof/>
            <w:webHidden/>
          </w:rPr>
        </w:r>
        <w:r w:rsidR="003B3BB5">
          <w:rPr>
            <w:noProof/>
            <w:webHidden/>
          </w:rPr>
          <w:fldChar w:fldCharType="separate"/>
        </w:r>
        <w:r w:rsidR="002737AC">
          <w:rPr>
            <w:noProof/>
            <w:webHidden/>
          </w:rPr>
          <w:t>32</w:t>
        </w:r>
        <w:r w:rsidR="003B3BB5">
          <w:rPr>
            <w:noProof/>
            <w:webHidden/>
          </w:rPr>
          <w:fldChar w:fldCharType="end"/>
        </w:r>
      </w:hyperlink>
    </w:p>
    <w:p w14:paraId="1CC1A2FB" w14:textId="6EE2BEB2" w:rsidR="003B3BB5" w:rsidRDefault="00ED0FEC">
      <w:pPr>
        <w:pStyle w:val="TOC2"/>
        <w:rPr>
          <w:rFonts w:asciiTheme="minorHAnsi" w:eastAsiaTheme="minorEastAsia" w:hAnsiTheme="minorHAnsi" w:cstheme="minorBidi"/>
          <w:noProof/>
          <w:sz w:val="22"/>
          <w:szCs w:val="22"/>
        </w:rPr>
      </w:pPr>
      <w:hyperlink w:anchor="_Toc415514406" w:history="1">
        <w:r w:rsidR="003B3BB5" w:rsidRPr="00896CED">
          <w:rPr>
            <w:rStyle w:val="Hyperlink"/>
            <w:noProof/>
          </w:rPr>
          <w:t>6.3 Out of Scope material</w:t>
        </w:r>
        <w:r w:rsidR="003B3BB5">
          <w:rPr>
            <w:noProof/>
            <w:webHidden/>
          </w:rPr>
          <w:tab/>
        </w:r>
        <w:r w:rsidR="003B3BB5">
          <w:rPr>
            <w:noProof/>
            <w:webHidden/>
          </w:rPr>
          <w:fldChar w:fldCharType="begin"/>
        </w:r>
        <w:r w:rsidR="003B3BB5">
          <w:rPr>
            <w:noProof/>
            <w:webHidden/>
          </w:rPr>
          <w:instrText xml:space="preserve"> PAGEREF _Toc415514406 \h </w:instrText>
        </w:r>
        <w:r w:rsidR="003B3BB5">
          <w:rPr>
            <w:noProof/>
            <w:webHidden/>
          </w:rPr>
        </w:r>
        <w:r w:rsidR="003B3BB5">
          <w:rPr>
            <w:noProof/>
            <w:webHidden/>
          </w:rPr>
          <w:fldChar w:fldCharType="separate"/>
        </w:r>
        <w:r w:rsidR="002737AC">
          <w:rPr>
            <w:noProof/>
            <w:webHidden/>
          </w:rPr>
          <w:t>32</w:t>
        </w:r>
        <w:r w:rsidR="003B3BB5">
          <w:rPr>
            <w:noProof/>
            <w:webHidden/>
          </w:rPr>
          <w:fldChar w:fldCharType="end"/>
        </w:r>
      </w:hyperlink>
    </w:p>
    <w:p w14:paraId="4B962AF5" w14:textId="0BBAA72E" w:rsidR="003B3BB5" w:rsidRDefault="00ED0FEC">
      <w:pPr>
        <w:pStyle w:val="TOC1"/>
        <w:rPr>
          <w:rFonts w:asciiTheme="minorHAnsi" w:eastAsiaTheme="minorEastAsia" w:hAnsiTheme="minorHAnsi" w:cstheme="minorBidi"/>
          <w:b w:val="0"/>
          <w:caps w:val="0"/>
          <w:noProof/>
          <w:sz w:val="22"/>
          <w:szCs w:val="22"/>
        </w:rPr>
      </w:pPr>
      <w:hyperlink w:anchor="_Toc415514407" w:history="1">
        <w:r w:rsidR="003B3BB5" w:rsidRPr="00896CED">
          <w:rPr>
            <w:rStyle w:val="Hyperlink"/>
            <w:noProof/>
          </w:rPr>
          <w:t>7.  Delivery and Schedule</w:t>
        </w:r>
        <w:r w:rsidR="003B3BB5">
          <w:rPr>
            <w:noProof/>
            <w:webHidden/>
          </w:rPr>
          <w:tab/>
        </w:r>
        <w:r w:rsidR="003B3BB5">
          <w:rPr>
            <w:noProof/>
            <w:webHidden/>
          </w:rPr>
          <w:fldChar w:fldCharType="begin"/>
        </w:r>
        <w:r w:rsidR="003B3BB5">
          <w:rPr>
            <w:noProof/>
            <w:webHidden/>
          </w:rPr>
          <w:instrText xml:space="preserve"> PAGEREF _Toc415514407 \h </w:instrText>
        </w:r>
        <w:r w:rsidR="003B3BB5">
          <w:rPr>
            <w:noProof/>
            <w:webHidden/>
          </w:rPr>
        </w:r>
        <w:r w:rsidR="003B3BB5">
          <w:rPr>
            <w:noProof/>
            <w:webHidden/>
          </w:rPr>
          <w:fldChar w:fldCharType="separate"/>
        </w:r>
        <w:r w:rsidR="002737AC">
          <w:rPr>
            <w:noProof/>
            <w:webHidden/>
          </w:rPr>
          <w:t>33</w:t>
        </w:r>
        <w:r w:rsidR="003B3BB5">
          <w:rPr>
            <w:noProof/>
            <w:webHidden/>
          </w:rPr>
          <w:fldChar w:fldCharType="end"/>
        </w:r>
      </w:hyperlink>
    </w:p>
    <w:p w14:paraId="5AFAE68C" w14:textId="12AC5493" w:rsidR="003B3BB5" w:rsidRDefault="00ED0FEC">
      <w:pPr>
        <w:pStyle w:val="TOC1"/>
        <w:rPr>
          <w:rFonts w:asciiTheme="minorHAnsi" w:eastAsiaTheme="minorEastAsia" w:hAnsiTheme="minorHAnsi" w:cstheme="minorBidi"/>
          <w:b w:val="0"/>
          <w:caps w:val="0"/>
          <w:noProof/>
          <w:sz w:val="22"/>
          <w:szCs w:val="22"/>
        </w:rPr>
      </w:pPr>
      <w:hyperlink w:anchor="_Toc415514408" w:history="1">
        <w:r w:rsidR="003B3BB5" w:rsidRPr="00896CED">
          <w:rPr>
            <w:rStyle w:val="Hyperlink"/>
            <w:noProof/>
          </w:rPr>
          <w:t>Appendix:</w:t>
        </w:r>
        <w:r w:rsidR="003B3BB5">
          <w:rPr>
            <w:noProof/>
            <w:webHidden/>
          </w:rPr>
          <w:tab/>
        </w:r>
        <w:r w:rsidR="003B3BB5">
          <w:rPr>
            <w:noProof/>
            <w:webHidden/>
          </w:rPr>
          <w:fldChar w:fldCharType="begin"/>
        </w:r>
        <w:r w:rsidR="003B3BB5">
          <w:rPr>
            <w:noProof/>
            <w:webHidden/>
          </w:rPr>
          <w:instrText xml:space="preserve"> PAGEREF _Toc415514408 \h </w:instrText>
        </w:r>
        <w:r w:rsidR="003B3BB5">
          <w:rPr>
            <w:noProof/>
            <w:webHidden/>
          </w:rPr>
        </w:r>
        <w:r w:rsidR="003B3BB5">
          <w:rPr>
            <w:noProof/>
            <w:webHidden/>
          </w:rPr>
          <w:fldChar w:fldCharType="separate"/>
        </w:r>
        <w:r w:rsidR="002737AC">
          <w:rPr>
            <w:noProof/>
            <w:webHidden/>
          </w:rPr>
          <w:t>36</w:t>
        </w:r>
        <w:r w:rsidR="003B3BB5">
          <w:rPr>
            <w:noProof/>
            <w:webHidden/>
          </w:rPr>
          <w:fldChar w:fldCharType="end"/>
        </w:r>
      </w:hyperlink>
    </w:p>
    <w:p w14:paraId="28565BCC" w14:textId="77777777" w:rsidR="00797251" w:rsidRDefault="00B93287" w:rsidP="00B93287">
      <w:pPr>
        <w:pStyle w:val="TOC1"/>
        <w:outlineLvl w:val="1"/>
        <w:rPr>
          <w:sz w:val="22"/>
        </w:rPr>
        <w:sectPr w:rsidR="00797251">
          <w:footerReference w:type="first" r:id="rId12"/>
          <w:pgSz w:w="12240" w:h="15840"/>
          <w:pgMar w:top="965" w:right="1800" w:bottom="965" w:left="1800" w:header="720" w:footer="720" w:gutter="0"/>
          <w:pgNumType w:fmt="lowerRoman" w:start="1"/>
          <w:cols w:space="720"/>
          <w:titlePg/>
        </w:sectPr>
      </w:pPr>
      <w:r>
        <w:rPr>
          <w:b w:val="0"/>
          <w:smallCaps/>
          <w:kern w:val="28"/>
          <w:sz w:val="32"/>
        </w:rPr>
        <w:fldChar w:fldCharType="end"/>
      </w:r>
    </w:p>
    <w:p w14:paraId="140C78C7" w14:textId="77777777" w:rsidR="00797251" w:rsidRDefault="00797251">
      <w:pPr>
        <w:pStyle w:val="Heading1"/>
      </w:pPr>
      <w:bookmarkStart w:id="6" w:name="_Toc415514375"/>
      <w:r>
        <w:lastRenderedPageBreak/>
        <w:t>1.  Introduction and Project Overview</w:t>
      </w:r>
      <w:bookmarkEnd w:id="6"/>
    </w:p>
    <w:p w14:paraId="3D8231B3" w14:textId="77777777" w:rsidR="00797251" w:rsidRDefault="00797251">
      <w:pPr>
        <w:pStyle w:val="heading1underline"/>
      </w:pPr>
    </w:p>
    <w:p w14:paraId="64E815DC" w14:textId="77777777" w:rsidR="000679F6" w:rsidRPr="000679F6" w:rsidRDefault="000679F6" w:rsidP="000679F6">
      <w:pPr>
        <w:widowControl w:val="0"/>
        <w:autoSpaceDE w:val="0"/>
        <w:autoSpaceDN w:val="0"/>
        <w:adjustRightInd w:val="0"/>
        <w:spacing w:after="200" w:line="276" w:lineRule="auto"/>
        <w:rPr>
          <w:rFonts w:cs="Arial"/>
          <w:szCs w:val="24"/>
          <w:lang w:val="en"/>
        </w:rPr>
      </w:pPr>
      <w:bookmarkStart w:id="7" w:name="_Toc415514376"/>
      <w:r w:rsidRPr="000679F6">
        <w:rPr>
          <w:rFonts w:cs="Arial"/>
          <w:szCs w:val="24"/>
          <w:lang w:val="en"/>
        </w:rPr>
        <w:t xml:space="preserve">Our objective is to design and develop an Android application with the functionality to create school schedules from the courses offered at UT Arlington. The application will primarily be used by UT Arlington students. </w:t>
      </w:r>
    </w:p>
    <w:p w14:paraId="369B97C7" w14:textId="77777777" w:rsidR="000679F6" w:rsidRPr="000679F6" w:rsidRDefault="000679F6" w:rsidP="000679F6">
      <w:pPr>
        <w:widowControl w:val="0"/>
        <w:autoSpaceDE w:val="0"/>
        <w:autoSpaceDN w:val="0"/>
        <w:adjustRightInd w:val="0"/>
        <w:spacing w:after="200" w:line="276" w:lineRule="auto"/>
        <w:rPr>
          <w:rFonts w:cs="Arial"/>
          <w:szCs w:val="24"/>
          <w:lang w:val="en"/>
        </w:rPr>
      </w:pPr>
      <w:r w:rsidRPr="000679F6">
        <w:rPr>
          <w:rFonts w:cs="Arial"/>
          <w:szCs w:val="24"/>
          <w:lang w:val="en"/>
        </w:rPr>
        <w:t xml:space="preserve">From the application, students will have the capability to create an account, delete an account, and log in or out of the application. Once logged into the system, students will be able to search for classes, add or drop classes, create/modify/delete schedule, view schedules, and verify schedules. </w:t>
      </w:r>
    </w:p>
    <w:p w14:paraId="0A1A74A1" w14:textId="77777777" w:rsidR="000679F6" w:rsidRPr="000679F6" w:rsidRDefault="000679F6" w:rsidP="000679F6">
      <w:pPr>
        <w:pStyle w:val="BodyText2"/>
        <w:ind w:left="0"/>
        <w:rPr>
          <w:rFonts w:ascii="Times New Roman" w:hAnsi="Times New Roman"/>
          <w:sz w:val="24"/>
          <w:szCs w:val="24"/>
        </w:rPr>
      </w:pPr>
      <w:r w:rsidRPr="000679F6">
        <w:rPr>
          <w:rFonts w:cs="Arial"/>
          <w:sz w:val="24"/>
          <w:szCs w:val="24"/>
        </w:rPr>
        <w:t>Proper memory management, battery usage management, and closure of the app is key, since the app should be functional and easy to navigate.</w:t>
      </w:r>
      <w:r w:rsidRPr="000679F6">
        <w:rPr>
          <w:rFonts w:ascii="Times New Roman" w:hAnsi="Times New Roman"/>
          <w:sz w:val="24"/>
          <w:szCs w:val="24"/>
        </w:rPr>
        <w:t xml:space="preserve"> </w:t>
      </w:r>
    </w:p>
    <w:p w14:paraId="27C8A7AF" w14:textId="77777777" w:rsidR="00797251" w:rsidRDefault="00797251">
      <w:pPr>
        <w:pStyle w:val="Heading1"/>
      </w:pPr>
      <w:r>
        <w:lastRenderedPageBreak/>
        <w:t>2.  Objectives</w:t>
      </w:r>
      <w:bookmarkEnd w:id="7"/>
    </w:p>
    <w:p w14:paraId="57D5B57F" w14:textId="77777777" w:rsidR="00797251" w:rsidRDefault="00797251">
      <w:pPr>
        <w:pStyle w:val="heading1underline"/>
      </w:pPr>
    </w:p>
    <w:p w14:paraId="3CA0A992" w14:textId="77777777" w:rsidR="00797251" w:rsidRDefault="00797251">
      <w:pPr>
        <w:pStyle w:val="Heading2"/>
      </w:pPr>
      <w:bookmarkStart w:id="8" w:name="_Toc415514377"/>
      <w:r>
        <w:t>2.1 BUSINESS Objectives</w:t>
      </w:r>
      <w:bookmarkEnd w:id="8"/>
    </w:p>
    <w:p w14:paraId="7A96171C" w14:textId="381AE72D" w:rsidR="00797251" w:rsidRDefault="1973E25A">
      <w:pPr>
        <w:pStyle w:val="BodyText2"/>
      </w:pPr>
      <w:r>
        <w:t>The following is a list of business objectives:</w:t>
      </w:r>
    </w:p>
    <w:p w14:paraId="6B476FAA" w14:textId="64E52978" w:rsidR="00797251" w:rsidRDefault="00797251" w:rsidP="1973E25A">
      <w:pPr>
        <w:pStyle w:val="List2"/>
        <w:ind w:left="0"/>
      </w:pPr>
    </w:p>
    <w:p w14:paraId="6D8EAD01" w14:textId="01A3D539" w:rsidR="1973E25A" w:rsidRDefault="1973E25A" w:rsidP="1973E25A">
      <w:pPr>
        <w:ind w:left="720"/>
      </w:pPr>
      <w:r w:rsidRPr="1973E25A">
        <w:rPr>
          <w:b/>
          <w:bCs/>
          <w:sz w:val="22"/>
          <w:szCs w:val="22"/>
        </w:rPr>
        <w:t>Objective 1</w:t>
      </w:r>
      <w:r w:rsidRPr="1973E25A">
        <w:rPr>
          <w:sz w:val="22"/>
          <w:szCs w:val="22"/>
        </w:rPr>
        <w:t xml:space="preserve">: Member Registration: The user shall provide the following information prior to using the system: </w:t>
      </w:r>
    </w:p>
    <w:p w14:paraId="28B414E7" w14:textId="75943312" w:rsidR="1973E25A" w:rsidRDefault="1973E25A" w:rsidP="1973E25A">
      <w:pPr>
        <w:pStyle w:val="ListParagraph"/>
        <w:numPr>
          <w:ilvl w:val="1"/>
          <w:numId w:val="29"/>
        </w:numPr>
        <w:rPr>
          <w:rFonts w:eastAsia="Arial" w:cs="Arial"/>
          <w:sz w:val="22"/>
          <w:szCs w:val="22"/>
        </w:rPr>
      </w:pPr>
      <w:r w:rsidRPr="1973E25A">
        <w:rPr>
          <w:rFonts w:eastAsia="Arial" w:cs="Arial"/>
          <w:sz w:val="22"/>
          <w:szCs w:val="22"/>
        </w:rPr>
        <w:t xml:space="preserve">First Name, Middle Name {Optional}, Last Name </w:t>
      </w:r>
    </w:p>
    <w:p w14:paraId="6BE177E6" w14:textId="05000054" w:rsidR="1973E25A" w:rsidRDefault="1973E25A" w:rsidP="1973E25A">
      <w:pPr>
        <w:pStyle w:val="ListParagraph"/>
        <w:numPr>
          <w:ilvl w:val="1"/>
          <w:numId w:val="29"/>
        </w:numPr>
        <w:rPr>
          <w:rFonts w:eastAsia="Arial" w:cs="Arial"/>
          <w:sz w:val="22"/>
          <w:szCs w:val="22"/>
        </w:rPr>
      </w:pPr>
      <w:r w:rsidRPr="1973E25A">
        <w:rPr>
          <w:rFonts w:eastAsia="Arial" w:cs="Arial"/>
          <w:sz w:val="22"/>
          <w:szCs w:val="22"/>
        </w:rPr>
        <w:t xml:space="preserve">UT Arlington Username and Password </w:t>
      </w:r>
    </w:p>
    <w:p w14:paraId="7DF8DD62" w14:textId="7CFC4CA2" w:rsidR="1973E25A" w:rsidRDefault="1973E25A" w:rsidP="1973E25A">
      <w:pPr>
        <w:ind w:left="720"/>
      </w:pPr>
      <w:r w:rsidRPr="1973E25A">
        <w:rPr>
          <w:sz w:val="22"/>
          <w:szCs w:val="22"/>
        </w:rPr>
        <w:t xml:space="preserve"> </w:t>
      </w:r>
    </w:p>
    <w:p w14:paraId="3AF5E2C7" w14:textId="4FF3ED4F" w:rsidR="1973E25A" w:rsidRDefault="1973E25A" w:rsidP="1973E25A">
      <w:pPr>
        <w:ind w:left="720"/>
      </w:pPr>
      <w:r w:rsidRPr="1973E25A">
        <w:rPr>
          <w:b/>
          <w:bCs/>
          <w:sz w:val="22"/>
          <w:szCs w:val="22"/>
        </w:rPr>
        <w:t>Objective 2</w:t>
      </w:r>
      <w:r w:rsidRPr="1973E25A">
        <w:rPr>
          <w:sz w:val="22"/>
          <w:szCs w:val="22"/>
        </w:rPr>
        <w:t xml:space="preserve">: Login functionality: The user shall login to the system with a user/password that was established during Member </w:t>
      </w:r>
      <w:r w:rsidR="2CBBE56A" w:rsidRPr="2CBBE56A">
        <w:rPr>
          <w:sz w:val="22"/>
          <w:szCs w:val="22"/>
        </w:rPr>
        <w:t>Registration</w:t>
      </w:r>
      <w:r w:rsidRPr="1973E25A">
        <w:rPr>
          <w:sz w:val="22"/>
          <w:szCs w:val="22"/>
        </w:rPr>
        <w:t xml:space="preserve"> stage. </w:t>
      </w:r>
    </w:p>
    <w:p w14:paraId="5CB528FB" w14:textId="61D758C5" w:rsidR="1973E25A" w:rsidRDefault="1973E25A" w:rsidP="1973E25A">
      <w:pPr>
        <w:ind w:left="720"/>
      </w:pPr>
    </w:p>
    <w:p w14:paraId="624D5FE3" w14:textId="54F37D60" w:rsidR="1973E25A" w:rsidRDefault="1973E25A" w:rsidP="1973E25A">
      <w:pPr>
        <w:ind w:left="720"/>
      </w:pPr>
      <w:r w:rsidRPr="1973E25A">
        <w:rPr>
          <w:b/>
          <w:bCs/>
          <w:sz w:val="22"/>
          <w:szCs w:val="22"/>
        </w:rPr>
        <w:t>Objective 3</w:t>
      </w:r>
      <w:r w:rsidRPr="1973E25A">
        <w:rPr>
          <w:sz w:val="22"/>
          <w:szCs w:val="22"/>
        </w:rPr>
        <w:t xml:space="preserve">: Creating Schedules: The user shall be able to select or create current/new schedule templates. </w:t>
      </w:r>
    </w:p>
    <w:p w14:paraId="27CDC91E" w14:textId="28DEB45B" w:rsidR="1973E25A" w:rsidRDefault="1973E25A" w:rsidP="1973E25A">
      <w:pPr>
        <w:ind w:left="720"/>
      </w:pPr>
    </w:p>
    <w:p w14:paraId="3D685A1D" w14:textId="4012FF14" w:rsidR="1973E25A" w:rsidRDefault="1973E25A" w:rsidP="1973E25A">
      <w:pPr>
        <w:ind w:left="720"/>
      </w:pPr>
      <w:r w:rsidRPr="1973E25A">
        <w:rPr>
          <w:b/>
          <w:bCs/>
          <w:sz w:val="22"/>
          <w:szCs w:val="22"/>
        </w:rPr>
        <w:t>Objective 4</w:t>
      </w:r>
      <w:r w:rsidRPr="1973E25A">
        <w:rPr>
          <w:sz w:val="22"/>
          <w:szCs w:val="22"/>
        </w:rPr>
        <w:t xml:space="preserve">: Delete Schedules: The user shall be able to select created schedules and be able to delete that schedule.  </w:t>
      </w:r>
    </w:p>
    <w:p w14:paraId="602A3E5D" w14:textId="37E6BE76" w:rsidR="1973E25A" w:rsidRDefault="1973E25A" w:rsidP="1973E25A">
      <w:pPr>
        <w:ind w:left="720"/>
      </w:pPr>
    </w:p>
    <w:p w14:paraId="6E9EBFF8" w14:textId="4AC9994F" w:rsidR="1973E25A" w:rsidRDefault="1973E25A" w:rsidP="1973E25A">
      <w:pPr>
        <w:ind w:left="720"/>
      </w:pPr>
      <w:r w:rsidRPr="1973E25A">
        <w:rPr>
          <w:b/>
          <w:bCs/>
          <w:sz w:val="22"/>
          <w:szCs w:val="22"/>
        </w:rPr>
        <w:t>Objective 5</w:t>
      </w:r>
      <w:r w:rsidRPr="1973E25A">
        <w:rPr>
          <w:sz w:val="22"/>
          <w:szCs w:val="22"/>
        </w:rPr>
        <w:t xml:space="preserve">: Add Classes: The user shall able to add a course, from a list of available courses, to a schedule. </w:t>
      </w:r>
    </w:p>
    <w:p w14:paraId="0C7EECA6" w14:textId="7F5BE025" w:rsidR="1973E25A" w:rsidRDefault="1973E25A" w:rsidP="1973E25A">
      <w:pPr>
        <w:ind w:left="720"/>
      </w:pPr>
    </w:p>
    <w:p w14:paraId="6FBCD9E9" w14:textId="2E9022FB" w:rsidR="1973E25A" w:rsidRDefault="1973E25A" w:rsidP="1973E25A">
      <w:pPr>
        <w:ind w:left="720"/>
      </w:pPr>
      <w:r w:rsidRPr="1973E25A">
        <w:rPr>
          <w:b/>
          <w:bCs/>
          <w:sz w:val="22"/>
          <w:szCs w:val="22"/>
        </w:rPr>
        <w:t>Objective 6</w:t>
      </w:r>
      <w:r w:rsidRPr="1973E25A">
        <w:rPr>
          <w:sz w:val="22"/>
          <w:szCs w:val="22"/>
        </w:rPr>
        <w:t xml:space="preserve">: Delete Classes: The user shall be able to select a course to delete from a schedule. </w:t>
      </w:r>
    </w:p>
    <w:p w14:paraId="398615A3" w14:textId="6397B8F6" w:rsidR="1973E25A" w:rsidRDefault="1973E25A" w:rsidP="1973E25A">
      <w:pPr>
        <w:ind w:left="720"/>
      </w:pPr>
    </w:p>
    <w:p w14:paraId="7A4A9E4F" w14:textId="497B55BD" w:rsidR="1973E25A" w:rsidRDefault="1973E25A" w:rsidP="1973E25A">
      <w:pPr>
        <w:ind w:left="720"/>
      </w:pPr>
      <w:r w:rsidRPr="1973E25A">
        <w:rPr>
          <w:b/>
          <w:bCs/>
          <w:sz w:val="22"/>
          <w:szCs w:val="22"/>
        </w:rPr>
        <w:t>Objective 7</w:t>
      </w:r>
      <w:r w:rsidRPr="1973E25A">
        <w:rPr>
          <w:sz w:val="22"/>
          <w:szCs w:val="22"/>
        </w:rPr>
        <w:t xml:space="preserve">: Verify Schedules: The user shall be able to verify a selected schedule </w:t>
      </w:r>
      <w:r w:rsidR="2CBBE56A" w:rsidRPr="2CBBE56A">
        <w:rPr>
          <w:sz w:val="22"/>
          <w:szCs w:val="22"/>
        </w:rPr>
        <w:t>to ensure that</w:t>
      </w:r>
      <w:r w:rsidRPr="1973E25A">
        <w:rPr>
          <w:sz w:val="22"/>
          <w:szCs w:val="22"/>
        </w:rPr>
        <w:t xml:space="preserve"> it </w:t>
      </w:r>
      <w:r w:rsidR="2CBBE56A" w:rsidRPr="2CBBE56A">
        <w:rPr>
          <w:sz w:val="22"/>
          <w:szCs w:val="22"/>
        </w:rPr>
        <w:t>is</w:t>
      </w:r>
      <w:r w:rsidRPr="1973E25A">
        <w:rPr>
          <w:sz w:val="22"/>
          <w:szCs w:val="22"/>
        </w:rPr>
        <w:t xml:space="preserve"> a valid schedule. </w:t>
      </w:r>
    </w:p>
    <w:p w14:paraId="21EA8AFF" w14:textId="547A9B9A" w:rsidR="1973E25A" w:rsidRDefault="1973E25A" w:rsidP="1973E25A">
      <w:pPr>
        <w:ind w:left="720"/>
      </w:pPr>
    </w:p>
    <w:p w14:paraId="07E6D4A1" w14:textId="1E0AA5AC" w:rsidR="1973E25A" w:rsidRDefault="1973E25A" w:rsidP="1973E25A">
      <w:pPr>
        <w:ind w:left="720"/>
      </w:pPr>
      <w:r w:rsidRPr="1973E25A">
        <w:rPr>
          <w:b/>
          <w:bCs/>
          <w:sz w:val="22"/>
          <w:szCs w:val="22"/>
        </w:rPr>
        <w:t xml:space="preserve">Objective 8: </w:t>
      </w:r>
      <w:r w:rsidRPr="1973E25A">
        <w:rPr>
          <w:sz w:val="22"/>
          <w:szCs w:val="22"/>
        </w:rPr>
        <w:t xml:space="preserve">Block Time: The user </w:t>
      </w:r>
      <w:r w:rsidR="2CBBE56A" w:rsidRPr="2CBBE56A">
        <w:rPr>
          <w:sz w:val="22"/>
          <w:szCs w:val="22"/>
        </w:rPr>
        <w:t>shall</w:t>
      </w:r>
      <w:r w:rsidRPr="1973E25A">
        <w:rPr>
          <w:sz w:val="22"/>
          <w:szCs w:val="22"/>
        </w:rPr>
        <w:t xml:space="preserve"> be able to block out a particular time frame on a schedule. </w:t>
      </w:r>
    </w:p>
    <w:p w14:paraId="127CD743" w14:textId="2DD5CF8E" w:rsidR="1973E25A" w:rsidRDefault="1973E25A" w:rsidP="1973E25A">
      <w:pPr>
        <w:ind w:left="720"/>
      </w:pPr>
    </w:p>
    <w:p w14:paraId="6CA6BF6B" w14:textId="4EE117D9" w:rsidR="1973E25A" w:rsidRDefault="1973E25A" w:rsidP="1973E25A">
      <w:pPr>
        <w:ind w:left="720"/>
      </w:pPr>
      <w:r w:rsidRPr="1973E25A">
        <w:rPr>
          <w:b/>
          <w:bCs/>
          <w:sz w:val="22"/>
          <w:szCs w:val="22"/>
        </w:rPr>
        <w:t xml:space="preserve">Objective 9: </w:t>
      </w:r>
      <w:r w:rsidRPr="1973E25A">
        <w:rPr>
          <w:sz w:val="22"/>
          <w:szCs w:val="22"/>
        </w:rPr>
        <w:t xml:space="preserve">Choose Schedule: The user </w:t>
      </w:r>
      <w:r w:rsidR="2CBBE56A" w:rsidRPr="2CBBE56A">
        <w:rPr>
          <w:sz w:val="22"/>
          <w:szCs w:val="22"/>
        </w:rPr>
        <w:t>shall</w:t>
      </w:r>
      <w:r w:rsidRPr="1973E25A">
        <w:rPr>
          <w:sz w:val="22"/>
          <w:szCs w:val="22"/>
        </w:rPr>
        <w:t xml:space="preserve"> be able to choose a schedule from several schedule if more than one has been created. </w:t>
      </w:r>
    </w:p>
    <w:p w14:paraId="664A489D" w14:textId="475064B2" w:rsidR="1973E25A" w:rsidRDefault="1973E25A" w:rsidP="1973E25A">
      <w:pPr>
        <w:ind w:left="720"/>
      </w:pPr>
    </w:p>
    <w:p w14:paraId="17F03278" w14:textId="3DF984CD" w:rsidR="1973E25A" w:rsidRDefault="1973E25A" w:rsidP="1973E25A">
      <w:pPr>
        <w:ind w:left="720"/>
      </w:pPr>
      <w:r w:rsidRPr="1973E25A">
        <w:rPr>
          <w:b/>
          <w:bCs/>
          <w:sz w:val="22"/>
          <w:szCs w:val="22"/>
        </w:rPr>
        <w:t xml:space="preserve">Objective 10: </w:t>
      </w:r>
      <w:r w:rsidRPr="1973E25A">
        <w:rPr>
          <w:sz w:val="22"/>
          <w:szCs w:val="22"/>
        </w:rPr>
        <w:t xml:space="preserve">Remove User: The user shall be able to delete a user from the system. </w:t>
      </w:r>
    </w:p>
    <w:p w14:paraId="206F6318" w14:textId="7D25EF3B" w:rsidR="1973E25A" w:rsidRDefault="1973E25A" w:rsidP="1973E25A">
      <w:pPr>
        <w:ind w:left="720"/>
      </w:pPr>
    </w:p>
    <w:p w14:paraId="758C8EE9" w14:textId="42611B01" w:rsidR="1973E25A" w:rsidRDefault="1973E25A" w:rsidP="1973E25A">
      <w:pPr>
        <w:ind w:left="720"/>
      </w:pPr>
      <w:r w:rsidRPr="1973E25A">
        <w:rPr>
          <w:b/>
          <w:bCs/>
          <w:sz w:val="22"/>
          <w:szCs w:val="22"/>
        </w:rPr>
        <w:t xml:space="preserve">Objective 11: </w:t>
      </w:r>
      <w:r w:rsidRPr="1973E25A">
        <w:rPr>
          <w:sz w:val="22"/>
          <w:szCs w:val="22"/>
        </w:rPr>
        <w:t xml:space="preserve">Edit User: The user shall be able to edit the following information: </w:t>
      </w:r>
    </w:p>
    <w:p w14:paraId="799C2B1A" w14:textId="218DB611" w:rsidR="1973E25A" w:rsidRDefault="1973E25A" w:rsidP="1973E25A">
      <w:pPr>
        <w:pStyle w:val="ListParagraph"/>
        <w:numPr>
          <w:ilvl w:val="1"/>
          <w:numId w:val="29"/>
        </w:numPr>
        <w:rPr>
          <w:rFonts w:eastAsia="Arial" w:cs="Arial"/>
          <w:sz w:val="22"/>
          <w:szCs w:val="22"/>
        </w:rPr>
      </w:pPr>
      <w:r w:rsidRPr="1973E25A">
        <w:rPr>
          <w:rFonts w:eastAsia="Arial" w:cs="Arial"/>
          <w:sz w:val="22"/>
          <w:szCs w:val="22"/>
        </w:rPr>
        <w:t xml:space="preserve">Password </w:t>
      </w:r>
    </w:p>
    <w:p w14:paraId="5969A14E" w14:textId="59EF204F" w:rsidR="1973E25A" w:rsidRDefault="1973E25A" w:rsidP="1973E25A"/>
    <w:p w14:paraId="0E67C6C2" w14:textId="1B3A0ADC" w:rsidR="1973E25A" w:rsidRDefault="1973E25A" w:rsidP="1973E25A">
      <w:pPr>
        <w:ind w:left="720"/>
      </w:pPr>
      <w:r w:rsidRPr="1973E25A">
        <w:rPr>
          <w:b/>
          <w:bCs/>
          <w:sz w:val="22"/>
          <w:szCs w:val="22"/>
        </w:rPr>
        <w:t xml:space="preserve">Objective 12: </w:t>
      </w:r>
      <w:r w:rsidRPr="1973E25A">
        <w:rPr>
          <w:sz w:val="22"/>
          <w:szCs w:val="22"/>
        </w:rPr>
        <w:t xml:space="preserve">Search For Classes: The user </w:t>
      </w:r>
      <w:r w:rsidR="2CBBE56A" w:rsidRPr="2CBBE56A">
        <w:rPr>
          <w:sz w:val="22"/>
          <w:szCs w:val="22"/>
        </w:rPr>
        <w:t>shall</w:t>
      </w:r>
      <w:r w:rsidRPr="1973E25A">
        <w:rPr>
          <w:sz w:val="22"/>
          <w:szCs w:val="22"/>
        </w:rPr>
        <w:t xml:space="preserve"> be able to search for a particular course.</w:t>
      </w:r>
    </w:p>
    <w:p w14:paraId="3593C9AB" w14:textId="77221438" w:rsidR="1973E25A" w:rsidRDefault="1973E25A" w:rsidP="1973E25A">
      <w:pPr>
        <w:pStyle w:val="List2"/>
        <w:ind w:left="0"/>
      </w:pPr>
    </w:p>
    <w:p w14:paraId="2E93ABEB" w14:textId="77777777" w:rsidR="00124435" w:rsidRDefault="00124435">
      <w:pPr>
        <w:pStyle w:val="List2"/>
      </w:pPr>
    </w:p>
    <w:p w14:paraId="72372438" w14:textId="77777777" w:rsidR="00124435" w:rsidRDefault="00124435">
      <w:pPr>
        <w:pStyle w:val="List2"/>
      </w:pPr>
    </w:p>
    <w:p w14:paraId="5B647232" w14:textId="07152C65" w:rsidR="00ED0FEC" w:rsidRDefault="00ED0FEC">
      <w:pPr>
        <w:pStyle w:val="List2"/>
      </w:pPr>
      <w:r>
        <w:br w:type="page"/>
      </w:r>
    </w:p>
    <w:p w14:paraId="5254D490" w14:textId="77777777" w:rsidR="00D41B2E" w:rsidRDefault="00D41B2E">
      <w:pPr>
        <w:pStyle w:val="List2"/>
      </w:pPr>
    </w:p>
    <w:p w14:paraId="48756DFB" w14:textId="77777777" w:rsidR="00797251" w:rsidRDefault="00797251">
      <w:pPr>
        <w:pStyle w:val="Heading2"/>
      </w:pPr>
      <w:bookmarkStart w:id="9" w:name="_Toc415514378"/>
      <w:r>
        <w:t>2.2 SYSTEM Objectives</w:t>
      </w:r>
      <w:bookmarkEnd w:id="9"/>
    </w:p>
    <w:p w14:paraId="5C0916EA" w14:textId="60B0953A" w:rsidR="00DD0E1E" w:rsidRDefault="1973E25A" w:rsidP="1973E25A">
      <w:pPr>
        <w:pStyle w:val="BodyText2"/>
      </w:pPr>
      <w:r>
        <w:t>The following is a list of system objectives:</w:t>
      </w:r>
    </w:p>
    <w:p w14:paraId="51C8D213" w14:textId="1EBB218F" w:rsidR="1973E25A" w:rsidRDefault="1973E25A" w:rsidP="1973E25A">
      <w:pPr>
        <w:ind w:firstLine="360"/>
      </w:pPr>
      <w:r w:rsidRPr="1973E25A">
        <w:rPr>
          <w:b/>
          <w:bCs/>
          <w:sz w:val="22"/>
          <w:szCs w:val="22"/>
        </w:rPr>
        <w:t>Objective 1</w:t>
      </w:r>
      <w:r w:rsidRPr="1973E25A">
        <w:rPr>
          <w:sz w:val="22"/>
          <w:szCs w:val="22"/>
        </w:rPr>
        <w:t xml:space="preserve">: The system will be </w:t>
      </w:r>
      <w:r w:rsidR="2CBBE56A" w:rsidRPr="2CBBE56A">
        <w:rPr>
          <w:sz w:val="22"/>
          <w:szCs w:val="22"/>
        </w:rPr>
        <w:t>Android</w:t>
      </w:r>
      <w:r w:rsidRPr="1973E25A">
        <w:rPr>
          <w:sz w:val="22"/>
          <w:szCs w:val="22"/>
        </w:rPr>
        <w:t xml:space="preserve">-based. </w:t>
      </w:r>
    </w:p>
    <w:p w14:paraId="64FD27FF" w14:textId="4BD62651" w:rsidR="1973E25A" w:rsidRDefault="1973E25A" w:rsidP="1973E25A">
      <w:pPr>
        <w:ind w:firstLine="360"/>
      </w:pPr>
    </w:p>
    <w:p w14:paraId="4FB46F51" w14:textId="451D2562" w:rsidR="1973E25A" w:rsidRDefault="1973E25A" w:rsidP="1973E25A">
      <w:pPr>
        <w:ind w:firstLine="360"/>
      </w:pPr>
      <w:r w:rsidRPr="1973E25A">
        <w:rPr>
          <w:b/>
          <w:bCs/>
          <w:sz w:val="22"/>
          <w:szCs w:val="22"/>
        </w:rPr>
        <w:t>Objective 2</w:t>
      </w:r>
      <w:r w:rsidRPr="1973E25A">
        <w:rPr>
          <w:sz w:val="22"/>
          <w:szCs w:val="22"/>
        </w:rPr>
        <w:t xml:space="preserve">: The system will use </w:t>
      </w:r>
      <w:r w:rsidR="2CBBE56A" w:rsidRPr="2CBBE56A">
        <w:rPr>
          <w:sz w:val="22"/>
          <w:szCs w:val="22"/>
        </w:rPr>
        <w:t xml:space="preserve">local storage </w:t>
      </w:r>
      <w:r w:rsidR="0C2FE05B" w:rsidRPr="0C2FE05B">
        <w:rPr>
          <w:sz w:val="22"/>
          <w:szCs w:val="22"/>
        </w:rPr>
        <w:t>on the client's device</w:t>
      </w:r>
      <w:r w:rsidRPr="1973E25A">
        <w:rPr>
          <w:sz w:val="22"/>
          <w:szCs w:val="22"/>
        </w:rPr>
        <w:t xml:space="preserve">. </w:t>
      </w:r>
    </w:p>
    <w:p w14:paraId="66F09062" w14:textId="31FCDA95" w:rsidR="1973E25A" w:rsidRDefault="1973E25A" w:rsidP="1973E25A">
      <w:pPr>
        <w:ind w:firstLine="360"/>
      </w:pPr>
    </w:p>
    <w:p w14:paraId="57645F41" w14:textId="2318B637" w:rsidR="1973E25A" w:rsidRDefault="1973E25A" w:rsidP="1973E25A">
      <w:pPr>
        <w:ind w:firstLine="360"/>
      </w:pPr>
      <w:r w:rsidRPr="1973E25A">
        <w:rPr>
          <w:b/>
          <w:bCs/>
          <w:sz w:val="22"/>
          <w:szCs w:val="22"/>
        </w:rPr>
        <w:t xml:space="preserve">Objective 3: </w:t>
      </w:r>
      <w:r w:rsidRPr="1973E25A">
        <w:rPr>
          <w:sz w:val="22"/>
          <w:szCs w:val="22"/>
        </w:rPr>
        <w:t xml:space="preserve">The system will run on Android </w:t>
      </w:r>
      <w:r w:rsidRPr="2318B637">
        <w:rPr>
          <w:sz w:val="22"/>
          <w:szCs w:val="22"/>
        </w:rPr>
        <w:t>4.X.X</w:t>
      </w:r>
      <w:r w:rsidRPr="1973E25A">
        <w:rPr>
          <w:sz w:val="22"/>
          <w:szCs w:val="22"/>
        </w:rPr>
        <w:t xml:space="preserve">. </w:t>
      </w:r>
    </w:p>
    <w:p w14:paraId="254CD30F" w14:textId="75EB0A89" w:rsidR="1973E25A" w:rsidRDefault="1973E25A" w:rsidP="1973E25A">
      <w:pPr>
        <w:ind w:firstLine="360"/>
      </w:pPr>
    </w:p>
    <w:p w14:paraId="3FD41721" w14:textId="74323A82" w:rsidR="1973E25A" w:rsidRDefault="1973E25A" w:rsidP="1973E25A">
      <w:pPr>
        <w:ind w:firstLine="360"/>
      </w:pPr>
      <w:r w:rsidRPr="1973E25A">
        <w:rPr>
          <w:b/>
          <w:bCs/>
          <w:sz w:val="22"/>
          <w:szCs w:val="22"/>
        </w:rPr>
        <w:t>Objective 4:</w:t>
      </w:r>
      <w:r w:rsidRPr="1973E25A">
        <w:rPr>
          <w:sz w:val="22"/>
          <w:szCs w:val="22"/>
        </w:rPr>
        <w:t xml:space="preserve"> The system will need an internet connection. </w:t>
      </w:r>
    </w:p>
    <w:p w14:paraId="658060BF" w14:textId="2804CA36" w:rsidR="1973E25A" w:rsidRDefault="1973E25A" w:rsidP="1973E25A">
      <w:pPr>
        <w:ind w:left="720" w:firstLine="360"/>
      </w:pPr>
    </w:p>
    <w:p w14:paraId="6F741489" w14:textId="36DAEA08" w:rsidR="1973E25A" w:rsidRDefault="1973E25A" w:rsidP="1973E25A">
      <w:pPr>
        <w:ind w:firstLine="360"/>
      </w:pPr>
      <w:r w:rsidRPr="1973E25A">
        <w:rPr>
          <w:b/>
          <w:bCs/>
          <w:sz w:val="22"/>
          <w:szCs w:val="22"/>
        </w:rPr>
        <w:t xml:space="preserve">Objective 5: </w:t>
      </w:r>
      <w:r w:rsidRPr="1973E25A">
        <w:rPr>
          <w:sz w:val="22"/>
          <w:szCs w:val="22"/>
        </w:rPr>
        <w:t>The system should not kill a user's phone, battery, or usage plan.</w:t>
      </w:r>
    </w:p>
    <w:p w14:paraId="7CE14ED2" w14:textId="179F6592" w:rsidR="2318B637" w:rsidRDefault="2318B637" w:rsidP="2318B637">
      <w:pPr>
        <w:ind w:firstLine="360"/>
      </w:pPr>
    </w:p>
    <w:p w14:paraId="67B1C79E" w14:textId="02AACDCA" w:rsidR="2318B637" w:rsidRDefault="2318B637" w:rsidP="2318B637">
      <w:pPr>
        <w:ind w:firstLine="360"/>
      </w:pPr>
      <w:r w:rsidRPr="2318B637">
        <w:rPr>
          <w:b/>
          <w:bCs/>
          <w:sz w:val="22"/>
          <w:szCs w:val="22"/>
        </w:rPr>
        <w:t xml:space="preserve">Objective 6: </w:t>
      </w:r>
      <w:r w:rsidRPr="2318B637">
        <w:rPr>
          <w:sz w:val="22"/>
          <w:szCs w:val="22"/>
        </w:rPr>
        <w:t>The system should connect to the UTA server.</w:t>
      </w:r>
    </w:p>
    <w:p w14:paraId="41A4EEB3" w14:textId="49F64B80" w:rsidR="1973E25A" w:rsidRDefault="1973E25A" w:rsidP="1973E25A">
      <w:pPr>
        <w:pStyle w:val="BodyText2"/>
      </w:pPr>
    </w:p>
    <w:p w14:paraId="6DCE3357" w14:textId="77777777" w:rsidR="00797251" w:rsidRDefault="00797251" w:rsidP="00EA279C">
      <w:pPr>
        <w:pStyle w:val="Heading1"/>
        <w:numPr>
          <w:ilvl w:val="12"/>
          <w:numId w:val="0"/>
        </w:numPr>
      </w:pPr>
      <w:bookmarkStart w:id="10" w:name="_Toc415514379"/>
      <w:r>
        <w:lastRenderedPageBreak/>
        <w:t xml:space="preserve">3. Project </w:t>
      </w:r>
      <w:r w:rsidR="00EA279C">
        <w:t>Context Diagram</w:t>
      </w:r>
      <w:bookmarkEnd w:id="10"/>
    </w:p>
    <w:p w14:paraId="1A948BDE" w14:textId="77777777" w:rsidR="00797251" w:rsidRDefault="00797251">
      <w:pPr>
        <w:pStyle w:val="heading1underline"/>
        <w:numPr>
          <w:ilvl w:val="12"/>
          <w:numId w:val="0"/>
        </w:numPr>
      </w:pPr>
    </w:p>
    <w:p w14:paraId="5F9716B1" w14:textId="4FAC6C7D" w:rsidR="00797251" w:rsidRDefault="00797251" w:rsidP="1973E25A">
      <w:pPr>
        <w:pStyle w:val="BodyText2"/>
      </w:pPr>
    </w:p>
    <w:p w14:paraId="6B27F40A" w14:textId="236878D6" w:rsidR="1973E25A" w:rsidRDefault="1973E25A" w:rsidP="1973E25A">
      <w:pPr>
        <w:pStyle w:val="BodyText2"/>
      </w:pPr>
      <w:r>
        <w:rPr>
          <w:noProof/>
        </w:rPr>
        <w:drawing>
          <wp:inline distT="0" distB="0" distL="0" distR="0" wp14:anchorId="1973E25A" wp14:editId="38A1091E">
            <wp:extent cx="5098093" cy="3876675"/>
            <wp:effectExtent l="0" t="0" r="7620" b="0"/>
            <wp:docPr id="12132380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116042" cy="3890324"/>
                    </a:xfrm>
                    <a:prstGeom prst="rect">
                      <a:avLst/>
                    </a:prstGeom>
                  </pic:spPr>
                </pic:pic>
              </a:graphicData>
            </a:graphic>
          </wp:inline>
        </w:drawing>
      </w:r>
    </w:p>
    <w:p w14:paraId="424E7897" w14:textId="77777777" w:rsidR="00797251" w:rsidRDefault="00797251">
      <w:pPr>
        <w:pStyle w:val="BodyText2"/>
        <w:numPr>
          <w:ilvl w:val="12"/>
          <w:numId w:val="0"/>
        </w:numPr>
      </w:pPr>
    </w:p>
    <w:p w14:paraId="57750F19" w14:textId="77777777" w:rsidR="00797251" w:rsidRDefault="00797251">
      <w:pPr>
        <w:numPr>
          <w:ilvl w:val="12"/>
          <w:numId w:val="0"/>
        </w:numPr>
        <w:rPr>
          <w:rFonts w:ascii="NewCenturySchlbk" w:hAnsi="NewCenturySchlbk"/>
          <w:sz w:val="22"/>
        </w:rPr>
      </w:pPr>
    </w:p>
    <w:p w14:paraId="40D10E8B" w14:textId="77777777" w:rsidR="00797251" w:rsidRDefault="00797251">
      <w:pPr>
        <w:pStyle w:val="Heading1"/>
      </w:pPr>
      <w:bookmarkStart w:id="11" w:name="_Toc415514380"/>
      <w:r>
        <w:lastRenderedPageBreak/>
        <w:t>4.  Systems Requirements</w:t>
      </w:r>
      <w:bookmarkEnd w:id="11"/>
    </w:p>
    <w:p w14:paraId="2F27C9E2" w14:textId="009BB6B3" w:rsidR="00797251" w:rsidRDefault="00797251">
      <w:pPr>
        <w:pStyle w:val="heading1underline"/>
      </w:pPr>
    </w:p>
    <w:p w14:paraId="4285CE4E" w14:textId="77777777" w:rsidR="00797251" w:rsidRDefault="00797251" w:rsidP="004E2E90">
      <w:pPr>
        <w:pStyle w:val="Heading2"/>
      </w:pPr>
      <w:bookmarkStart w:id="12" w:name="_Toc415514381"/>
      <w:r>
        <w:t xml:space="preserve">4.1 </w:t>
      </w:r>
      <w:r w:rsidR="004E2E90">
        <w:t>“Login” Requirements</w:t>
      </w:r>
      <w:bookmarkEnd w:id="12"/>
      <w:r w:rsidR="004E2E90">
        <w:t xml:space="preserve"> </w:t>
      </w:r>
    </w:p>
    <w:tbl>
      <w:tblPr>
        <w:tblStyle w:val="GridTable1Light-Accent1"/>
        <w:tblW w:w="0" w:type="auto"/>
        <w:tblLook w:val="04A0" w:firstRow="1" w:lastRow="0" w:firstColumn="1" w:lastColumn="0" w:noHBand="0" w:noVBand="1"/>
      </w:tblPr>
      <w:tblGrid>
        <w:gridCol w:w="2833"/>
        <w:gridCol w:w="5797"/>
      </w:tblGrid>
      <w:tr w:rsidR="71F8CC59" w14:paraId="09F6CD04" w14:textId="77777777" w:rsidTr="00FB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shd w:val="clear" w:color="auto" w:fill="4F81BD" w:themeFill="accent1"/>
          </w:tcPr>
          <w:p w14:paraId="1AD6749C" w14:textId="71F8CC59" w:rsidR="71F8CC59" w:rsidRDefault="71F8CC59">
            <w:r w:rsidRPr="71F8CC59">
              <w:rPr>
                <w:sz w:val="20"/>
              </w:rPr>
              <w:t>Requirement Title:</w:t>
            </w:r>
          </w:p>
          <w:p w14:paraId="5B7B1BE5" w14:textId="3F366F58" w:rsidR="71F8CC59" w:rsidRDefault="71F8CC59">
            <w:r w:rsidRPr="71F8CC59">
              <w:rPr>
                <w:sz w:val="20"/>
              </w:rPr>
              <w:t>(*required)</w:t>
            </w:r>
          </w:p>
        </w:tc>
        <w:tc>
          <w:tcPr>
            <w:tcW w:w="5805" w:type="dxa"/>
            <w:shd w:val="clear" w:color="auto" w:fill="4F81BD" w:themeFill="accent1"/>
          </w:tcPr>
          <w:p w14:paraId="4EFFEBE2" w14:textId="7BACAE3E" w:rsidR="71F8CC59" w:rsidRDefault="71F8CC59">
            <w:pPr>
              <w:cnfStyle w:val="100000000000" w:firstRow="1" w:lastRow="0" w:firstColumn="0" w:lastColumn="0" w:oddVBand="0" w:evenVBand="0" w:oddHBand="0" w:evenHBand="0" w:firstRowFirstColumn="0" w:firstRowLastColumn="0" w:lastRowFirstColumn="0" w:lastRowLastColumn="0"/>
            </w:pPr>
            <w:r w:rsidRPr="71F8CC59">
              <w:rPr>
                <w:sz w:val="20"/>
              </w:rPr>
              <w:t>Login</w:t>
            </w:r>
          </w:p>
        </w:tc>
      </w:tr>
      <w:tr w:rsidR="71F8CC59" w14:paraId="0C794C73" w14:textId="77777777" w:rsidTr="1973E25A">
        <w:tc>
          <w:tcPr>
            <w:cnfStyle w:val="001000000000" w:firstRow="0" w:lastRow="0" w:firstColumn="1" w:lastColumn="0" w:oddVBand="0" w:evenVBand="0" w:oddHBand="0" w:evenHBand="0" w:firstRowFirstColumn="0" w:firstRowLastColumn="0" w:lastRowFirstColumn="0" w:lastRowLastColumn="0"/>
            <w:tcW w:w="2835" w:type="dxa"/>
          </w:tcPr>
          <w:p w14:paraId="1D32886C" w14:textId="505C2BDA" w:rsidR="71F8CC59" w:rsidRDefault="71F8CC59">
            <w:r w:rsidRPr="71F8CC59">
              <w:rPr>
                <w:sz w:val="20"/>
              </w:rPr>
              <w:t>Sequence No:</w:t>
            </w:r>
          </w:p>
          <w:p w14:paraId="5226CCE4" w14:textId="159C662B" w:rsidR="71F8CC59" w:rsidRDefault="71F8CC59">
            <w:r w:rsidRPr="71F8CC59">
              <w:rPr>
                <w:sz w:val="20"/>
              </w:rPr>
              <w:t>(*required)</w:t>
            </w:r>
          </w:p>
        </w:tc>
        <w:tc>
          <w:tcPr>
            <w:tcW w:w="5805" w:type="dxa"/>
          </w:tcPr>
          <w:p w14:paraId="090A8D2F" w14:textId="61D35474"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4.1</w:t>
            </w:r>
          </w:p>
          <w:p w14:paraId="61785945" w14:textId="04EFA8E1"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tc>
      </w:tr>
      <w:tr w:rsidR="71F8CC59" w14:paraId="62158F21" w14:textId="77777777" w:rsidTr="1973E25A">
        <w:tc>
          <w:tcPr>
            <w:cnfStyle w:val="001000000000" w:firstRow="0" w:lastRow="0" w:firstColumn="1" w:lastColumn="0" w:oddVBand="0" w:evenVBand="0" w:oddHBand="0" w:evenHBand="0" w:firstRowFirstColumn="0" w:firstRowLastColumn="0" w:lastRowFirstColumn="0" w:lastRowLastColumn="0"/>
            <w:tcW w:w="2835" w:type="dxa"/>
          </w:tcPr>
          <w:p w14:paraId="5CB2CCFB" w14:textId="23709CFC" w:rsidR="71F8CC59" w:rsidRDefault="71F8CC59">
            <w:r w:rsidRPr="71F8CC59">
              <w:rPr>
                <w:sz w:val="20"/>
              </w:rPr>
              <w:t>Short description:</w:t>
            </w:r>
          </w:p>
          <w:p w14:paraId="79009693" w14:textId="0719561B" w:rsidR="71F8CC59" w:rsidRDefault="71F8CC59">
            <w:r w:rsidRPr="71F8CC59">
              <w:rPr>
                <w:sz w:val="20"/>
              </w:rPr>
              <w:t>(*required)</w:t>
            </w:r>
          </w:p>
        </w:tc>
        <w:tc>
          <w:tcPr>
            <w:tcW w:w="5805" w:type="dxa"/>
          </w:tcPr>
          <w:p w14:paraId="5479FEB3" w14:textId="7BE232CC" w:rsidR="71F8CC59"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The user should be able to log into the application</w:t>
            </w:r>
          </w:p>
          <w:p w14:paraId="689B5962" w14:textId="1697B5E1"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317C6D70" w14:textId="5E25A1FF"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tc>
      </w:tr>
      <w:tr w:rsidR="71F8CC59" w14:paraId="7FA0344C" w14:textId="77777777" w:rsidTr="1973E25A">
        <w:tc>
          <w:tcPr>
            <w:cnfStyle w:val="001000000000" w:firstRow="0" w:lastRow="0" w:firstColumn="1" w:lastColumn="0" w:oddVBand="0" w:evenVBand="0" w:oddHBand="0" w:evenHBand="0" w:firstRowFirstColumn="0" w:firstRowLastColumn="0" w:lastRowFirstColumn="0" w:lastRowLastColumn="0"/>
            <w:tcW w:w="2835" w:type="dxa"/>
          </w:tcPr>
          <w:p w14:paraId="1D437892" w14:textId="4F934994" w:rsidR="71F8CC59" w:rsidRDefault="71F8CC59">
            <w:r w:rsidRPr="71F8CC59">
              <w:rPr>
                <w:sz w:val="20"/>
              </w:rPr>
              <w:t>Detailed Description:</w:t>
            </w:r>
          </w:p>
          <w:p w14:paraId="0AEB1E53" w14:textId="521EFBB5" w:rsidR="71F8CC59" w:rsidRDefault="71F8CC59">
            <w:r w:rsidRPr="71F8CC59">
              <w:rPr>
                <w:sz w:val="20"/>
              </w:rPr>
              <w:t>(*required)</w:t>
            </w:r>
          </w:p>
        </w:tc>
        <w:tc>
          <w:tcPr>
            <w:tcW w:w="5805" w:type="dxa"/>
          </w:tcPr>
          <w:p w14:paraId="6D5D27C4" w14:textId="69B663B9" w:rsidR="71F8CC59" w:rsidRDefault="00AB01A1">
            <w:pPr>
              <w:cnfStyle w:val="000000000000" w:firstRow="0" w:lastRow="0" w:firstColumn="0" w:lastColumn="0" w:oddVBand="0" w:evenVBand="0" w:oddHBand="0" w:evenHBand="0" w:firstRowFirstColumn="0" w:firstRowLastColumn="0" w:lastRowFirstColumn="0" w:lastRowLastColumn="0"/>
            </w:pPr>
            <w:r>
              <w:rPr>
                <w:sz w:val="20"/>
              </w:rPr>
              <w:t>1.1 The u</w:t>
            </w:r>
            <w:r w:rsidR="71F8CC59" w:rsidRPr="71F8CC59">
              <w:rPr>
                <w:sz w:val="20"/>
              </w:rPr>
              <w:t>ser should be able to input username and password</w:t>
            </w:r>
            <w:r>
              <w:rPr>
                <w:sz w:val="20"/>
              </w:rPr>
              <w:t>.</w:t>
            </w:r>
            <w:r w:rsidR="71F8CC59" w:rsidRPr="71F8CC59">
              <w:rPr>
                <w:sz w:val="20"/>
              </w:rPr>
              <w:t xml:space="preserve"> </w:t>
            </w:r>
          </w:p>
          <w:p w14:paraId="65D8A116" w14:textId="151C943D" w:rsidR="71F8CC59" w:rsidRDefault="00AB01A1">
            <w:pPr>
              <w:cnfStyle w:val="000000000000" w:firstRow="0" w:lastRow="0" w:firstColumn="0" w:lastColumn="0" w:oddVBand="0" w:evenVBand="0" w:oddHBand="0" w:evenHBand="0" w:firstRowFirstColumn="0" w:firstRowLastColumn="0" w:lastRowFirstColumn="0" w:lastRowLastColumn="0"/>
            </w:pPr>
            <w:r>
              <w:rPr>
                <w:sz w:val="20"/>
              </w:rPr>
              <w:t>1.1.1 The u</w:t>
            </w:r>
            <w:r w:rsidR="71F8CC59" w:rsidRPr="71F8CC59">
              <w:rPr>
                <w:sz w:val="20"/>
              </w:rPr>
              <w:t>ser should have valid input for username and password</w:t>
            </w:r>
            <w:r>
              <w:rPr>
                <w:sz w:val="20"/>
              </w:rPr>
              <w:t>.</w:t>
            </w:r>
          </w:p>
          <w:p w14:paraId="0D387C3B" w14:textId="2403E96A"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1.1.2 </w:t>
            </w:r>
            <w:r w:rsidR="00AB01A1">
              <w:rPr>
                <w:sz w:val="20"/>
              </w:rPr>
              <w:t>The application</w:t>
            </w:r>
            <w:r w:rsidRPr="71F8CC59">
              <w:rPr>
                <w:sz w:val="20"/>
              </w:rPr>
              <w:t xml:space="preserve"> shall check for empty input for username and </w:t>
            </w:r>
            <w:r w:rsidR="00AB01A1">
              <w:rPr>
                <w:sz w:val="20"/>
              </w:rPr>
              <w:t>password.</w:t>
            </w:r>
          </w:p>
          <w:p w14:paraId="2F98865E" w14:textId="29EA8509"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1.1.3.1 The application shall check for valid characters for the username and password</w:t>
            </w:r>
          </w:p>
          <w:p w14:paraId="5BA91603" w14:textId="11C1D6F2"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1.1.3.2 If the application detects invalid characters or an empty input, it shall not let the user log into the application</w:t>
            </w:r>
          </w:p>
          <w:p w14:paraId="4B5E7F7B" w14:textId="3A2A9434" w:rsidR="71F8CC59"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1.2.1 The user should have a way to initiate the login once username and password have been entered</w:t>
            </w:r>
            <w:r w:rsidR="00AB01A1">
              <w:rPr>
                <w:sz w:val="20"/>
              </w:rPr>
              <w:t>.</w:t>
            </w:r>
          </w:p>
          <w:p w14:paraId="752FF594" w14:textId="62996F12"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1.2.2 System shall compare given username and password to existing user information</w:t>
            </w:r>
          </w:p>
          <w:p w14:paraId="6C6A25A5" w14:textId="24B4358B"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1.2.3 If input username and password do not match existing user information, the application shall not let the user log into the application</w:t>
            </w:r>
          </w:p>
          <w:p w14:paraId="6ED474BA" w14:textId="4213DB72" w:rsidR="71F8CC59"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1.3.1 If the entered username and password match an existing user's information, the application lets the user log in and takes the user to the main interface</w:t>
            </w:r>
          </w:p>
          <w:p w14:paraId="409B7A85" w14:textId="79B59A6B"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644B6EB1" w14:textId="22C666D7"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tc>
      </w:tr>
      <w:tr w:rsidR="71F8CC59" w14:paraId="5BB19477" w14:textId="77777777" w:rsidTr="1973E25A">
        <w:tc>
          <w:tcPr>
            <w:cnfStyle w:val="001000000000" w:firstRow="0" w:lastRow="0" w:firstColumn="1" w:lastColumn="0" w:oddVBand="0" w:evenVBand="0" w:oddHBand="0" w:evenHBand="0" w:firstRowFirstColumn="0" w:firstRowLastColumn="0" w:lastRowFirstColumn="0" w:lastRowLastColumn="0"/>
            <w:tcW w:w="2835" w:type="dxa"/>
          </w:tcPr>
          <w:p w14:paraId="23C57F21" w14:textId="22333715" w:rsidR="71F8CC59" w:rsidRDefault="71F8CC59">
            <w:r w:rsidRPr="71F8CC59">
              <w:rPr>
                <w:sz w:val="20"/>
              </w:rPr>
              <w:t>Pre-Conditions:</w:t>
            </w:r>
          </w:p>
          <w:p w14:paraId="0ADCDDBA" w14:textId="2826BBBD" w:rsidR="71F8CC59" w:rsidRDefault="71F8CC59">
            <w:r w:rsidRPr="71F8CC59">
              <w:rPr>
                <w:sz w:val="20"/>
              </w:rPr>
              <w:t>(optional)</w:t>
            </w:r>
          </w:p>
        </w:tc>
        <w:tc>
          <w:tcPr>
            <w:tcW w:w="5805" w:type="dxa"/>
          </w:tcPr>
          <w:p w14:paraId="31282D76" w14:textId="2DAA74DF" w:rsidR="71F8CC59"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In order for the user to log into the application, a valid user account shall exist in the system.</w:t>
            </w:r>
          </w:p>
          <w:p w14:paraId="793CB9E6" w14:textId="1D9699BB"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58C1D4A9" w14:textId="5A2D36AA"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70B42372" w14:textId="0F94742F"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tc>
      </w:tr>
      <w:tr w:rsidR="71F8CC59" w14:paraId="731560C6" w14:textId="77777777" w:rsidTr="1973E25A">
        <w:tc>
          <w:tcPr>
            <w:cnfStyle w:val="001000000000" w:firstRow="0" w:lastRow="0" w:firstColumn="1" w:lastColumn="0" w:oddVBand="0" w:evenVBand="0" w:oddHBand="0" w:evenHBand="0" w:firstRowFirstColumn="0" w:firstRowLastColumn="0" w:lastRowFirstColumn="0" w:lastRowLastColumn="0"/>
            <w:tcW w:w="2835" w:type="dxa"/>
          </w:tcPr>
          <w:p w14:paraId="7EA3499D" w14:textId="05527AF8" w:rsidR="71F8CC59" w:rsidRDefault="71F8CC59">
            <w:r w:rsidRPr="71F8CC59">
              <w:rPr>
                <w:sz w:val="20"/>
              </w:rPr>
              <w:t>Post Conditions:</w:t>
            </w:r>
          </w:p>
          <w:p w14:paraId="11B0F4E2" w14:textId="4BEF08D8" w:rsidR="71F8CC59" w:rsidRDefault="71F8CC59">
            <w:r w:rsidRPr="71F8CC59">
              <w:rPr>
                <w:sz w:val="20"/>
              </w:rPr>
              <w:t>(optional)</w:t>
            </w:r>
          </w:p>
        </w:tc>
        <w:tc>
          <w:tcPr>
            <w:tcW w:w="5805" w:type="dxa"/>
          </w:tcPr>
          <w:p w14:paraId="3C2ACAFF" w14:textId="4A91E3FB" w:rsidR="71F8CC59" w:rsidRDefault="1973E25A" w:rsidP="71F8CC59">
            <w:pPr>
              <w:cnfStyle w:val="000000000000" w:firstRow="0" w:lastRow="0" w:firstColumn="0" w:lastColumn="0" w:oddVBand="0" w:evenVBand="0" w:oddHBand="0" w:evenHBand="0" w:firstRowFirstColumn="0" w:firstRowLastColumn="0" w:lastRowFirstColumn="0" w:lastRowLastColumn="0"/>
            </w:pPr>
            <w:r w:rsidRPr="1973E25A">
              <w:rPr>
                <w:sz w:val="20"/>
              </w:rPr>
              <w:t>If the username and password the user inputs match user information that exists in the application's database, the application shall take the user to the main interface.</w:t>
            </w:r>
          </w:p>
          <w:p w14:paraId="02CF29FD" w14:textId="54A06133"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0869B2A1" w14:textId="42C9ED99"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3C9051F4" w14:textId="571B2373"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tc>
      </w:tr>
      <w:tr w:rsidR="71F8CC59" w14:paraId="353AA53E" w14:textId="77777777" w:rsidTr="1973E25A">
        <w:tc>
          <w:tcPr>
            <w:cnfStyle w:val="001000000000" w:firstRow="0" w:lastRow="0" w:firstColumn="1" w:lastColumn="0" w:oddVBand="0" w:evenVBand="0" w:oddHBand="0" w:evenHBand="0" w:firstRowFirstColumn="0" w:firstRowLastColumn="0" w:lastRowFirstColumn="0" w:lastRowLastColumn="0"/>
            <w:tcW w:w="2835" w:type="dxa"/>
          </w:tcPr>
          <w:p w14:paraId="53BB8214" w14:textId="1FFD5B86" w:rsidR="71F8CC59" w:rsidRDefault="71F8CC59">
            <w:r w:rsidRPr="71F8CC59">
              <w:rPr>
                <w:sz w:val="20"/>
              </w:rPr>
              <w:t>Other attributes:</w:t>
            </w:r>
          </w:p>
          <w:p w14:paraId="2D2CAFE9" w14:textId="67191BE4" w:rsidR="71F8CC59" w:rsidRDefault="71F8CC59">
            <w:r w:rsidRPr="71F8CC59">
              <w:rPr>
                <w:sz w:val="20"/>
              </w:rPr>
              <w:t>(optional)</w:t>
            </w:r>
          </w:p>
        </w:tc>
        <w:tc>
          <w:tcPr>
            <w:tcW w:w="5805" w:type="dxa"/>
          </w:tcPr>
          <w:p w14:paraId="6DF37C41" w14:textId="77777777" w:rsidR="00864C26" w:rsidRDefault="00864C26" w:rsidP="00864C26">
            <w:pPr>
              <w:cnfStyle w:val="000000000000" w:firstRow="0" w:lastRow="0" w:firstColumn="0" w:lastColumn="0" w:oddVBand="0" w:evenVBand="0" w:oddHBand="0" w:evenHBand="0" w:firstRowFirstColumn="0" w:firstRowLastColumn="0" w:lastRowFirstColumn="0" w:lastRowLastColumn="0"/>
            </w:pPr>
            <w:r w:rsidRPr="1973E25A">
              <w:rPr>
                <w:sz w:val="20"/>
              </w:rPr>
              <w:t xml:space="preserve">The username and password </w:t>
            </w:r>
            <w:r>
              <w:rPr>
                <w:sz w:val="20"/>
              </w:rPr>
              <w:t>should be at least 8 alpha numeric characters long</w:t>
            </w:r>
            <w:r w:rsidRPr="1973E25A">
              <w:rPr>
                <w:sz w:val="20"/>
              </w:rPr>
              <w:t>.</w:t>
            </w:r>
          </w:p>
          <w:p w14:paraId="30F2C2EC" w14:textId="77777777" w:rsidR="00864C26" w:rsidRDefault="00864C26" w:rsidP="00864C26">
            <w:pPr>
              <w:cnfStyle w:val="000000000000" w:firstRow="0" w:lastRow="0" w:firstColumn="0" w:lastColumn="0" w:oddVBand="0" w:evenVBand="0" w:oddHBand="0" w:evenHBand="0" w:firstRowFirstColumn="0" w:firstRowLastColumn="0" w:lastRowFirstColumn="0" w:lastRowLastColumn="0"/>
            </w:pPr>
            <w:r>
              <w:t xml:space="preserve"> </w:t>
            </w:r>
          </w:p>
          <w:p w14:paraId="6144D643" w14:textId="37C3CF46" w:rsidR="71F8CC59" w:rsidRDefault="71F8CC59">
            <w:pPr>
              <w:cnfStyle w:val="000000000000" w:firstRow="0" w:lastRow="0" w:firstColumn="0" w:lastColumn="0" w:oddVBand="0" w:evenVBand="0" w:oddHBand="0" w:evenHBand="0" w:firstRowFirstColumn="0" w:firstRowLastColumn="0" w:lastRowFirstColumn="0" w:lastRowLastColumn="0"/>
            </w:pPr>
          </w:p>
          <w:p w14:paraId="0E55F6E2" w14:textId="20B3D238" w:rsidR="71F8CC59" w:rsidRDefault="71F8CC59">
            <w:pPr>
              <w:cnfStyle w:val="000000000000" w:firstRow="0" w:lastRow="0" w:firstColumn="0" w:lastColumn="0" w:oddVBand="0" w:evenVBand="0" w:oddHBand="0" w:evenHBand="0" w:firstRowFirstColumn="0" w:firstRowLastColumn="0" w:lastRowFirstColumn="0" w:lastRowLastColumn="0"/>
            </w:pPr>
            <w:r>
              <w:t xml:space="preserve"> </w:t>
            </w:r>
          </w:p>
          <w:p w14:paraId="07BABBB5" w14:textId="5665ABCD" w:rsidR="71F8CC59" w:rsidRDefault="71F8CC59">
            <w:pPr>
              <w:cnfStyle w:val="000000000000" w:firstRow="0" w:lastRow="0" w:firstColumn="0" w:lastColumn="0" w:oddVBand="0" w:evenVBand="0" w:oddHBand="0" w:evenHBand="0" w:firstRowFirstColumn="0" w:firstRowLastColumn="0" w:lastRowFirstColumn="0" w:lastRowLastColumn="0"/>
            </w:pPr>
            <w:r>
              <w:t xml:space="preserve"> </w:t>
            </w:r>
          </w:p>
          <w:p w14:paraId="702A2BA8" w14:textId="47D50D8B" w:rsidR="71F8CC59" w:rsidRDefault="71F8CC59">
            <w:pPr>
              <w:cnfStyle w:val="000000000000" w:firstRow="0" w:lastRow="0" w:firstColumn="0" w:lastColumn="0" w:oddVBand="0" w:evenVBand="0" w:oddHBand="0" w:evenHBand="0" w:firstRowFirstColumn="0" w:firstRowLastColumn="0" w:lastRowFirstColumn="0" w:lastRowLastColumn="0"/>
            </w:pPr>
            <w:r>
              <w:t xml:space="preserve"> </w:t>
            </w:r>
          </w:p>
          <w:p w14:paraId="5171FC01" w14:textId="67473C0D" w:rsidR="71F8CC59" w:rsidRDefault="71F8CC59">
            <w:pPr>
              <w:cnfStyle w:val="000000000000" w:firstRow="0" w:lastRow="0" w:firstColumn="0" w:lastColumn="0" w:oddVBand="0" w:evenVBand="0" w:oddHBand="0" w:evenHBand="0" w:firstRowFirstColumn="0" w:firstRowLastColumn="0" w:lastRowFirstColumn="0" w:lastRowLastColumn="0"/>
            </w:pPr>
            <w:r>
              <w:t xml:space="preserve"> </w:t>
            </w:r>
          </w:p>
        </w:tc>
      </w:tr>
    </w:tbl>
    <w:p w14:paraId="4CDF9291" w14:textId="04CD8FF7" w:rsidR="041C17A2" w:rsidRDefault="041C17A2" w:rsidP="041C17A2">
      <w:pPr>
        <w:pStyle w:val="BodyText2"/>
      </w:pPr>
    </w:p>
    <w:p w14:paraId="6F8BDE08" w14:textId="1D9D41A0" w:rsidR="7A6721B2" w:rsidRDefault="7A6721B2" w:rsidP="7A6721B2">
      <w:pPr>
        <w:pStyle w:val="BodyText2"/>
      </w:pPr>
    </w:p>
    <w:p w14:paraId="50087437" w14:textId="3C2B0435" w:rsidR="004E2E90" w:rsidRPr="004E2E90" w:rsidRDefault="71F8CC59" w:rsidP="004E2E90">
      <w:pPr>
        <w:pStyle w:val="BodyText2"/>
      </w:pPr>
      <w:r>
        <w:lastRenderedPageBreak/>
        <w:t xml:space="preserve">                                                                                                                                   </w:t>
      </w:r>
    </w:p>
    <w:p w14:paraId="6F5F37B2" w14:textId="77777777" w:rsidR="00797251" w:rsidRDefault="00797251" w:rsidP="00AD17EF">
      <w:pPr>
        <w:pStyle w:val="Heading2"/>
      </w:pPr>
      <w:bookmarkStart w:id="13" w:name="_Toc415514382"/>
      <w:r>
        <w:t>4.2 “Add User” Requirements</w:t>
      </w:r>
      <w:bookmarkEnd w:id="13"/>
    </w:p>
    <w:tbl>
      <w:tblPr>
        <w:tblStyle w:val="GridTable1Light-Accent1"/>
        <w:tblW w:w="0" w:type="auto"/>
        <w:tblLook w:val="04A0" w:firstRow="1" w:lastRow="0" w:firstColumn="1" w:lastColumn="0" w:noHBand="0" w:noVBand="1"/>
      </w:tblPr>
      <w:tblGrid>
        <w:gridCol w:w="2833"/>
        <w:gridCol w:w="5797"/>
      </w:tblGrid>
      <w:tr w:rsidR="71F8CC59" w14:paraId="5CF7E4A0" w14:textId="77777777" w:rsidTr="00FB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shd w:val="clear" w:color="auto" w:fill="4F81BD" w:themeFill="accent1"/>
          </w:tcPr>
          <w:p w14:paraId="0E33345D" w14:textId="5DFB766E" w:rsidR="71F8CC59" w:rsidRDefault="71F8CC59" w:rsidP="71F8CC59">
            <w:r>
              <w:t xml:space="preserve"> </w:t>
            </w:r>
            <w:r w:rsidRPr="71F8CC59">
              <w:rPr>
                <w:sz w:val="20"/>
              </w:rPr>
              <w:t>Requirement Title:</w:t>
            </w:r>
          </w:p>
          <w:p w14:paraId="1F885DC3" w14:textId="552F8653" w:rsidR="71F8CC59" w:rsidRDefault="71F8CC59">
            <w:r w:rsidRPr="71F8CC59">
              <w:rPr>
                <w:sz w:val="20"/>
              </w:rPr>
              <w:t>(*required)</w:t>
            </w:r>
          </w:p>
        </w:tc>
        <w:tc>
          <w:tcPr>
            <w:tcW w:w="5805" w:type="dxa"/>
            <w:shd w:val="clear" w:color="auto" w:fill="4F81BD" w:themeFill="accent1"/>
          </w:tcPr>
          <w:p w14:paraId="48D9452C" w14:textId="27E16AEF" w:rsidR="71F8CC59" w:rsidRDefault="71F8CC59">
            <w:pPr>
              <w:cnfStyle w:val="100000000000" w:firstRow="1" w:lastRow="0" w:firstColumn="0" w:lastColumn="0" w:oddVBand="0" w:evenVBand="0" w:oddHBand="0" w:evenHBand="0" w:firstRowFirstColumn="0" w:firstRowLastColumn="0" w:lastRowFirstColumn="0" w:lastRowLastColumn="0"/>
            </w:pPr>
            <w:r w:rsidRPr="71F8CC59">
              <w:rPr>
                <w:sz w:val="20"/>
              </w:rPr>
              <w:t>Add User</w:t>
            </w:r>
          </w:p>
        </w:tc>
      </w:tr>
      <w:tr w:rsidR="71F8CC59" w14:paraId="10098E6E" w14:textId="77777777" w:rsidTr="7825D7B6">
        <w:tc>
          <w:tcPr>
            <w:cnfStyle w:val="001000000000" w:firstRow="0" w:lastRow="0" w:firstColumn="1" w:lastColumn="0" w:oddVBand="0" w:evenVBand="0" w:oddHBand="0" w:evenHBand="0" w:firstRowFirstColumn="0" w:firstRowLastColumn="0" w:lastRowFirstColumn="0" w:lastRowLastColumn="0"/>
            <w:tcW w:w="2835" w:type="dxa"/>
          </w:tcPr>
          <w:p w14:paraId="6B72ADD4" w14:textId="1AA55CD1" w:rsidR="71F8CC59" w:rsidRDefault="71F8CC59">
            <w:r w:rsidRPr="71F8CC59">
              <w:rPr>
                <w:sz w:val="20"/>
              </w:rPr>
              <w:t>Sequence No:</w:t>
            </w:r>
          </w:p>
          <w:p w14:paraId="1A78E54C" w14:textId="25481F8B" w:rsidR="71F8CC59" w:rsidRDefault="71F8CC59">
            <w:r w:rsidRPr="71F8CC59">
              <w:rPr>
                <w:sz w:val="20"/>
              </w:rPr>
              <w:t>(*required)</w:t>
            </w:r>
          </w:p>
        </w:tc>
        <w:tc>
          <w:tcPr>
            <w:tcW w:w="5805" w:type="dxa"/>
          </w:tcPr>
          <w:p w14:paraId="3A6E2C30" w14:textId="43E2B6D7"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4.2</w:t>
            </w:r>
          </w:p>
          <w:p w14:paraId="62BAA1B4" w14:textId="2126A8A2"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tc>
      </w:tr>
      <w:tr w:rsidR="71F8CC59" w14:paraId="2812A91F" w14:textId="77777777" w:rsidTr="7825D7B6">
        <w:tc>
          <w:tcPr>
            <w:cnfStyle w:val="001000000000" w:firstRow="0" w:lastRow="0" w:firstColumn="1" w:lastColumn="0" w:oddVBand="0" w:evenVBand="0" w:oddHBand="0" w:evenHBand="0" w:firstRowFirstColumn="0" w:firstRowLastColumn="0" w:lastRowFirstColumn="0" w:lastRowLastColumn="0"/>
            <w:tcW w:w="2835" w:type="dxa"/>
          </w:tcPr>
          <w:p w14:paraId="04473B3F" w14:textId="3406A767" w:rsidR="71F8CC59" w:rsidRDefault="71F8CC59">
            <w:r w:rsidRPr="71F8CC59">
              <w:rPr>
                <w:sz w:val="20"/>
              </w:rPr>
              <w:t>Short description:</w:t>
            </w:r>
          </w:p>
          <w:p w14:paraId="438BF34F" w14:textId="3EA1BD61" w:rsidR="71F8CC59" w:rsidRDefault="71F8CC59">
            <w:r w:rsidRPr="71F8CC59">
              <w:rPr>
                <w:sz w:val="20"/>
              </w:rPr>
              <w:t>(*required)</w:t>
            </w:r>
          </w:p>
        </w:tc>
        <w:tc>
          <w:tcPr>
            <w:tcW w:w="5805" w:type="dxa"/>
          </w:tcPr>
          <w:p w14:paraId="4209F90D" w14:textId="27E377F8" w:rsidR="71F8CC59"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The user should be able to </w:t>
            </w:r>
            <w:r w:rsidR="0065453A">
              <w:rPr>
                <w:sz w:val="20"/>
              </w:rPr>
              <w:t>create</w:t>
            </w:r>
            <w:r w:rsidRPr="42B4AA03">
              <w:rPr>
                <w:sz w:val="20"/>
              </w:rPr>
              <w:t xml:space="preserve"> a user account.</w:t>
            </w:r>
          </w:p>
          <w:p w14:paraId="5DAD49CD" w14:textId="4D4496CE"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589DBFC4" w14:textId="533509A4"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tc>
      </w:tr>
      <w:tr w:rsidR="71F8CC59" w14:paraId="1139BE0D" w14:textId="77777777" w:rsidTr="7825D7B6">
        <w:tc>
          <w:tcPr>
            <w:cnfStyle w:val="001000000000" w:firstRow="0" w:lastRow="0" w:firstColumn="1" w:lastColumn="0" w:oddVBand="0" w:evenVBand="0" w:oddHBand="0" w:evenHBand="0" w:firstRowFirstColumn="0" w:firstRowLastColumn="0" w:lastRowFirstColumn="0" w:lastRowLastColumn="0"/>
            <w:tcW w:w="2835" w:type="dxa"/>
          </w:tcPr>
          <w:p w14:paraId="383E3F38" w14:textId="01F713D3" w:rsidR="71F8CC59" w:rsidRDefault="71F8CC59">
            <w:r w:rsidRPr="71F8CC59">
              <w:rPr>
                <w:sz w:val="20"/>
              </w:rPr>
              <w:t>Detailed Description:</w:t>
            </w:r>
          </w:p>
          <w:p w14:paraId="0F194C15" w14:textId="2D95C503" w:rsidR="71F8CC59" w:rsidRDefault="71F8CC59">
            <w:r w:rsidRPr="71F8CC59">
              <w:rPr>
                <w:sz w:val="20"/>
              </w:rPr>
              <w:t>(*required)</w:t>
            </w:r>
          </w:p>
        </w:tc>
        <w:tc>
          <w:tcPr>
            <w:tcW w:w="5805" w:type="dxa"/>
          </w:tcPr>
          <w:p w14:paraId="50CD8C68" w14:textId="30A162C2" w:rsidR="71F8CC59"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1. The user should provide his or her fir</w:t>
            </w:r>
            <w:r w:rsidR="0065453A">
              <w:rPr>
                <w:sz w:val="20"/>
              </w:rPr>
              <w:t>st and last name, as well a</w:t>
            </w:r>
            <w:r w:rsidR="00864C26">
              <w:rPr>
                <w:sz w:val="20"/>
              </w:rPr>
              <w:t>s a</w:t>
            </w:r>
            <w:r w:rsidR="0065453A">
              <w:rPr>
                <w:sz w:val="20"/>
              </w:rPr>
              <w:t xml:space="preserve"> unique username, UTA email address, and unique password</w:t>
            </w:r>
            <w:r w:rsidRPr="7825D7B6">
              <w:rPr>
                <w:sz w:val="20"/>
              </w:rPr>
              <w:t>.</w:t>
            </w:r>
          </w:p>
          <w:p w14:paraId="55F4F488" w14:textId="019D493A" w:rsidR="71F8CC59" w:rsidRDefault="00864C26">
            <w:pPr>
              <w:cnfStyle w:val="000000000000" w:firstRow="0" w:lastRow="0" w:firstColumn="0" w:lastColumn="0" w:oddVBand="0" w:evenVBand="0" w:oddHBand="0" w:evenHBand="0" w:firstRowFirstColumn="0" w:firstRowLastColumn="0" w:lastRowFirstColumn="0" w:lastRowLastColumn="0"/>
            </w:pPr>
            <w:r>
              <w:rPr>
                <w:sz w:val="20"/>
              </w:rPr>
              <w:t>1.1</w:t>
            </w:r>
            <w:r w:rsidR="7825D7B6" w:rsidRPr="7825D7B6">
              <w:rPr>
                <w:sz w:val="20"/>
              </w:rPr>
              <w:t xml:space="preserve"> If the </w:t>
            </w:r>
            <w:r>
              <w:rPr>
                <w:sz w:val="20"/>
              </w:rPr>
              <w:t>user</w:t>
            </w:r>
            <w:r w:rsidR="7825D7B6" w:rsidRPr="7825D7B6">
              <w:rPr>
                <w:sz w:val="20"/>
              </w:rPr>
              <w:t xml:space="preserve"> </w:t>
            </w:r>
            <w:r>
              <w:rPr>
                <w:sz w:val="20"/>
              </w:rPr>
              <w:t xml:space="preserve">enters their </w:t>
            </w:r>
            <w:r w:rsidR="7825D7B6" w:rsidRPr="7825D7B6">
              <w:rPr>
                <w:sz w:val="20"/>
              </w:rPr>
              <w:t>credentials</w:t>
            </w:r>
            <w:r>
              <w:rPr>
                <w:sz w:val="20"/>
              </w:rPr>
              <w:t xml:space="preserve"> and</w:t>
            </w:r>
            <w:r w:rsidR="7825D7B6" w:rsidRPr="7825D7B6">
              <w:rPr>
                <w:sz w:val="20"/>
              </w:rPr>
              <w:t xml:space="preserve"> are valid, the application</w:t>
            </w:r>
            <w:r w:rsidR="0065453A">
              <w:rPr>
                <w:sz w:val="20"/>
              </w:rPr>
              <w:t xml:space="preserve"> shall</w:t>
            </w:r>
            <w:r>
              <w:rPr>
                <w:sz w:val="20"/>
              </w:rPr>
              <w:t xml:space="preserve"> create</w:t>
            </w:r>
            <w:r w:rsidR="7825D7B6" w:rsidRPr="7825D7B6">
              <w:rPr>
                <w:sz w:val="20"/>
              </w:rPr>
              <w:t xml:space="preserve"> </w:t>
            </w:r>
            <w:r>
              <w:rPr>
                <w:sz w:val="20"/>
              </w:rPr>
              <w:t xml:space="preserve">a new </w:t>
            </w:r>
            <w:r w:rsidR="7825D7B6" w:rsidRPr="7825D7B6">
              <w:rPr>
                <w:sz w:val="20"/>
              </w:rPr>
              <w:t>user account.</w:t>
            </w:r>
          </w:p>
          <w:p w14:paraId="7FAF8EBB" w14:textId="7D7E9A81"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5C5315D7" w14:textId="00B0954C"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74FB84F1" w14:textId="7909B4AC"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tc>
      </w:tr>
      <w:tr w:rsidR="71F8CC59" w14:paraId="503A05AB" w14:textId="77777777" w:rsidTr="7825D7B6">
        <w:tc>
          <w:tcPr>
            <w:cnfStyle w:val="001000000000" w:firstRow="0" w:lastRow="0" w:firstColumn="1" w:lastColumn="0" w:oddVBand="0" w:evenVBand="0" w:oddHBand="0" w:evenHBand="0" w:firstRowFirstColumn="0" w:firstRowLastColumn="0" w:lastRowFirstColumn="0" w:lastRowLastColumn="0"/>
            <w:tcW w:w="2835" w:type="dxa"/>
          </w:tcPr>
          <w:p w14:paraId="59FA48E5" w14:textId="17357594" w:rsidR="71F8CC59" w:rsidRDefault="71F8CC59">
            <w:r w:rsidRPr="71F8CC59">
              <w:rPr>
                <w:sz w:val="20"/>
              </w:rPr>
              <w:t>Pre-Conditions:</w:t>
            </w:r>
          </w:p>
          <w:p w14:paraId="2989E8F0" w14:textId="42D16924" w:rsidR="71F8CC59" w:rsidRDefault="71F8CC59">
            <w:r w:rsidRPr="71F8CC59">
              <w:rPr>
                <w:sz w:val="20"/>
              </w:rPr>
              <w:t>(optional)</w:t>
            </w:r>
          </w:p>
        </w:tc>
        <w:tc>
          <w:tcPr>
            <w:tcW w:w="5805" w:type="dxa"/>
          </w:tcPr>
          <w:p w14:paraId="4AFF6E11" w14:textId="681811ED" w:rsidR="71F8CC59"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The user should be connected to the internet.</w:t>
            </w:r>
          </w:p>
          <w:p w14:paraId="7392D2A5" w14:textId="24891411" w:rsidR="71F8CC59"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The user should be a current student at UT Arlington.</w:t>
            </w:r>
          </w:p>
          <w:p w14:paraId="75E264E7" w14:textId="0C33C345"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7B69A611" w14:textId="5CDF27FF"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6DE2CFC9" w14:textId="04BA29A6"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2692CAA5" w14:textId="3D8A9636"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tc>
      </w:tr>
      <w:tr w:rsidR="71F8CC59" w14:paraId="6C4793CF" w14:textId="77777777" w:rsidTr="7825D7B6">
        <w:tc>
          <w:tcPr>
            <w:cnfStyle w:val="001000000000" w:firstRow="0" w:lastRow="0" w:firstColumn="1" w:lastColumn="0" w:oddVBand="0" w:evenVBand="0" w:oddHBand="0" w:evenHBand="0" w:firstRowFirstColumn="0" w:firstRowLastColumn="0" w:lastRowFirstColumn="0" w:lastRowLastColumn="0"/>
            <w:tcW w:w="2835" w:type="dxa"/>
          </w:tcPr>
          <w:p w14:paraId="7D71FEF2" w14:textId="44CAF068" w:rsidR="71F8CC59" w:rsidRDefault="71F8CC59">
            <w:r w:rsidRPr="71F8CC59">
              <w:rPr>
                <w:sz w:val="20"/>
              </w:rPr>
              <w:t>Post Conditions:</w:t>
            </w:r>
          </w:p>
          <w:p w14:paraId="1EA10A2C" w14:textId="4D03B0C1" w:rsidR="71F8CC59" w:rsidRDefault="71F8CC59">
            <w:r w:rsidRPr="71F8CC59">
              <w:rPr>
                <w:sz w:val="20"/>
              </w:rPr>
              <w:t>(optional)</w:t>
            </w:r>
          </w:p>
        </w:tc>
        <w:tc>
          <w:tcPr>
            <w:tcW w:w="5805" w:type="dxa"/>
          </w:tcPr>
          <w:p w14:paraId="603F0389" w14:textId="6E89BAB6" w:rsidR="71F8CC59"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The application should create a user profile</w:t>
            </w:r>
            <w:r w:rsidR="00864C26">
              <w:rPr>
                <w:sz w:val="20"/>
              </w:rPr>
              <w:t xml:space="preserve"> and log the user into the application</w:t>
            </w:r>
            <w:r w:rsidR="00083634">
              <w:rPr>
                <w:sz w:val="20"/>
              </w:rPr>
              <w:t>.</w:t>
            </w:r>
          </w:p>
          <w:p w14:paraId="36279874" w14:textId="42BB0567"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46F9EBA9" w14:textId="784E7A2F"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0AADC20A" w14:textId="164A7FD3"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tc>
      </w:tr>
      <w:tr w:rsidR="71F8CC59" w14:paraId="5DDC323C" w14:textId="77777777" w:rsidTr="7825D7B6">
        <w:tc>
          <w:tcPr>
            <w:cnfStyle w:val="001000000000" w:firstRow="0" w:lastRow="0" w:firstColumn="1" w:lastColumn="0" w:oddVBand="0" w:evenVBand="0" w:oddHBand="0" w:evenHBand="0" w:firstRowFirstColumn="0" w:firstRowLastColumn="0" w:lastRowFirstColumn="0" w:lastRowLastColumn="0"/>
            <w:tcW w:w="2835" w:type="dxa"/>
          </w:tcPr>
          <w:p w14:paraId="658B2495" w14:textId="6E6DCB8C" w:rsidR="71F8CC59" w:rsidRDefault="71F8CC59">
            <w:r w:rsidRPr="71F8CC59">
              <w:rPr>
                <w:sz w:val="20"/>
              </w:rPr>
              <w:t>Other attributes:</w:t>
            </w:r>
          </w:p>
          <w:p w14:paraId="53314414" w14:textId="514BD390" w:rsidR="71F8CC59" w:rsidRDefault="71F8CC59">
            <w:r w:rsidRPr="71F8CC59">
              <w:rPr>
                <w:sz w:val="20"/>
              </w:rPr>
              <w:t>(optional)</w:t>
            </w:r>
          </w:p>
        </w:tc>
        <w:tc>
          <w:tcPr>
            <w:tcW w:w="5805" w:type="dxa"/>
          </w:tcPr>
          <w:p w14:paraId="471C06CF" w14:textId="0D4D4B77"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4F644B11" w14:textId="60CB1F35"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51ED88A8" w14:textId="075BCA65"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44741A42" w14:textId="6F94E3F4"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479A1A57" w14:textId="55240FA0"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tc>
      </w:tr>
    </w:tbl>
    <w:p w14:paraId="7993C503" w14:textId="42E19B83" w:rsidR="009C0891" w:rsidRPr="009C0891" w:rsidRDefault="009C0891" w:rsidP="0078679E">
      <w:pPr>
        <w:pStyle w:val="BodyText2"/>
        <w:spacing w:after="0"/>
        <w:ind w:left="0"/>
      </w:pPr>
    </w:p>
    <w:p w14:paraId="26945D1C" w14:textId="087C361B" w:rsidR="00BB1ACA" w:rsidRDefault="00BB1ACA" w:rsidP="0078679E">
      <w:pPr>
        <w:pStyle w:val="BodyText2"/>
        <w:spacing w:after="0"/>
      </w:pPr>
    </w:p>
    <w:p w14:paraId="7C5CA7BA" w14:textId="5B320D48" w:rsidR="00BB1ACA" w:rsidRPr="00BB1ACA" w:rsidRDefault="00BB1ACA" w:rsidP="0078679E">
      <w:pPr>
        <w:pStyle w:val="BodyText2"/>
        <w:spacing w:after="0"/>
      </w:pPr>
    </w:p>
    <w:p w14:paraId="770B0B33" w14:textId="2C957FC1" w:rsidR="0078679E" w:rsidRPr="004C060E" w:rsidRDefault="004C060E" w:rsidP="004C060E">
      <w:pPr>
        <w:rPr>
          <w:sz w:val="20"/>
        </w:rPr>
      </w:pPr>
      <w:r>
        <w:br w:type="page"/>
      </w:r>
    </w:p>
    <w:p w14:paraId="731DC7BC" w14:textId="77777777" w:rsidR="00797251" w:rsidRDefault="00797251" w:rsidP="004E2E90">
      <w:pPr>
        <w:pStyle w:val="Heading2"/>
      </w:pPr>
      <w:bookmarkStart w:id="14" w:name="_Toc415514383"/>
      <w:r>
        <w:lastRenderedPageBreak/>
        <w:t>4.3 “Delete User” Requirements</w:t>
      </w:r>
      <w:bookmarkEnd w:id="14"/>
    </w:p>
    <w:tbl>
      <w:tblPr>
        <w:tblStyle w:val="GridTable1Light-Accent1"/>
        <w:tblW w:w="0" w:type="auto"/>
        <w:tblLook w:val="04A0" w:firstRow="1" w:lastRow="0" w:firstColumn="1" w:lastColumn="0" w:noHBand="0" w:noVBand="1"/>
      </w:tblPr>
      <w:tblGrid>
        <w:gridCol w:w="2833"/>
        <w:gridCol w:w="5797"/>
      </w:tblGrid>
      <w:tr w:rsidR="71F8CC59" w14:paraId="670E2B42" w14:textId="77777777" w:rsidTr="00FB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shd w:val="clear" w:color="auto" w:fill="4F81BD" w:themeFill="accent1"/>
          </w:tcPr>
          <w:p w14:paraId="04831D7D" w14:textId="73AFECCE" w:rsidR="71F8CC59" w:rsidRDefault="71F8CC59">
            <w:r w:rsidRPr="71F8CC59">
              <w:rPr>
                <w:sz w:val="20"/>
              </w:rPr>
              <w:t>Requirement Title:</w:t>
            </w:r>
          </w:p>
          <w:p w14:paraId="48A1FBF2" w14:textId="30947CCF" w:rsidR="71F8CC59" w:rsidRDefault="71F8CC59">
            <w:r w:rsidRPr="71F8CC59">
              <w:rPr>
                <w:sz w:val="20"/>
              </w:rPr>
              <w:t>(*required)</w:t>
            </w:r>
          </w:p>
        </w:tc>
        <w:tc>
          <w:tcPr>
            <w:tcW w:w="5797" w:type="dxa"/>
            <w:shd w:val="clear" w:color="auto" w:fill="4F81BD" w:themeFill="accent1"/>
          </w:tcPr>
          <w:p w14:paraId="67814491" w14:textId="79248B8F" w:rsidR="71F8CC59" w:rsidRDefault="71F8CC59">
            <w:pPr>
              <w:cnfStyle w:val="100000000000" w:firstRow="1" w:lastRow="0" w:firstColumn="0" w:lastColumn="0" w:oddVBand="0" w:evenVBand="0" w:oddHBand="0" w:evenHBand="0" w:firstRowFirstColumn="0" w:firstRowLastColumn="0" w:lastRowFirstColumn="0" w:lastRowLastColumn="0"/>
            </w:pPr>
            <w:r w:rsidRPr="71F8CC59">
              <w:rPr>
                <w:sz w:val="20"/>
              </w:rPr>
              <w:t>Delete user</w:t>
            </w:r>
          </w:p>
        </w:tc>
      </w:tr>
      <w:tr w:rsidR="71F8CC59" w14:paraId="3211260D" w14:textId="77777777" w:rsidTr="00B93287">
        <w:tc>
          <w:tcPr>
            <w:cnfStyle w:val="001000000000" w:firstRow="0" w:lastRow="0" w:firstColumn="1" w:lastColumn="0" w:oddVBand="0" w:evenVBand="0" w:oddHBand="0" w:evenHBand="0" w:firstRowFirstColumn="0" w:firstRowLastColumn="0" w:lastRowFirstColumn="0" w:lastRowLastColumn="0"/>
            <w:tcW w:w="2833" w:type="dxa"/>
          </w:tcPr>
          <w:p w14:paraId="30523D79" w14:textId="508BA88C" w:rsidR="71F8CC59" w:rsidRDefault="71F8CC59">
            <w:r w:rsidRPr="71F8CC59">
              <w:rPr>
                <w:sz w:val="20"/>
              </w:rPr>
              <w:t>Sequence No:</w:t>
            </w:r>
          </w:p>
          <w:p w14:paraId="7DFDE673" w14:textId="1AE8EE1B" w:rsidR="71F8CC59" w:rsidRDefault="71F8CC59">
            <w:r w:rsidRPr="71F8CC59">
              <w:rPr>
                <w:sz w:val="20"/>
              </w:rPr>
              <w:t>(*required)</w:t>
            </w:r>
          </w:p>
        </w:tc>
        <w:tc>
          <w:tcPr>
            <w:tcW w:w="5797" w:type="dxa"/>
          </w:tcPr>
          <w:p w14:paraId="66634EC2" w14:textId="7ECCF90F"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4.3</w:t>
            </w:r>
          </w:p>
          <w:p w14:paraId="58F17940" w14:textId="2AE5C94C"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tc>
      </w:tr>
      <w:tr w:rsidR="71F8CC59" w14:paraId="50A0032D" w14:textId="77777777" w:rsidTr="00B93287">
        <w:tc>
          <w:tcPr>
            <w:cnfStyle w:val="001000000000" w:firstRow="0" w:lastRow="0" w:firstColumn="1" w:lastColumn="0" w:oddVBand="0" w:evenVBand="0" w:oddHBand="0" w:evenHBand="0" w:firstRowFirstColumn="0" w:firstRowLastColumn="0" w:lastRowFirstColumn="0" w:lastRowLastColumn="0"/>
            <w:tcW w:w="2833" w:type="dxa"/>
          </w:tcPr>
          <w:p w14:paraId="7FC318C2" w14:textId="4BC4DD47" w:rsidR="71F8CC59" w:rsidRDefault="71F8CC59">
            <w:r w:rsidRPr="71F8CC59">
              <w:rPr>
                <w:sz w:val="20"/>
              </w:rPr>
              <w:t>Short description:</w:t>
            </w:r>
          </w:p>
          <w:p w14:paraId="563D0FEE" w14:textId="261F4671" w:rsidR="71F8CC59" w:rsidRDefault="71F8CC59">
            <w:r w:rsidRPr="71F8CC59">
              <w:rPr>
                <w:sz w:val="20"/>
              </w:rPr>
              <w:t>(*required)</w:t>
            </w:r>
          </w:p>
        </w:tc>
        <w:tc>
          <w:tcPr>
            <w:tcW w:w="5797" w:type="dxa"/>
          </w:tcPr>
          <w:p w14:paraId="27153D1F" w14:textId="77F157B7"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The application shall delete the user’s account if it is prompted by the user</w:t>
            </w:r>
            <w:r w:rsidR="00E742CF">
              <w:rPr>
                <w:sz w:val="20"/>
              </w:rPr>
              <w:t>.</w:t>
            </w:r>
          </w:p>
          <w:p w14:paraId="2835BCE3" w14:textId="19F4C785"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tc>
      </w:tr>
      <w:tr w:rsidR="71F8CC59" w14:paraId="37DAAF80" w14:textId="77777777" w:rsidTr="00B93287">
        <w:tc>
          <w:tcPr>
            <w:cnfStyle w:val="001000000000" w:firstRow="0" w:lastRow="0" w:firstColumn="1" w:lastColumn="0" w:oddVBand="0" w:evenVBand="0" w:oddHBand="0" w:evenHBand="0" w:firstRowFirstColumn="0" w:firstRowLastColumn="0" w:lastRowFirstColumn="0" w:lastRowLastColumn="0"/>
            <w:tcW w:w="2833" w:type="dxa"/>
          </w:tcPr>
          <w:p w14:paraId="25C96DA7" w14:textId="2C3E6ADE" w:rsidR="71F8CC59" w:rsidRDefault="71F8CC59">
            <w:r w:rsidRPr="71F8CC59">
              <w:rPr>
                <w:sz w:val="20"/>
              </w:rPr>
              <w:t>Detailed Description:</w:t>
            </w:r>
          </w:p>
          <w:p w14:paraId="79811D69" w14:textId="2CAD4143" w:rsidR="71F8CC59" w:rsidRDefault="71F8CC59">
            <w:r w:rsidRPr="71F8CC59">
              <w:rPr>
                <w:sz w:val="20"/>
              </w:rPr>
              <w:t>(*required)</w:t>
            </w:r>
          </w:p>
        </w:tc>
        <w:tc>
          <w:tcPr>
            <w:tcW w:w="5797" w:type="dxa"/>
          </w:tcPr>
          <w:p w14:paraId="4C6D6C2A" w14:textId="1A180234" w:rsidR="71F8CC59"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1. The user shall be able to remove his or her user profile from the system.</w:t>
            </w:r>
          </w:p>
          <w:p w14:paraId="7707B0DA" w14:textId="151EADAE" w:rsidR="71F8CC59"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1.1 If the user prompts the application to remove the user account, the application shall delete all saved schedules and the user’s account profile from the user’s local storage. </w:t>
            </w:r>
          </w:p>
          <w:p w14:paraId="6E24810B" w14:textId="1390D6E5" w:rsidR="71F8CC59" w:rsidRDefault="00CB41F6">
            <w:pPr>
              <w:cnfStyle w:val="000000000000" w:firstRow="0" w:lastRow="0" w:firstColumn="0" w:lastColumn="0" w:oddVBand="0" w:evenVBand="0" w:oddHBand="0" w:evenHBand="0" w:firstRowFirstColumn="0" w:firstRowLastColumn="0" w:lastRowFirstColumn="0" w:lastRowLastColumn="0"/>
            </w:pPr>
            <w:r>
              <w:rPr>
                <w:sz w:val="20"/>
              </w:rPr>
              <w:t>1.2</w:t>
            </w:r>
            <w:r w:rsidR="7825D7B6" w:rsidRPr="7825D7B6">
              <w:rPr>
                <w:sz w:val="20"/>
              </w:rPr>
              <w:t xml:space="preserve"> The application shall also remove the user's </w:t>
            </w:r>
            <w:r w:rsidR="00655F8C">
              <w:rPr>
                <w:sz w:val="20"/>
              </w:rPr>
              <w:t>login data</w:t>
            </w:r>
            <w:r w:rsidR="7825D7B6" w:rsidRPr="7825D7B6">
              <w:rPr>
                <w:sz w:val="20"/>
              </w:rPr>
              <w:t xml:space="preserve"> from the application's database. </w:t>
            </w:r>
          </w:p>
          <w:p w14:paraId="56E7BA14" w14:textId="70656ECE"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7DAF8A9D" w14:textId="4E7ADFFE"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0BF9038E" w14:textId="446C7D9C"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2F74837E" w14:textId="68CAD49A"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6C45A59F" w14:textId="26657E54"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tc>
      </w:tr>
      <w:tr w:rsidR="71F8CC59" w14:paraId="4BA223B5" w14:textId="77777777" w:rsidTr="00B93287">
        <w:tc>
          <w:tcPr>
            <w:cnfStyle w:val="001000000000" w:firstRow="0" w:lastRow="0" w:firstColumn="1" w:lastColumn="0" w:oddVBand="0" w:evenVBand="0" w:oddHBand="0" w:evenHBand="0" w:firstRowFirstColumn="0" w:firstRowLastColumn="0" w:lastRowFirstColumn="0" w:lastRowLastColumn="0"/>
            <w:tcW w:w="2833" w:type="dxa"/>
          </w:tcPr>
          <w:p w14:paraId="1EDE6050" w14:textId="396747E9" w:rsidR="71F8CC59" w:rsidRDefault="71F8CC59">
            <w:r w:rsidRPr="71F8CC59">
              <w:rPr>
                <w:sz w:val="20"/>
              </w:rPr>
              <w:t>Pre-Conditions:</w:t>
            </w:r>
          </w:p>
          <w:p w14:paraId="20F59C1B" w14:textId="64D44140" w:rsidR="71F8CC59" w:rsidRDefault="71F8CC59">
            <w:r w:rsidRPr="71F8CC59">
              <w:rPr>
                <w:sz w:val="20"/>
              </w:rPr>
              <w:t>(optional)</w:t>
            </w:r>
          </w:p>
        </w:tc>
        <w:tc>
          <w:tcPr>
            <w:tcW w:w="5797" w:type="dxa"/>
          </w:tcPr>
          <w:p w14:paraId="51E57DB4" w14:textId="782E41A7"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The user should have an existing user account.</w:t>
            </w:r>
          </w:p>
          <w:p w14:paraId="3D9B4F87" w14:textId="6376E50D" w:rsidR="42B4AA03" w:rsidRDefault="42B4AA03" w:rsidP="00C10D41">
            <w:pPr>
              <w:cnfStyle w:val="000000000000" w:firstRow="0" w:lastRow="0" w:firstColumn="0" w:lastColumn="0" w:oddVBand="0" w:evenVBand="0" w:oddHBand="0" w:evenHBand="0" w:firstRowFirstColumn="0" w:firstRowLastColumn="0" w:lastRowFirstColumn="0" w:lastRowLastColumn="0"/>
            </w:pPr>
            <w:r w:rsidRPr="42B4AA03">
              <w:rPr>
                <w:sz w:val="20"/>
              </w:rPr>
              <w:t>The user should be logged into the application</w:t>
            </w:r>
            <w:r w:rsidR="00C10D41">
              <w:rPr>
                <w:sz w:val="20"/>
              </w:rPr>
              <w:t xml:space="preserve"> with their account</w:t>
            </w:r>
            <w:r w:rsidRPr="42B4AA03">
              <w:rPr>
                <w:sz w:val="20"/>
              </w:rPr>
              <w:t>.</w:t>
            </w:r>
          </w:p>
          <w:p w14:paraId="20212CBC" w14:textId="3FF96758"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3DE92957" w14:textId="04E94DB0"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tc>
      </w:tr>
      <w:tr w:rsidR="71F8CC59" w14:paraId="7FB2212F" w14:textId="77777777" w:rsidTr="00B93287">
        <w:tc>
          <w:tcPr>
            <w:cnfStyle w:val="001000000000" w:firstRow="0" w:lastRow="0" w:firstColumn="1" w:lastColumn="0" w:oddVBand="0" w:evenVBand="0" w:oddHBand="0" w:evenHBand="0" w:firstRowFirstColumn="0" w:firstRowLastColumn="0" w:lastRowFirstColumn="0" w:lastRowLastColumn="0"/>
            <w:tcW w:w="2833" w:type="dxa"/>
          </w:tcPr>
          <w:p w14:paraId="2530E31B" w14:textId="4E4520AC" w:rsidR="71F8CC59" w:rsidRDefault="71F8CC59">
            <w:r w:rsidRPr="71F8CC59">
              <w:rPr>
                <w:sz w:val="20"/>
              </w:rPr>
              <w:t>Post Conditions:</w:t>
            </w:r>
          </w:p>
          <w:p w14:paraId="2F63660A" w14:textId="7622D01C" w:rsidR="71F8CC59" w:rsidRDefault="71F8CC59">
            <w:r w:rsidRPr="71F8CC59">
              <w:rPr>
                <w:sz w:val="20"/>
              </w:rPr>
              <w:t>(optional)</w:t>
            </w:r>
          </w:p>
        </w:tc>
        <w:tc>
          <w:tcPr>
            <w:tcW w:w="5797" w:type="dxa"/>
          </w:tcPr>
          <w:p w14:paraId="23C34CD8" w14:textId="0A0ED4DF"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The application shall remove the user from the user interface</w:t>
            </w:r>
            <w:r w:rsidR="00864C26">
              <w:rPr>
                <w:sz w:val="20"/>
              </w:rPr>
              <w:t xml:space="preserve"> and not let him log back into that account</w:t>
            </w:r>
            <w:r w:rsidR="00FE16EE">
              <w:rPr>
                <w:sz w:val="20"/>
              </w:rPr>
              <w:t>.</w:t>
            </w:r>
          </w:p>
          <w:p w14:paraId="1392B779" w14:textId="23E5A50C"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6D63FD9D" w14:textId="24CDDF11"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239E4959" w14:textId="4F217C55"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5F89E05F" w14:textId="76EC449B"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1F6A89A3" w14:textId="7B72FC18"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tc>
      </w:tr>
      <w:tr w:rsidR="71F8CC59" w14:paraId="058F0F9A" w14:textId="77777777" w:rsidTr="00B93287">
        <w:tc>
          <w:tcPr>
            <w:cnfStyle w:val="001000000000" w:firstRow="0" w:lastRow="0" w:firstColumn="1" w:lastColumn="0" w:oddVBand="0" w:evenVBand="0" w:oddHBand="0" w:evenHBand="0" w:firstRowFirstColumn="0" w:firstRowLastColumn="0" w:lastRowFirstColumn="0" w:lastRowLastColumn="0"/>
            <w:tcW w:w="2833" w:type="dxa"/>
          </w:tcPr>
          <w:p w14:paraId="1FEB16B3" w14:textId="3BA81AB8" w:rsidR="71F8CC59" w:rsidRDefault="71F8CC59">
            <w:r w:rsidRPr="71F8CC59">
              <w:rPr>
                <w:sz w:val="20"/>
              </w:rPr>
              <w:t>Other attributes:</w:t>
            </w:r>
          </w:p>
          <w:p w14:paraId="0E03BB74" w14:textId="41F639E4" w:rsidR="71F8CC59" w:rsidRDefault="71F8CC59">
            <w:r w:rsidRPr="71F8CC59">
              <w:rPr>
                <w:sz w:val="20"/>
              </w:rPr>
              <w:t>(optional)</w:t>
            </w:r>
          </w:p>
        </w:tc>
        <w:tc>
          <w:tcPr>
            <w:tcW w:w="5797" w:type="dxa"/>
          </w:tcPr>
          <w:p w14:paraId="7F357FAE" w14:textId="05ED3096"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450FB205" w14:textId="12A4CCEA"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1B18E7F4" w14:textId="79061320"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5203B4BD" w14:textId="26E46A50"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292FE016" w14:textId="55E28060" w:rsidR="71F8CC59" w:rsidRDefault="71F8CC59">
            <w:pPr>
              <w:cnfStyle w:val="000000000000" w:firstRow="0" w:lastRow="0" w:firstColumn="0" w:lastColumn="0" w:oddVBand="0" w:evenVBand="0" w:oddHBand="0" w:evenHBand="0" w:firstRowFirstColumn="0" w:firstRowLastColumn="0" w:lastRowFirstColumn="0" w:lastRowLastColumn="0"/>
            </w:pPr>
            <w:r w:rsidRPr="71F8CC59">
              <w:rPr>
                <w:sz w:val="20"/>
              </w:rPr>
              <w:t xml:space="preserve"> </w:t>
            </w:r>
          </w:p>
          <w:p w14:paraId="5F89C04A" w14:textId="1C3BB9BA" w:rsidR="71F8CC59" w:rsidRDefault="71F8CC59">
            <w:pPr>
              <w:cnfStyle w:val="000000000000" w:firstRow="0" w:lastRow="0" w:firstColumn="0" w:lastColumn="0" w:oddVBand="0" w:evenVBand="0" w:oddHBand="0" w:evenHBand="0" w:firstRowFirstColumn="0" w:firstRowLastColumn="0" w:lastRowFirstColumn="0" w:lastRowLastColumn="0"/>
            </w:pPr>
            <w:r>
              <w:t xml:space="preserve"> </w:t>
            </w:r>
          </w:p>
          <w:p w14:paraId="1A7B8925" w14:textId="00040267" w:rsidR="71F8CC59" w:rsidRDefault="71F8CC59">
            <w:pPr>
              <w:cnfStyle w:val="000000000000" w:firstRow="0" w:lastRow="0" w:firstColumn="0" w:lastColumn="0" w:oddVBand="0" w:evenVBand="0" w:oddHBand="0" w:evenHBand="0" w:firstRowFirstColumn="0" w:firstRowLastColumn="0" w:lastRowFirstColumn="0" w:lastRowLastColumn="0"/>
            </w:pPr>
          </w:p>
        </w:tc>
      </w:tr>
    </w:tbl>
    <w:p w14:paraId="2F3E42E3" w14:textId="194C5615" w:rsidR="1973E25A" w:rsidRDefault="1973E25A" w:rsidP="0078679E">
      <w:pPr>
        <w:pStyle w:val="BodyText2"/>
        <w:spacing w:after="0"/>
        <w:ind w:left="0"/>
      </w:pPr>
    </w:p>
    <w:p w14:paraId="3B65A088" w14:textId="77777777" w:rsidR="0078679E" w:rsidRDefault="0078679E">
      <w:pPr>
        <w:rPr>
          <w:smallCaps/>
          <w:kern w:val="28"/>
          <w:sz w:val="28"/>
        </w:rPr>
      </w:pPr>
      <w:r>
        <w:br w:type="page"/>
      </w:r>
    </w:p>
    <w:p w14:paraId="5AA39070" w14:textId="3E2B1074" w:rsidR="00166AE6" w:rsidRDefault="00B93287" w:rsidP="00F051C5">
      <w:pPr>
        <w:pStyle w:val="Heading2"/>
      </w:pPr>
      <w:bookmarkStart w:id="15" w:name="_Toc415514384"/>
      <w:r>
        <w:lastRenderedPageBreak/>
        <w:t>4.4. “Main Menu” Requirements</w:t>
      </w:r>
      <w:bookmarkEnd w:id="15"/>
    </w:p>
    <w:tbl>
      <w:tblPr>
        <w:tblStyle w:val="GridTable1Light-Accent1"/>
        <w:tblW w:w="0" w:type="auto"/>
        <w:tblLook w:val="04A0" w:firstRow="1" w:lastRow="0" w:firstColumn="1" w:lastColumn="0" w:noHBand="0" w:noVBand="1"/>
      </w:tblPr>
      <w:tblGrid>
        <w:gridCol w:w="2713"/>
        <w:gridCol w:w="5917"/>
      </w:tblGrid>
      <w:tr w:rsidR="00B93287" w14:paraId="38A7CEC2" w14:textId="77777777" w:rsidTr="00FB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shd w:val="clear" w:color="auto" w:fill="4F81BD" w:themeFill="accent1"/>
          </w:tcPr>
          <w:p w14:paraId="62139071" w14:textId="77777777" w:rsidR="00B93287" w:rsidRDefault="00B93287" w:rsidP="00F051C5">
            <w:r w:rsidRPr="1973E25A">
              <w:rPr>
                <w:sz w:val="20"/>
              </w:rPr>
              <w:t>Requirement Title:</w:t>
            </w:r>
          </w:p>
          <w:p w14:paraId="23992601" w14:textId="77777777" w:rsidR="00B93287" w:rsidRDefault="00B93287" w:rsidP="00F051C5">
            <w:r w:rsidRPr="1973E25A">
              <w:rPr>
                <w:sz w:val="20"/>
              </w:rPr>
              <w:t>(*required)</w:t>
            </w:r>
          </w:p>
        </w:tc>
        <w:tc>
          <w:tcPr>
            <w:tcW w:w="5925" w:type="dxa"/>
            <w:shd w:val="clear" w:color="auto" w:fill="4F81BD" w:themeFill="accent1"/>
          </w:tcPr>
          <w:p w14:paraId="4553BDDE" w14:textId="77777777" w:rsidR="00B93287" w:rsidRDefault="00B93287" w:rsidP="00F051C5">
            <w:pPr>
              <w:cnfStyle w:val="100000000000" w:firstRow="1" w:lastRow="0" w:firstColumn="0" w:lastColumn="0" w:oddVBand="0" w:evenVBand="0" w:oddHBand="0" w:evenHBand="0" w:firstRowFirstColumn="0" w:firstRowLastColumn="0" w:lastRowFirstColumn="0" w:lastRowLastColumn="0"/>
            </w:pPr>
            <w:r w:rsidRPr="1973E25A">
              <w:rPr>
                <w:sz w:val="20"/>
              </w:rPr>
              <w:t>Main Menu</w:t>
            </w:r>
          </w:p>
        </w:tc>
      </w:tr>
      <w:tr w:rsidR="00B93287" w14:paraId="49E4C9A7" w14:textId="77777777" w:rsidTr="00F051C5">
        <w:tc>
          <w:tcPr>
            <w:cnfStyle w:val="001000000000" w:firstRow="0" w:lastRow="0" w:firstColumn="1" w:lastColumn="0" w:oddVBand="0" w:evenVBand="0" w:oddHBand="0" w:evenHBand="0" w:firstRowFirstColumn="0" w:firstRowLastColumn="0" w:lastRowFirstColumn="0" w:lastRowLastColumn="0"/>
            <w:tcW w:w="2715" w:type="dxa"/>
          </w:tcPr>
          <w:p w14:paraId="18B3AB8A" w14:textId="77777777" w:rsidR="00B93287" w:rsidRDefault="00B93287" w:rsidP="00F051C5">
            <w:r w:rsidRPr="1973E25A">
              <w:rPr>
                <w:sz w:val="20"/>
              </w:rPr>
              <w:t>Sequence No:</w:t>
            </w:r>
          </w:p>
          <w:p w14:paraId="3FC8966A" w14:textId="77777777" w:rsidR="00B93287" w:rsidRDefault="00B93287" w:rsidP="00F051C5">
            <w:r w:rsidRPr="1973E25A">
              <w:rPr>
                <w:sz w:val="20"/>
              </w:rPr>
              <w:t>(*required)</w:t>
            </w:r>
          </w:p>
        </w:tc>
        <w:tc>
          <w:tcPr>
            <w:tcW w:w="5925" w:type="dxa"/>
          </w:tcPr>
          <w:p w14:paraId="0D3F2CB7"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4.4</w:t>
            </w:r>
          </w:p>
          <w:p w14:paraId="4BA3118A"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00B93287" w14:paraId="037C7DB5" w14:textId="77777777" w:rsidTr="00F051C5">
        <w:tc>
          <w:tcPr>
            <w:cnfStyle w:val="001000000000" w:firstRow="0" w:lastRow="0" w:firstColumn="1" w:lastColumn="0" w:oddVBand="0" w:evenVBand="0" w:oddHBand="0" w:evenHBand="0" w:firstRowFirstColumn="0" w:firstRowLastColumn="0" w:lastRowFirstColumn="0" w:lastRowLastColumn="0"/>
            <w:tcW w:w="2715" w:type="dxa"/>
          </w:tcPr>
          <w:p w14:paraId="6918E26F" w14:textId="77777777" w:rsidR="00B93287" w:rsidRDefault="00B93287" w:rsidP="00F051C5">
            <w:r w:rsidRPr="1973E25A">
              <w:rPr>
                <w:sz w:val="20"/>
              </w:rPr>
              <w:t>Short description:</w:t>
            </w:r>
          </w:p>
          <w:p w14:paraId="7AB3A333" w14:textId="77777777" w:rsidR="00B93287" w:rsidRDefault="00B93287" w:rsidP="00F051C5">
            <w:r w:rsidRPr="1973E25A">
              <w:rPr>
                <w:sz w:val="20"/>
              </w:rPr>
              <w:t>(*required)</w:t>
            </w:r>
          </w:p>
        </w:tc>
        <w:tc>
          <w:tcPr>
            <w:tcW w:w="5925" w:type="dxa"/>
          </w:tcPr>
          <w:p w14:paraId="5888C46D" w14:textId="780E0FE4"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The application sh</w:t>
            </w:r>
            <w:r w:rsidR="001B25E6">
              <w:rPr>
                <w:sz w:val="20"/>
              </w:rPr>
              <w:t>ould</w:t>
            </w:r>
            <w:r w:rsidRPr="1973E25A">
              <w:rPr>
                <w:sz w:val="20"/>
              </w:rPr>
              <w:t xml:space="preserve"> have a main menu where the user should be able to navigate through the application and choose from a list of options.</w:t>
            </w:r>
          </w:p>
          <w:p w14:paraId="11E46ED4"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00B93287" w14:paraId="1814244D" w14:textId="77777777" w:rsidTr="00F051C5">
        <w:tc>
          <w:tcPr>
            <w:cnfStyle w:val="001000000000" w:firstRow="0" w:lastRow="0" w:firstColumn="1" w:lastColumn="0" w:oddVBand="0" w:evenVBand="0" w:oddHBand="0" w:evenHBand="0" w:firstRowFirstColumn="0" w:firstRowLastColumn="0" w:lastRowFirstColumn="0" w:lastRowLastColumn="0"/>
            <w:tcW w:w="2715" w:type="dxa"/>
          </w:tcPr>
          <w:p w14:paraId="59EF2F31" w14:textId="77777777" w:rsidR="00B93287" w:rsidRDefault="00B93287" w:rsidP="00F051C5">
            <w:r w:rsidRPr="1973E25A">
              <w:rPr>
                <w:sz w:val="20"/>
              </w:rPr>
              <w:t>Detailed Description:</w:t>
            </w:r>
          </w:p>
          <w:p w14:paraId="47F24B9C" w14:textId="77777777" w:rsidR="00B93287" w:rsidRDefault="00B93287" w:rsidP="00F051C5">
            <w:r w:rsidRPr="1973E25A">
              <w:rPr>
                <w:sz w:val="20"/>
              </w:rPr>
              <w:t>(*required)</w:t>
            </w:r>
          </w:p>
        </w:tc>
        <w:tc>
          <w:tcPr>
            <w:tcW w:w="5925" w:type="dxa"/>
          </w:tcPr>
          <w:p w14:paraId="354B6D39"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1. After a successful login, the user should be presented with a main menu that should display the options available to the user.</w:t>
            </w:r>
          </w:p>
          <w:p w14:paraId="29A9FD79" w14:textId="484781E8"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1.1 T</w:t>
            </w:r>
            <w:r w:rsidR="00C10D41">
              <w:rPr>
                <w:sz w:val="20"/>
              </w:rPr>
              <w:t>he options on the menu should have a home screen, schedule management, class management, search class, a set time constraint and a profile settings screen</w:t>
            </w:r>
            <w:r w:rsidRPr="1973E25A">
              <w:rPr>
                <w:sz w:val="20"/>
              </w:rPr>
              <w:t xml:space="preserve">. </w:t>
            </w:r>
          </w:p>
          <w:p w14:paraId="796DD5A8" w14:textId="0220ECEB"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1.1.1 The Main Menu </w:t>
            </w:r>
            <w:r w:rsidR="008D3C9D">
              <w:rPr>
                <w:sz w:val="20"/>
              </w:rPr>
              <w:t>should</w:t>
            </w:r>
            <w:r w:rsidRPr="1973E25A">
              <w:rPr>
                <w:sz w:val="20"/>
              </w:rPr>
              <w:t xml:space="preserve"> also have an option for the user to log out.</w:t>
            </w:r>
          </w:p>
          <w:p w14:paraId="05AA91E9"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7BAC3F21"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19FECAA1"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5EB03CDB"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2A1B8A82"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7D9D54BF"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17C91415"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00B93287" w14:paraId="4FEA036E" w14:textId="77777777" w:rsidTr="00F051C5">
        <w:tc>
          <w:tcPr>
            <w:cnfStyle w:val="001000000000" w:firstRow="0" w:lastRow="0" w:firstColumn="1" w:lastColumn="0" w:oddVBand="0" w:evenVBand="0" w:oddHBand="0" w:evenHBand="0" w:firstRowFirstColumn="0" w:firstRowLastColumn="0" w:lastRowFirstColumn="0" w:lastRowLastColumn="0"/>
            <w:tcW w:w="2715" w:type="dxa"/>
          </w:tcPr>
          <w:p w14:paraId="57C15A10" w14:textId="77777777" w:rsidR="00B93287" w:rsidRDefault="00B93287" w:rsidP="00F051C5">
            <w:r w:rsidRPr="1973E25A">
              <w:rPr>
                <w:sz w:val="20"/>
              </w:rPr>
              <w:t>Pre-Conditions:</w:t>
            </w:r>
          </w:p>
          <w:p w14:paraId="2FA90B94" w14:textId="77777777" w:rsidR="00B93287" w:rsidRDefault="00B93287" w:rsidP="00F051C5">
            <w:r w:rsidRPr="1973E25A">
              <w:rPr>
                <w:sz w:val="20"/>
              </w:rPr>
              <w:t>(optional)</w:t>
            </w:r>
          </w:p>
        </w:tc>
        <w:tc>
          <w:tcPr>
            <w:tcW w:w="5925" w:type="dxa"/>
          </w:tcPr>
          <w:p w14:paraId="032DF899"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color w:val="000000" w:themeColor="text1"/>
                <w:sz w:val="20"/>
              </w:rPr>
              <w:t>User should be logged into the application.</w:t>
            </w:r>
          </w:p>
          <w:p w14:paraId="15A6B22B"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User should be connected to the internet.</w:t>
            </w:r>
          </w:p>
          <w:p w14:paraId="370DD206"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283EF5B7"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1265368A"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00B93287" w14:paraId="3B9DED39" w14:textId="77777777" w:rsidTr="00F051C5">
        <w:tc>
          <w:tcPr>
            <w:cnfStyle w:val="001000000000" w:firstRow="0" w:lastRow="0" w:firstColumn="1" w:lastColumn="0" w:oddVBand="0" w:evenVBand="0" w:oddHBand="0" w:evenHBand="0" w:firstRowFirstColumn="0" w:firstRowLastColumn="0" w:lastRowFirstColumn="0" w:lastRowLastColumn="0"/>
            <w:tcW w:w="2715" w:type="dxa"/>
          </w:tcPr>
          <w:p w14:paraId="5F926EBF" w14:textId="77777777" w:rsidR="00B93287" w:rsidRDefault="00B93287" w:rsidP="00F051C5">
            <w:r w:rsidRPr="1973E25A">
              <w:rPr>
                <w:sz w:val="20"/>
              </w:rPr>
              <w:t>Post Conditions:</w:t>
            </w:r>
          </w:p>
          <w:p w14:paraId="0FAF82C9" w14:textId="77777777" w:rsidR="00B93287" w:rsidRDefault="00B93287" w:rsidP="00F051C5">
            <w:r w:rsidRPr="1973E25A">
              <w:rPr>
                <w:sz w:val="20"/>
              </w:rPr>
              <w:t>(optional)</w:t>
            </w:r>
          </w:p>
        </w:tc>
        <w:tc>
          <w:tcPr>
            <w:tcW w:w="5925" w:type="dxa"/>
          </w:tcPr>
          <w:p w14:paraId="5B3913FD"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37C0A8E0"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751B7CA7"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3A8A065C"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5C22BC48"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00B93287" w14:paraId="782C5EBE" w14:textId="77777777" w:rsidTr="00F051C5">
        <w:tc>
          <w:tcPr>
            <w:cnfStyle w:val="001000000000" w:firstRow="0" w:lastRow="0" w:firstColumn="1" w:lastColumn="0" w:oddVBand="0" w:evenVBand="0" w:oddHBand="0" w:evenHBand="0" w:firstRowFirstColumn="0" w:firstRowLastColumn="0" w:lastRowFirstColumn="0" w:lastRowLastColumn="0"/>
            <w:tcW w:w="2715" w:type="dxa"/>
          </w:tcPr>
          <w:p w14:paraId="34A28018" w14:textId="77777777" w:rsidR="00B93287" w:rsidRDefault="00B93287" w:rsidP="00F051C5">
            <w:r w:rsidRPr="1973E25A">
              <w:rPr>
                <w:sz w:val="20"/>
              </w:rPr>
              <w:t>Other attributes:</w:t>
            </w:r>
          </w:p>
          <w:p w14:paraId="5918F122" w14:textId="77777777" w:rsidR="00B93287" w:rsidRDefault="00B93287" w:rsidP="00F051C5">
            <w:r w:rsidRPr="1973E25A">
              <w:rPr>
                <w:sz w:val="20"/>
              </w:rPr>
              <w:t>(optional)</w:t>
            </w:r>
          </w:p>
        </w:tc>
        <w:tc>
          <w:tcPr>
            <w:tcW w:w="5925" w:type="dxa"/>
          </w:tcPr>
          <w:p w14:paraId="2CE78C14"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49F5B63A"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725CBC8A"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6AB9E26E"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7830902A"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7A17A546" w14:textId="77777777" w:rsidR="00B93287" w:rsidRDefault="00B93287" w:rsidP="00F051C5">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bl>
    <w:p w14:paraId="1029ED53" w14:textId="77777777" w:rsidR="00166AE6" w:rsidRDefault="00166AE6" w:rsidP="1973E25A">
      <w:pPr>
        <w:pStyle w:val="BodyText2"/>
        <w:ind w:left="0"/>
        <w:rPr>
          <w:sz w:val="28"/>
          <w:szCs w:val="28"/>
        </w:rPr>
      </w:pPr>
    </w:p>
    <w:p w14:paraId="607F48CC" w14:textId="77777777" w:rsidR="0078679E" w:rsidRDefault="0078679E">
      <w:pPr>
        <w:rPr>
          <w:smallCaps/>
          <w:kern w:val="28"/>
          <w:sz w:val="28"/>
        </w:rPr>
      </w:pPr>
      <w:r>
        <w:br w:type="page"/>
      </w:r>
    </w:p>
    <w:p w14:paraId="3BB5E42E" w14:textId="64F727F0" w:rsidR="1973E25A" w:rsidRDefault="1973E25A" w:rsidP="00CD464F">
      <w:pPr>
        <w:pStyle w:val="Heading2"/>
      </w:pPr>
      <w:bookmarkStart w:id="16" w:name="_Toc415514385"/>
      <w:r w:rsidRPr="1973E25A">
        <w:lastRenderedPageBreak/>
        <w:t>4.5 “Search For Classes” Requirements</w:t>
      </w:r>
      <w:bookmarkEnd w:id="16"/>
    </w:p>
    <w:tbl>
      <w:tblPr>
        <w:tblStyle w:val="GridTable1Light-Accent1"/>
        <w:tblW w:w="0" w:type="auto"/>
        <w:tblLook w:val="04A0" w:firstRow="1" w:lastRow="0" w:firstColumn="1" w:lastColumn="0" w:noHBand="0" w:noVBand="1"/>
      </w:tblPr>
      <w:tblGrid>
        <w:gridCol w:w="2728"/>
        <w:gridCol w:w="5902"/>
      </w:tblGrid>
      <w:tr w:rsidR="1973E25A" w14:paraId="5A6A2655" w14:textId="77777777" w:rsidTr="00FB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shd w:val="clear" w:color="auto" w:fill="4F81BD" w:themeFill="accent1"/>
          </w:tcPr>
          <w:p w14:paraId="40EF01FA" w14:textId="2F2590B0" w:rsidR="1973E25A" w:rsidRDefault="1973E25A">
            <w:r w:rsidRPr="1973E25A">
              <w:rPr>
                <w:sz w:val="20"/>
              </w:rPr>
              <w:t>Requirement Title:</w:t>
            </w:r>
          </w:p>
          <w:p w14:paraId="1F33D734" w14:textId="337D0DC6" w:rsidR="1973E25A" w:rsidRDefault="1973E25A">
            <w:r w:rsidRPr="1973E25A">
              <w:rPr>
                <w:sz w:val="20"/>
              </w:rPr>
              <w:t>(*required)</w:t>
            </w:r>
          </w:p>
        </w:tc>
        <w:tc>
          <w:tcPr>
            <w:tcW w:w="5910" w:type="dxa"/>
            <w:shd w:val="clear" w:color="auto" w:fill="4F81BD" w:themeFill="accent1"/>
          </w:tcPr>
          <w:p w14:paraId="5DA227BA" w14:textId="396D9C1C" w:rsidR="1973E25A" w:rsidRDefault="1973E25A">
            <w:pPr>
              <w:cnfStyle w:val="100000000000" w:firstRow="1" w:lastRow="0" w:firstColumn="0" w:lastColumn="0" w:oddVBand="0" w:evenVBand="0" w:oddHBand="0" w:evenHBand="0" w:firstRowFirstColumn="0" w:firstRowLastColumn="0" w:lastRowFirstColumn="0" w:lastRowLastColumn="0"/>
            </w:pPr>
            <w:r w:rsidRPr="1973E25A">
              <w:rPr>
                <w:sz w:val="20"/>
              </w:rPr>
              <w:t>Search For Classes</w:t>
            </w:r>
          </w:p>
        </w:tc>
      </w:tr>
      <w:tr w:rsidR="1973E25A" w14:paraId="77CA195D" w14:textId="77777777" w:rsidTr="1973E25A">
        <w:tc>
          <w:tcPr>
            <w:cnfStyle w:val="001000000000" w:firstRow="0" w:lastRow="0" w:firstColumn="1" w:lastColumn="0" w:oddVBand="0" w:evenVBand="0" w:oddHBand="0" w:evenHBand="0" w:firstRowFirstColumn="0" w:firstRowLastColumn="0" w:lastRowFirstColumn="0" w:lastRowLastColumn="0"/>
            <w:tcW w:w="2730" w:type="dxa"/>
          </w:tcPr>
          <w:p w14:paraId="2C7ACF5E" w14:textId="65E45AF2" w:rsidR="1973E25A" w:rsidRDefault="1973E25A">
            <w:r w:rsidRPr="1973E25A">
              <w:rPr>
                <w:sz w:val="20"/>
              </w:rPr>
              <w:t>Sequence No:</w:t>
            </w:r>
          </w:p>
          <w:p w14:paraId="7FE6B7D8" w14:textId="7B178911" w:rsidR="1973E25A" w:rsidRDefault="1973E25A">
            <w:r w:rsidRPr="1973E25A">
              <w:rPr>
                <w:sz w:val="20"/>
              </w:rPr>
              <w:t>(*required)</w:t>
            </w:r>
          </w:p>
        </w:tc>
        <w:tc>
          <w:tcPr>
            <w:tcW w:w="5910" w:type="dxa"/>
          </w:tcPr>
          <w:p w14:paraId="02851D46" w14:textId="4BEC82DF"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4.5</w:t>
            </w:r>
          </w:p>
          <w:p w14:paraId="4F9133C3" w14:textId="611B4FCB"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1973E25A" w14:paraId="622993C2" w14:textId="77777777" w:rsidTr="1973E25A">
        <w:tc>
          <w:tcPr>
            <w:cnfStyle w:val="001000000000" w:firstRow="0" w:lastRow="0" w:firstColumn="1" w:lastColumn="0" w:oddVBand="0" w:evenVBand="0" w:oddHBand="0" w:evenHBand="0" w:firstRowFirstColumn="0" w:firstRowLastColumn="0" w:lastRowFirstColumn="0" w:lastRowLastColumn="0"/>
            <w:tcW w:w="2730" w:type="dxa"/>
          </w:tcPr>
          <w:p w14:paraId="16709706" w14:textId="74222B49" w:rsidR="1973E25A" w:rsidRDefault="1973E25A">
            <w:r w:rsidRPr="1973E25A">
              <w:rPr>
                <w:sz w:val="20"/>
              </w:rPr>
              <w:t>Short description:</w:t>
            </w:r>
          </w:p>
          <w:p w14:paraId="54E88ED4" w14:textId="4147F259" w:rsidR="1973E25A" w:rsidRDefault="1973E25A">
            <w:r w:rsidRPr="1973E25A">
              <w:rPr>
                <w:sz w:val="20"/>
              </w:rPr>
              <w:t>(*required)</w:t>
            </w:r>
          </w:p>
        </w:tc>
        <w:tc>
          <w:tcPr>
            <w:tcW w:w="5910" w:type="dxa"/>
          </w:tcPr>
          <w:p w14:paraId="66CED29F" w14:textId="1F69D37E"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The application sh</w:t>
            </w:r>
            <w:r w:rsidR="00992C1E">
              <w:rPr>
                <w:sz w:val="20"/>
              </w:rPr>
              <w:t>ould</w:t>
            </w:r>
            <w:r w:rsidRPr="1973E25A">
              <w:rPr>
                <w:sz w:val="20"/>
              </w:rPr>
              <w:t xml:space="preserve"> have a search interface, where the user should search for classes to add to the schedule.</w:t>
            </w:r>
          </w:p>
          <w:p w14:paraId="3A6B14BE" w14:textId="3726FF56"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1973E25A" w14:paraId="486917AC" w14:textId="77777777" w:rsidTr="1973E25A">
        <w:tc>
          <w:tcPr>
            <w:cnfStyle w:val="001000000000" w:firstRow="0" w:lastRow="0" w:firstColumn="1" w:lastColumn="0" w:oddVBand="0" w:evenVBand="0" w:oddHBand="0" w:evenHBand="0" w:firstRowFirstColumn="0" w:firstRowLastColumn="0" w:lastRowFirstColumn="0" w:lastRowLastColumn="0"/>
            <w:tcW w:w="2730" w:type="dxa"/>
          </w:tcPr>
          <w:p w14:paraId="6A89416B" w14:textId="42F32CBD" w:rsidR="1973E25A" w:rsidRDefault="1973E25A">
            <w:r w:rsidRPr="1973E25A">
              <w:rPr>
                <w:sz w:val="20"/>
              </w:rPr>
              <w:t>Detailed Description:</w:t>
            </w:r>
          </w:p>
          <w:p w14:paraId="3F10F964" w14:textId="72DC2D24" w:rsidR="1973E25A" w:rsidRDefault="1973E25A">
            <w:r w:rsidRPr="1973E25A">
              <w:rPr>
                <w:sz w:val="20"/>
              </w:rPr>
              <w:t>(*required)</w:t>
            </w:r>
          </w:p>
        </w:tc>
        <w:tc>
          <w:tcPr>
            <w:tcW w:w="5910" w:type="dxa"/>
          </w:tcPr>
          <w:p w14:paraId="397573D7" w14:textId="7F24AEED"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1. The user should be able </w:t>
            </w:r>
            <w:r w:rsidR="00C10D41">
              <w:rPr>
                <w:sz w:val="20"/>
              </w:rPr>
              <w:t xml:space="preserve">to enter a course department, a course number, or a class ID number </w:t>
            </w:r>
            <w:r w:rsidRPr="1973E25A">
              <w:rPr>
                <w:sz w:val="20"/>
              </w:rPr>
              <w:t>to search for a class.</w:t>
            </w:r>
          </w:p>
          <w:p w14:paraId="17929388" w14:textId="1459517E" w:rsidR="1973E25A" w:rsidRDefault="1973E25A" w:rsidP="1973E25A">
            <w:pPr>
              <w:cnfStyle w:val="000000000000" w:firstRow="0" w:lastRow="0" w:firstColumn="0" w:lastColumn="0" w:oddVBand="0" w:evenVBand="0" w:oddHBand="0" w:evenHBand="0" w:firstRowFirstColumn="0" w:firstRowLastColumn="0" w:lastRowFirstColumn="0" w:lastRowLastColumn="0"/>
            </w:pPr>
            <w:r w:rsidRPr="1973E25A">
              <w:rPr>
                <w:sz w:val="20"/>
              </w:rPr>
              <w:t>1.1 The user should</w:t>
            </w:r>
            <w:r w:rsidR="00C10D41">
              <w:rPr>
                <w:sz w:val="20"/>
              </w:rPr>
              <w:t xml:space="preserve"> be able to</w:t>
            </w:r>
            <w:r w:rsidRPr="1973E25A">
              <w:rPr>
                <w:sz w:val="20"/>
              </w:rPr>
              <w:t xml:space="preserve"> enter a valid three or four letter department code and a valid </w:t>
            </w:r>
            <w:r w:rsidR="00C10D41">
              <w:rPr>
                <w:sz w:val="20"/>
              </w:rPr>
              <w:t>four</w:t>
            </w:r>
            <w:r w:rsidRPr="1973E25A">
              <w:rPr>
                <w:sz w:val="20"/>
              </w:rPr>
              <w:t xml:space="preserve"> digit course number</w:t>
            </w:r>
            <w:r w:rsidR="00C10D41">
              <w:rPr>
                <w:sz w:val="20"/>
              </w:rPr>
              <w:t>, and a five digit class ID number</w:t>
            </w:r>
            <w:r w:rsidRPr="1973E25A">
              <w:rPr>
                <w:sz w:val="20"/>
              </w:rPr>
              <w:t>.</w:t>
            </w:r>
          </w:p>
          <w:p w14:paraId="7C2C39A8" w14:textId="28F2C97A" w:rsidR="1973E25A" w:rsidRDefault="1973E25A" w:rsidP="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1.1.1 After the user sends a search request, the application should obtain the courses from UT Arlington's website  </w:t>
            </w:r>
          </w:p>
          <w:p w14:paraId="3C199053" w14:textId="7192A734"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1.1.2 The course information retrieved by the application shou</w:t>
            </w:r>
            <w:r w:rsidR="00C10D41">
              <w:rPr>
                <w:sz w:val="20"/>
              </w:rPr>
              <w:t>ld match the department code,</w:t>
            </w:r>
            <w:r w:rsidRPr="1973E25A">
              <w:rPr>
                <w:sz w:val="20"/>
              </w:rPr>
              <w:t xml:space="preserve"> course number</w:t>
            </w:r>
            <w:r w:rsidR="00C10D41">
              <w:rPr>
                <w:sz w:val="20"/>
              </w:rPr>
              <w:t>, and/or the class ID number</w:t>
            </w:r>
            <w:r w:rsidRPr="1973E25A">
              <w:rPr>
                <w:sz w:val="20"/>
              </w:rPr>
              <w:t xml:space="preserve"> that the user inputs when searching for a class</w:t>
            </w:r>
          </w:p>
          <w:p w14:paraId="5955A0F6" w14:textId="10D1A3C9" w:rsidR="1973E25A" w:rsidRDefault="1973E25A" w:rsidP="1973E25A">
            <w:pPr>
              <w:cnfStyle w:val="000000000000" w:firstRow="0" w:lastRow="0" w:firstColumn="0" w:lastColumn="0" w:oddVBand="0" w:evenVBand="0" w:oddHBand="0" w:evenHBand="0" w:firstRowFirstColumn="0" w:firstRowLastColumn="0" w:lastRowFirstColumn="0" w:lastRowLastColumn="0"/>
            </w:pPr>
            <w:r w:rsidRPr="1973E25A">
              <w:rPr>
                <w:sz w:val="20"/>
              </w:rPr>
              <w:t>1.1.3 The application should list the class sections that match the user's search request</w:t>
            </w:r>
            <w:r w:rsidR="00C10D41">
              <w:rPr>
                <w:sz w:val="20"/>
              </w:rPr>
              <w:t xml:space="preserve"> and display them for the user.</w:t>
            </w:r>
          </w:p>
          <w:p w14:paraId="27B3F224" w14:textId="63360E37"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1F1B7EE2" w14:textId="077BB620"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32032B96" w14:textId="571ADA11"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285DDDC8" w14:textId="21AD8E4C"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3C3BE70A" w14:textId="56F89FEA"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1973E25A" w14:paraId="59CCA032" w14:textId="77777777" w:rsidTr="1973E25A">
        <w:tc>
          <w:tcPr>
            <w:cnfStyle w:val="001000000000" w:firstRow="0" w:lastRow="0" w:firstColumn="1" w:lastColumn="0" w:oddVBand="0" w:evenVBand="0" w:oddHBand="0" w:evenHBand="0" w:firstRowFirstColumn="0" w:firstRowLastColumn="0" w:lastRowFirstColumn="0" w:lastRowLastColumn="0"/>
            <w:tcW w:w="2730" w:type="dxa"/>
          </w:tcPr>
          <w:p w14:paraId="6108E210" w14:textId="5CDDDB72" w:rsidR="1973E25A" w:rsidRDefault="1973E25A">
            <w:r w:rsidRPr="1973E25A">
              <w:rPr>
                <w:sz w:val="20"/>
              </w:rPr>
              <w:t>Pre-Conditions:</w:t>
            </w:r>
          </w:p>
          <w:p w14:paraId="59F4B117" w14:textId="13404962" w:rsidR="1973E25A" w:rsidRDefault="1973E25A">
            <w:r w:rsidRPr="1973E25A">
              <w:rPr>
                <w:sz w:val="20"/>
              </w:rPr>
              <w:t>(optional)</w:t>
            </w:r>
          </w:p>
        </w:tc>
        <w:tc>
          <w:tcPr>
            <w:tcW w:w="5910" w:type="dxa"/>
          </w:tcPr>
          <w:p w14:paraId="3616E2CF" w14:textId="55851303" w:rsidR="1973E25A" w:rsidRDefault="1973E25A">
            <w:pPr>
              <w:cnfStyle w:val="000000000000" w:firstRow="0" w:lastRow="0" w:firstColumn="0" w:lastColumn="0" w:oddVBand="0" w:evenVBand="0" w:oddHBand="0" w:evenHBand="0" w:firstRowFirstColumn="0" w:firstRowLastColumn="0" w:lastRowFirstColumn="0" w:lastRowLastColumn="0"/>
            </w:pPr>
            <w:r w:rsidRPr="1973E25A">
              <w:rPr>
                <w:color w:val="000000" w:themeColor="text1"/>
                <w:sz w:val="20"/>
              </w:rPr>
              <w:t>User should be logged into the application</w:t>
            </w:r>
            <w:r w:rsidR="00C10D41">
              <w:rPr>
                <w:color w:val="000000" w:themeColor="text1"/>
                <w:sz w:val="20"/>
              </w:rPr>
              <w:t xml:space="preserve"> and on the search class screen</w:t>
            </w:r>
            <w:r w:rsidRPr="1973E25A">
              <w:rPr>
                <w:color w:val="000000" w:themeColor="text1"/>
                <w:sz w:val="20"/>
              </w:rPr>
              <w:t>.</w:t>
            </w:r>
          </w:p>
          <w:p w14:paraId="16466B7E" w14:textId="3A8FE349"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User should be connected to the internet.</w:t>
            </w:r>
          </w:p>
          <w:p w14:paraId="56143942" w14:textId="06645E53"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0575D0BC" w14:textId="73A187C7"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1415B811" w14:textId="395D0E5C"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1973E25A" w14:paraId="65DD663A" w14:textId="77777777" w:rsidTr="1973E25A">
        <w:tc>
          <w:tcPr>
            <w:cnfStyle w:val="001000000000" w:firstRow="0" w:lastRow="0" w:firstColumn="1" w:lastColumn="0" w:oddVBand="0" w:evenVBand="0" w:oddHBand="0" w:evenHBand="0" w:firstRowFirstColumn="0" w:firstRowLastColumn="0" w:lastRowFirstColumn="0" w:lastRowLastColumn="0"/>
            <w:tcW w:w="2730" w:type="dxa"/>
          </w:tcPr>
          <w:p w14:paraId="0C921F28" w14:textId="5D2E67CC" w:rsidR="1973E25A" w:rsidRDefault="1973E25A">
            <w:r w:rsidRPr="1973E25A">
              <w:rPr>
                <w:sz w:val="20"/>
              </w:rPr>
              <w:t>Post Conditions:</w:t>
            </w:r>
          </w:p>
          <w:p w14:paraId="39CECA55" w14:textId="56670A7D" w:rsidR="1973E25A" w:rsidRDefault="1973E25A">
            <w:r w:rsidRPr="1973E25A">
              <w:rPr>
                <w:sz w:val="20"/>
              </w:rPr>
              <w:t>(optional)</w:t>
            </w:r>
          </w:p>
        </w:tc>
        <w:tc>
          <w:tcPr>
            <w:tcW w:w="5910" w:type="dxa"/>
          </w:tcPr>
          <w:p w14:paraId="2985EC92" w14:textId="39E3447E"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The course information should be displayed to the user and the application shall give the user the option to add a course to his or her schedule</w:t>
            </w:r>
            <w:r w:rsidR="00992C1E">
              <w:rPr>
                <w:sz w:val="20"/>
              </w:rPr>
              <w:t>.</w:t>
            </w:r>
          </w:p>
          <w:p w14:paraId="1E143AAB" w14:textId="55D1FED4"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78B720B5" w14:textId="74C25B2B"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51B8A341" w14:textId="0E9A443A"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5BF3194A" w14:textId="160DDE40"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254F8480" w14:textId="11EADC13"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1973E25A" w14:paraId="184A85C5" w14:textId="77777777" w:rsidTr="1973E25A">
        <w:tc>
          <w:tcPr>
            <w:cnfStyle w:val="001000000000" w:firstRow="0" w:lastRow="0" w:firstColumn="1" w:lastColumn="0" w:oddVBand="0" w:evenVBand="0" w:oddHBand="0" w:evenHBand="0" w:firstRowFirstColumn="0" w:firstRowLastColumn="0" w:lastRowFirstColumn="0" w:lastRowLastColumn="0"/>
            <w:tcW w:w="2730" w:type="dxa"/>
          </w:tcPr>
          <w:p w14:paraId="0103F512" w14:textId="416297EA" w:rsidR="1973E25A" w:rsidRDefault="1973E25A">
            <w:r w:rsidRPr="1973E25A">
              <w:rPr>
                <w:sz w:val="20"/>
              </w:rPr>
              <w:t>Other attributes:</w:t>
            </w:r>
          </w:p>
          <w:p w14:paraId="2F04037A" w14:textId="73EA9B3B" w:rsidR="1973E25A" w:rsidRDefault="1973E25A">
            <w:r w:rsidRPr="1973E25A">
              <w:rPr>
                <w:sz w:val="20"/>
              </w:rPr>
              <w:t>(optional)</w:t>
            </w:r>
          </w:p>
        </w:tc>
        <w:tc>
          <w:tcPr>
            <w:tcW w:w="5910" w:type="dxa"/>
          </w:tcPr>
          <w:p w14:paraId="14EC0678" w14:textId="6D19AA83"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50505326" w14:textId="1F783F31"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33646FCD" w14:textId="114D6780"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0802C23E" w14:textId="297AD775"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18DBE5CA" w14:textId="6037FDF9"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1D9D723A" w14:textId="0E7A12E9" w:rsidR="1973E25A" w:rsidRDefault="1973E25A">
            <w:pPr>
              <w:cnfStyle w:val="000000000000" w:firstRow="0" w:lastRow="0" w:firstColumn="0" w:lastColumn="0" w:oddVBand="0" w:evenVBand="0" w:oddHBand="0" w:evenHBand="0" w:firstRowFirstColumn="0" w:firstRowLastColumn="0" w:lastRowFirstColumn="0" w:lastRowLastColumn="0"/>
            </w:pPr>
            <w:r>
              <w:t xml:space="preserve"> </w:t>
            </w:r>
          </w:p>
        </w:tc>
      </w:tr>
    </w:tbl>
    <w:p w14:paraId="13988915" w14:textId="117B5986" w:rsidR="1973E25A" w:rsidRDefault="1973E25A" w:rsidP="00166AE6">
      <w:pPr>
        <w:pStyle w:val="BodyText2"/>
        <w:spacing w:after="0"/>
        <w:ind w:left="0"/>
      </w:pPr>
    </w:p>
    <w:p w14:paraId="15E83B0C" w14:textId="77777777" w:rsidR="00166AE6" w:rsidRDefault="00166AE6" w:rsidP="00166AE6">
      <w:pPr>
        <w:pStyle w:val="BodyText2"/>
      </w:pPr>
    </w:p>
    <w:p w14:paraId="44FEF915" w14:textId="77777777" w:rsidR="00166AE6" w:rsidRPr="00166AE6" w:rsidRDefault="00166AE6" w:rsidP="00166AE6">
      <w:pPr>
        <w:pStyle w:val="BodyText2"/>
      </w:pPr>
    </w:p>
    <w:p w14:paraId="61599A3D" w14:textId="77777777" w:rsidR="0078679E" w:rsidRDefault="0078679E">
      <w:pPr>
        <w:rPr>
          <w:smallCaps/>
          <w:kern w:val="28"/>
          <w:sz w:val="28"/>
        </w:rPr>
      </w:pPr>
      <w:r>
        <w:br w:type="page"/>
      </w:r>
    </w:p>
    <w:p w14:paraId="133DFFC5" w14:textId="77777777" w:rsidR="00797251" w:rsidRDefault="00797251" w:rsidP="00AD17EF">
      <w:pPr>
        <w:pStyle w:val="Heading2"/>
      </w:pPr>
      <w:bookmarkStart w:id="17" w:name="_Toc415514386"/>
      <w:r>
        <w:lastRenderedPageBreak/>
        <w:t>4.6 “Obtain Classes</w:t>
      </w:r>
      <w:r w:rsidR="001A7FC8" w:rsidRPr="1973E25A">
        <w:t xml:space="preserve">” </w:t>
      </w:r>
      <w:r>
        <w:t>Requirements</w:t>
      </w:r>
      <w:bookmarkEnd w:id="17"/>
    </w:p>
    <w:tbl>
      <w:tblPr>
        <w:tblStyle w:val="GridTable1Light-Accent1"/>
        <w:tblW w:w="0" w:type="auto"/>
        <w:tblLook w:val="04A0" w:firstRow="1" w:lastRow="0" w:firstColumn="1" w:lastColumn="0" w:noHBand="0" w:noVBand="1"/>
      </w:tblPr>
      <w:tblGrid>
        <w:gridCol w:w="2758"/>
        <w:gridCol w:w="5872"/>
      </w:tblGrid>
      <w:tr w:rsidR="42B4AA03" w14:paraId="6D28C5AB" w14:textId="77777777" w:rsidTr="00FB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shd w:val="clear" w:color="auto" w:fill="4F81BD" w:themeFill="accent1"/>
          </w:tcPr>
          <w:p w14:paraId="18D7DAC4" w14:textId="3713637D" w:rsidR="42B4AA03" w:rsidRDefault="42B4AA03">
            <w:r w:rsidRPr="42B4AA03">
              <w:rPr>
                <w:sz w:val="20"/>
              </w:rPr>
              <w:t>Requirement Title:</w:t>
            </w:r>
          </w:p>
          <w:p w14:paraId="7204DE7E" w14:textId="71D56A51" w:rsidR="42B4AA03" w:rsidRDefault="42B4AA03">
            <w:r w:rsidRPr="42B4AA03">
              <w:rPr>
                <w:sz w:val="20"/>
              </w:rPr>
              <w:t>(*required)</w:t>
            </w:r>
          </w:p>
        </w:tc>
        <w:tc>
          <w:tcPr>
            <w:tcW w:w="5880" w:type="dxa"/>
            <w:shd w:val="clear" w:color="auto" w:fill="4F81BD" w:themeFill="accent1"/>
          </w:tcPr>
          <w:p w14:paraId="27871027" w14:textId="1CE6CEE7" w:rsidR="42B4AA03" w:rsidRDefault="42B4AA03">
            <w:pPr>
              <w:cnfStyle w:val="100000000000" w:firstRow="1" w:lastRow="0" w:firstColumn="0" w:lastColumn="0" w:oddVBand="0" w:evenVBand="0" w:oddHBand="0" w:evenHBand="0" w:firstRowFirstColumn="0" w:firstRowLastColumn="0" w:lastRowFirstColumn="0" w:lastRowLastColumn="0"/>
            </w:pPr>
            <w:r w:rsidRPr="42B4AA03">
              <w:rPr>
                <w:sz w:val="20"/>
              </w:rPr>
              <w:t>Obtain Classes</w:t>
            </w:r>
          </w:p>
        </w:tc>
      </w:tr>
      <w:tr w:rsidR="42B4AA03" w14:paraId="7BE6DB9B" w14:textId="77777777" w:rsidTr="1973E25A">
        <w:tc>
          <w:tcPr>
            <w:cnfStyle w:val="001000000000" w:firstRow="0" w:lastRow="0" w:firstColumn="1" w:lastColumn="0" w:oddVBand="0" w:evenVBand="0" w:oddHBand="0" w:evenHBand="0" w:firstRowFirstColumn="0" w:firstRowLastColumn="0" w:lastRowFirstColumn="0" w:lastRowLastColumn="0"/>
            <w:tcW w:w="2760" w:type="dxa"/>
          </w:tcPr>
          <w:p w14:paraId="3A8F08B9" w14:textId="4568DFFD" w:rsidR="42B4AA03" w:rsidRDefault="42B4AA03">
            <w:r w:rsidRPr="42B4AA03">
              <w:rPr>
                <w:sz w:val="20"/>
              </w:rPr>
              <w:t>Sequence No:</w:t>
            </w:r>
          </w:p>
          <w:p w14:paraId="1EF5A765" w14:textId="0A730C8D" w:rsidR="42B4AA03" w:rsidRDefault="42B4AA03">
            <w:r w:rsidRPr="42B4AA03">
              <w:rPr>
                <w:sz w:val="20"/>
              </w:rPr>
              <w:t>(*required)</w:t>
            </w:r>
          </w:p>
        </w:tc>
        <w:tc>
          <w:tcPr>
            <w:tcW w:w="5880" w:type="dxa"/>
          </w:tcPr>
          <w:p w14:paraId="50FBD1CB" w14:textId="19EEC321" w:rsidR="42B4AA03"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4.6</w:t>
            </w:r>
          </w:p>
          <w:p w14:paraId="4BEA26B4" w14:textId="2E11F1A5"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124A0A8E" w14:textId="77777777" w:rsidTr="1973E25A">
        <w:tc>
          <w:tcPr>
            <w:cnfStyle w:val="001000000000" w:firstRow="0" w:lastRow="0" w:firstColumn="1" w:lastColumn="0" w:oddVBand="0" w:evenVBand="0" w:oddHBand="0" w:evenHBand="0" w:firstRowFirstColumn="0" w:firstRowLastColumn="0" w:lastRowFirstColumn="0" w:lastRowLastColumn="0"/>
            <w:tcW w:w="2760" w:type="dxa"/>
          </w:tcPr>
          <w:p w14:paraId="1E192C4F" w14:textId="51393049" w:rsidR="42B4AA03" w:rsidRDefault="42B4AA03">
            <w:r w:rsidRPr="42B4AA03">
              <w:rPr>
                <w:sz w:val="20"/>
              </w:rPr>
              <w:t>Short description:</w:t>
            </w:r>
          </w:p>
          <w:p w14:paraId="02A926AE" w14:textId="10E01BD3" w:rsidR="42B4AA03" w:rsidRDefault="42B4AA03">
            <w:r w:rsidRPr="42B4AA03">
              <w:rPr>
                <w:sz w:val="20"/>
              </w:rPr>
              <w:t>(*required)</w:t>
            </w:r>
          </w:p>
        </w:tc>
        <w:tc>
          <w:tcPr>
            <w:tcW w:w="5880" w:type="dxa"/>
          </w:tcPr>
          <w:p w14:paraId="0E395DD4" w14:textId="67291366"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The application shall obtain a list of courses from the web.</w:t>
            </w:r>
          </w:p>
          <w:p w14:paraId="24E13E49" w14:textId="3732356F"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71497425" w14:textId="77777777" w:rsidTr="1973E25A">
        <w:tc>
          <w:tcPr>
            <w:cnfStyle w:val="001000000000" w:firstRow="0" w:lastRow="0" w:firstColumn="1" w:lastColumn="0" w:oddVBand="0" w:evenVBand="0" w:oddHBand="0" w:evenHBand="0" w:firstRowFirstColumn="0" w:firstRowLastColumn="0" w:lastRowFirstColumn="0" w:lastRowLastColumn="0"/>
            <w:tcW w:w="2760" w:type="dxa"/>
          </w:tcPr>
          <w:p w14:paraId="312A5F0B" w14:textId="65EB6874" w:rsidR="42B4AA03" w:rsidRDefault="42B4AA03">
            <w:r w:rsidRPr="42B4AA03">
              <w:rPr>
                <w:sz w:val="20"/>
              </w:rPr>
              <w:t>Detailed Description:</w:t>
            </w:r>
          </w:p>
          <w:p w14:paraId="2C71156A" w14:textId="26403A31" w:rsidR="42B4AA03" w:rsidRDefault="42B4AA03">
            <w:r w:rsidRPr="42B4AA03">
              <w:rPr>
                <w:sz w:val="20"/>
              </w:rPr>
              <w:t>(*required)</w:t>
            </w:r>
          </w:p>
        </w:tc>
        <w:tc>
          <w:tcPr>
            <w:tcW w:w="5880" w:type="dxa"/>
          </w:tcPr>
          <w:p w14:paraId="170E8087" w14:textId="5A0BB80F"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1. The application shall retrieve </w:t>
            </w:r>
            <w:r w:rsidR="00C10D41">
              <w:rPr>
                <w:sz w:val="20"/>
              </w:rPr>
              <w:t xml:space="preserve">UTA </w:t>
            </w:r>
            <w:r w:rsidRPr="42B4AA03">
              <w:rPr>
                <w:sz w:val="20"/>
              </w:rPr>
              <w:t>course information</w:t>
            </w:r>
            <w:r w:rsidR="00C10D41">
              <w:rPr>
                <w:sz w:val="20"/>
              </w:rPr>
              <w:t>.</w:t>
            </w:r>
          </w:p>
          <w:p w14:paraId="2D8F79BF" w14:textId="2B17FFC4"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1.1 The application should communicate with the UT Arlington servers in order to obtain a list of courses that the user is able to take. </w:t>
            </w:r>
          </w:p>
          <w:p w14:paraId="45C173C9" w14:textId="40FBD78C" w:rsidR="42B4AA03" w:rsidRDefault="1973E25A" w:rsidP="42B4AA03">
            <w:pPr>
              <w:cnfStyle w:val="000000000000" w:firstRow="0" w:lastRow="0" w:firstColumn="0" w:lastColumn="0" w:oddVBand="0" w:evenVBand="0" w:oddHBand="0" w:evenHBand="0" w:firstRowFirstColumn="0" w:firstRowLastColumn="0" w:lastRowFirstColumn="0" w:lastRowLastColumn="0"/>
            </w:pPr>
            <w:r w:rsidRPr="1973E25A">
              <w:rPr>
                <w:sz w:val="20"/>
              </w:rPr>
              <w:t>1.1.1 The list of classes that the application obtains from the UT Arlington MyMav interface shall match the department code and co</w:t>
            </w:r>
            <w:r w:rsidR="00992C1E">
              <w:rPr>
                <w:sz w:val="20"/>
              </w:rPr>
              <w:t xml:space="preserve">urse number the user enters if </w:t>
            </w:r>
            <w:r w:rsidRPr="1973E25A">
              <w:rPr>
                <w:sz w:val="20"/>
              </w:rPr>
              <w:t>the department code</w:t>
            </w:r>
            <w:r w:rsidR="00992C1E">
              <w:rPr>
                <w:sz w:val="20"/>
              </w:rPr>
              <w:t>,</w:t>
            </w:r>
            <w:r w:rsidRPr="1973E25A">
              <w:rPr>
                <w:sz w:val="20"/>
              </w:rPr>
              <w:t xml:space="preserve"> and course number combination is a valid course offered at UT Arlington during the semester chosen by the user. </w:t>
            </w:r>
          </w:p>
          <w:p w14:paraId="06268293" w14:textId="1888FB04"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1.1.1.1 If the department code and course number entered by the user is not a valid course</w:t>
            </w:r>
            <w:r w:rsidR="00992C1E">
              <w:rPr>
                <w:sz w:val="20"/>
              </w:rPr>
              <w:t>,</w:t>
            </w:r>
            <w:r w:rsidRPr="42B4AA03">
              <w:rPr>
                <w:sz w:val="20"/>
              </w:rPr>
              <w:t xml:space="preserve"> or is not a course that is being offered at the time the user searches, the application should notify the user that the course is not a valid search request.</w:t>
            </w:r>
          </w:p>
          <w:p w14:paraId="31C29A5F" w14:textId="230A0F68"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36829BBF" w14:textId="0AEA7D68"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37EF464B" w14:textId="6E2D12C0"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76B6B84D" w14:textId="5F0497B2"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6982079D" w14:textId="4FBDA20C"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7BEE6EFE" w14:textId="6E8D237C"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1CCC9622" w14:textId="21ABD68A"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56A2E09D" w14:textId="77777777" w:rsidTr="1973E25A">
        <w:tc>
          <w:tcPr>
            <w:cnfStyle w:val="001000000000" w:firstRow="0" w:lastRow="0" w:firstColumn="1" w:lastColumn="0" w:oddVBand="0" w:evenVBand="0" w:oddHBand="0" w:evenHBand="0" w:firstRowFirstColumn="0" w:firstRowLastColumn="0" w:lastRowFirstColumn="0" w:lastRowLastColumn="0"/>
            <w:tcW w:w="2760" w:type="dxa"/>
          </w:tcPr>
          <w:p w14:paraId="602722B2" w14:textId="1BED0806" w:rsidR="42B4AA03" w:rsidRDefault="42B4AA03">
            <w:r w:rsidRPr="42B4AA03">
              <w:rPr>
                <w:sz w:val="20"/>
              </w:rPr>
              <w:t>Pre-Conditions:</w:t>
            </w:r>
          </w:p>
          <w:p w14:paraId="683A5739" w14:textId="6D044772" w:rsidR="42B4AA03" w:rsidRDefault="42B4AA03">
            <w:r w:rsidRPr="42B4AA03">
              <w:rPr>
                <w:sz w:val="20"/>
              </w:rPr>
              <w:t>(optional)</w:t>
            </w:r>
          </w:p>
        </w:tc>
        <w:tc>
          <w:tcPr>
            <w:tcW w:w="5880" w:type="dxa"/>
          </w:tcPr>
          <w:p w14:paraId="35192EC3" w14:textId="05AAAA56" w:rsidR="42B4AA03" w:rsidRDefault="42B4AA03">
            <w:pPr>
              <w:cnfStyle w:val="000000000000" w:firstRow="0" w:lastRow="0" w:firstColumn="0" w:lastColumn="0" w:oddVBand="0" w:evenVBand="0" w:oddHBand="0" w:evenHBand="0" w:firstRowFirstColumn="0" w:firstRowLastColumn="0" w:lastRowFirstColumn="0" w:lastRowLastColumn="0"/>
            </w:pPr>
            <w:r w:rsidRPr="42B4AA03">
              <w:rPr>
                <w:color w:val="000000" w:themeColor="text1"/>
                <w:sz w:val="20"/>
              </w:rPr>
              <w:t>The user should be logged into the application.</w:t>
            </w:r>
          </w:p>
          <w:p w14:paraId="19D8FC71" w14:textId="677A3D70"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The user should be connected to the internet.</w:t>
            </w:r>
          </w:p>
          <w:p w14:paraId="46633940" w14:textId="47A6156A"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3F1DCB34" w14:textId="10573F74"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5214AE8D" w14:textId="4220F1B5"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145AFA9E" w14:textId="77777777" w:rsidTr="1973E25A">
        <w:tc>
          <w:tcPr>
            <w:cnfStyle w:val="001000000000" w:firstRow="0" w:lastRow="0" w:firstColumn="1" w:lastColumn="0" w:oddVBand="0" w:evenVBand="0" w:oddHBand="0" w:evenHBand="0" w:firstRowFirstColumn="0" w:firstRowLastColumn="0" w:lastRowFirstColumn="0" w:lastRowLastColumn="0"/>
            <w:tcW w:w="2760" w:type="dxa"/>
          </w:tcPr>
          <w:p w14:paraId="38D48C1C" w14:textId="50E76CAA" w:rsidR="42B4AA03" w:rsidRDefault="42B4AA03">
            <w:r w:rsidRPr="42B4AA03">
              <w:rPr>
                <w:sz w:val="20"/>
              </w:rPr>
              <w:t>Post Conditions:</w:t>
            </w:r>
          </w:p>
          <w:p w14:paraId="65546554" w14:textId="36C9CE9C" w:rsidR="42B4AA03" w:rsidRDefault="42B4AA03">
            <w:r w:rsidRPr="42B4AA03">
              <w:rPr>
                <w:sz w:val="20"/>
              </w:rPr>
              <w:t>(optional)</w:t>
            </w:r>
          </w:p>
        </w:tc>
        <w:tc>
          <w:tcPr>
            <w:tcW w:w="5880" w:type="dxa"/>
          </w:tcPr>
          <w:p w14:paraId="07C52202" w14:textId="504CC485"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The course information should be displayed to the user and the application shall give the user the option to add a course to his or her schedule</w:t>
            </w:r>
          </w:p>
          <w:p w14:paraId="25806863" w14:textId="12E9C960"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233CC95E" w14:textId="4513285F"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1CC3EB75" w14:textId="6BF1CF70"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4347FF1B" w14:textId="49C2F675"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23C064F6" w14:textId="4DF58328"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56234ACF" w14:textId="77777777" w:rsidTr="1973E25A">
        <w:tc>
          <w:tcPr>
            <w:cnfStyle w:val="001000000000" w:firstRow="0" w:lastRow="0" w:firstColumn="1" w:lastColumn="0" w:oddVBand="0" w:evenVBand="0" w:oddHBand="0" w:evenHBand="0" w:firstRowFirstColumn="0" w:firstRowLastColumn="0" w:lastRowFirstColumn="0" w:lastRowLastColumn="0"/>
            <w:tcW w:w="2760" w:type="dxa"/>
          </w:tcPr>
          <w:p w14:paraId="150A109A" w14:textId="06C29B13" w:rsidR="42B4AA03" w:rsidRDefault="42B4AA03">
            <w:r w:rsidRPr="42B4AA03">
              <w:rPr>
                <w:sz w:val="20"/>
              </w:rPr>
              <w:t>Other attributes:</w:t>
            </w:r>
          </w:p>
          <w:p w14:paraId="3886D27B" w14:textId="77E48049" w:rsidR="42B4AA03" w:rsidRDefault="42B4AA03">
            <w:r w:rsidRPr="42B4AA03">
              <w:rPr>
                <w:sz w:val="20"/>
              </w:rPr>
              <w:t>(optional)</w:t>
            </w:r>
          </w:p>
        </w:tc>
        <w:tc>
          <w:tcPr>
            <w:tcW w:w="5880" w:type="dxa"/>
          </w:tcPr>
          <w:p w14:paraId="503F5231" w14:textId="5F0756BB"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7DBE234B" w14:textId="1C4B4AE1"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1996FEEF" w14:textId="1C746FD2"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3B73CC1A" w14:textId="199F7C04"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0631BFC9" w14:textId="11182A79"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0DB3819B" w14:textId="5CB9631E"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bl>
    <w:p w14:paraId="7DF55A5A" w14:textId="51B40078" w:rsidR="42B4AA03" w:rsidRDefault="42B4AA03" w:rsidP="42B4AA03">
      <w:pPr>
        <w:pStyle w:val="BodyText2"/>
        <w:ind w:left="0"/>
      </w:pPr>
    </w:p>
    <w:p w14:paraId="6385B8BB" w14:textId="77777777" w:rsidR="003D2684" w:rsidRDefault="003D2684">
      <w:pPr>
        <w:pStyle w:val="BodyText2"/>
      </w:pPr>
    </w:p>
    <w:p w14:paraId="39EBFC94" w14:textId="77777777" w:rsidR="00992C1E" w:rsidRDefault="00992C1E">
      <w:pPr>
        <w:rPr>
          <w:smallCaps/>
          <w:kern w:val="28"/>
          <w:sz w:val="28"/>
        </w:rPr>
      </w:pPr>
      <w:bookmarkStart w:id="18" w:name="_Toc415514387"/>
      <w:r>
        <w:br w:type="page"/>
      </w:r>
    </w:p>
    <w:p w14:paraId="1C0CC437" w14:textId="1ABF59FD" w:rsidR="00797251" w:rsidRDefault="00797251" w:rsidP="00AD17EF">
      <w:pPr>
        <w:pStyle w:val="Heading2"/>
      </w:pPr>
      <w:r>
        <w:lastRenderedPageBreak/>
        <w:t>4.7 “</w:t>
      </w:r>
      <w:r w:rsidR="00AD17EF">
        <w:t>Block Out Time In Schedule</w:t>
      </w:r>
      <w:r>
        <w:t>” Requirements</w:t>
      </w:r>
      <w:bookmarkEnd w:id="18"/>
    </w:p>
    <w:tbl>
      <w:tblPr>
        <w:tblStyle w:val="GridTable1Light-Accent1"/>
        <w:tblW w:w="0" w:type="auto"/>
        <w:tblLook w:val="04A0" w:firstRow="1" w:lastRow="0" w:firstColumn="1" w:lastColumn="0" w:noHBand="0" w:noVBand="1"/>
      </w:tblPr>
      <w:tblGrid>
        <w:gridCol w:w="2803"/>
        <w:gridCol w:w="5827"/>
      </w:tblGrid>
      <w:tr w:rsidR="4EBDE8CF" w14:paraId="2830DEDF" w14:textId="77777777" w:rsidTr="00FB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shd w:val="clear" w:color="auto" w:fill="4F81BD" w:themeFill="accent1"/>
          </w:tcPr>
          <w:p w14:paraId="503746F3" w14:textId="4EBDE8CF" w:rsidR="4EBDE8CF" w:rsidRDefault="4EBDE8CF">
            <w:r w:rsidRPr="4EBDE8CF">
              <w:rPr>
                <w:sz w:val="20"/>
              </w:rPr>
              <w:t>Requirement Title:</w:t>
            </w:r>
          </w:p>
          <w:p w14:paraId="0AB47686" w14:textId="2505F4EF" w:rsidR="4EBDE8CF" w:rsidRDefault="4EBDE8CF">
            <w:r w:rsidRPr="4EBDE8CF">
              <w:rPr>
                <w:sz w:val="20"/>
              </w:rPr>
              <w:t>(*required)</w:t>
            </w:r>
          </w:p>
        </w:tc>
        <w:tc>
          <w:tcPr>
            <w:tcW w:w="5835" w:type="dxa"/>
            <w:shd w:val="clear" w:color="auto" w:fill="4F81BD" w:themeFill="accent1"/>
          </w:tcPr>
          <w:p w14:paraId="6317A381" w14:textId="173783E5" w:rsidR="4EBDE8CF" w:rsidRDefault="4EBDE8CF">
            <w:pPr>
              <w:cnfStyle w:val="100000000000" w:firstRow="1" w:lastRow="0" w:firstColumn="0" w:lastColumn="0" w:oddVBand="0" w:evenVBand="0" w:oddHBand="0" w:evenHBand="0" w:firstRowFirstColumn="0" w:firstRowLastColumn="0" w:lastRowFirstColumn="0" w:lastRowLastColumn="0"/>
            </w:pPr>
            <w:r w:rsidRPr="4EBDE8CF">
              <w:rPr>
                <w:sz w:val="20"/>
              </w:rPr>
              <w:t>Block Out Time In Schedule</w:t>
            </w:r>
          </w:p>
        </w:tc>
      </w:tr>
      <w:tr w:rsidR="4EBDE8CF" w14:paraId="216C112E" w14:textId="77777777" w:rsidTr="1973E25A">
        <w:tc>
          <w:tcPr>
            <w:cnfStyle w:val="001000000000" w:firstRow="0" w:lastRow="0" w:firstColumn="1" w:lastColumn="0" w:oddVBand="0" w:evenVBand="0" w:oddHBand="0" w:evenHBand="0" w:firstRowFirstColumn="0" w:firstRowLastColumn="0" w:lastRowFirstColumn="0" w:lastRowLastColumn="0"/>
            <w:tcW w:w="2805" w:type="dxa"/>
          </w:tcPr>
          <w:p w14:paraId="58AE8694" w14:textId="01B7BC1B" w:rsidR="4EBDE8CF" w:rsidRDefault="4EBDE8CF">
            <w:r w:rsidRPr="4EBDE8CF">
              <w:rPr>
                <w:sz w:val="20"/>
              </w:rPr>
              <w:t>Sequence No:</w:t>
            </w:r>
          </w:p>
          <w:p w14:paraId="65238560" w14:textId="6E669B74" w:rsidR="4EBDE8CF" w:rsidRDefault="4EBDE8CF">
            <w:r w:rsidRPr="4EBDE8CF">
              <w:rPr>
                <w:sz w:val="20"/>
              </w:rPr>
              <w:t>(*required)</w:t>
            </w:r>
          </w:p>
        </w:tc>
        <w:tc>
          <w:tcPr>
            <w:tcW w:w="5835" w:type="dxa"/>
          </w:tcPr>
          <w:p w14:paraId="1FD4E0B3" w14:textId="52D12D31" w:rsidR="4EBDE8CF"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4.7</w:t>
            </w:r>
          </w:p>
          <w:p w14:paraId="65C23377" w14:textId="683183EC" w:rsidR="4EBDE8CF" w:rsidRDefault="4EBDE8CF">
            <w:pPr>
              <w:cnfStyle w:val="000000000000" w:firstRow="0" w:lastRow="0" w:firstColumn="0" w:lastColumn="0" w:oddVBand="0" w:evenVBand="0" w:oddHBand="0" w:evenHBand="0" w:firstRowFirstColumn="0" w:firstRowLastColumn="0" w:lastRowFirstColumn="0" w:lastRowLastColumn="0"/>
            </w:pPr>
            <w:r w:rsidRPr="4EBDE8CF">
              <w:rPr>
                <w:sz w:val="20"/>
              </w:rPr>
              <w:t xml:space="preserve"> </w:t>
            </w:r>
          </w:p>
        </w:tc>
      </w:tr>
      <w:tr w:rsidR="4EBDE8CF" w14:paraId="58347900" w14:textId="77777777" w:rsidTr="1973E25A">
        <w:tc>
          <w:tcPr>
            <w:cnfStyle w:val="001000000000" w:firstRow="0" w:lastRow="0" w:firstColumn="1" w:lastColumn="0" w:oddVBand="0" w:evenVBand="0" w:oddHBand="0" w:evenHBand="0" w:firstRowFirstColumn="0" w:firstRowLastColumn="0" w:lastRowFirstColumn="0" w:lastRowLastColumn="0"/>
            <w:tcW w:w="2805" w:type="dxa"/>
          </w:tcPr>
          <w:p w14:paraId="156F45F6" w14:textId="02D96635" w:rsidR="4EBDE8CF" w:rsidRDefault="4EBDE8CF">
            <w:r w:rsidRPr="4EBDE8CF">
              <w:rPr>
                <w:sz w:val="20"/>
              </w:rPr>
              <w:t>Short description:</w:t>
            </w:r>
          </w:p>
          <w:p w14:paraId="6BF5F19D" w14:textId="58E3FE13" w:rsidR="4EBDE8CF" w:rsidRDefault="4EBDE8CF">
            <w:r w:rsidRPr="4EBDE8CF">
              <w:rPr>
                <w:sz w:val="20"/>
              </w:rPr>
              <w:t>(*required)</w:t>
            </w:r>
          </w:p>
        </w:tc>
        <w:tc>
          <w:tcPr>
            <w:tcW w:w="5835" w:type="dxa"/>
          </w:tcPr>
          <w:p w14:paraId="45EE6143" w14:textId="6BF41DAF" w:rsidR="4EBDE8CF"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The application shall include the option that lets the user block out a time in the user’s schedule.</w:t>
            </w:r>
          </w:p>
          <w:p w14:paraId="22394E74" w14:textId="2F16B89C" w:rsidR="4EBDE8CF" w:rsidRDefault="4EBDE8CF">
            <w:pPr>
              <w:cnfStyle w:val="000000000000" w:firstRow="0" w:lastRow="0" w:firstColumn="0" w:lastColumn="0" w:oddVBand="0" w:evenVBand="0" w:oddHBand="0" w:evenHBand="0" w:firstRowFirstColumn="0" w:firstRowLastColumn="0" w:lastRowFirstColumn="0" w:lastRowLastColumn="0"/>
            </w:pPr>
            <w:r w:rsidRPr="4EBDE8CF">
              <w:rPr>
                <w:sz w:val="20"/>
              </w:rPr>
              <w:t xml:space="preserve"> </w:t>
            </w:r>
          </w:p>
          <w:p w14:paraId="5807CFCA" w14:textId="1265D413" w:rsidR="4EBDE8CF" w:rsidRDefault="4EBDE8CF">
            <w:pPr>
              <w:cnfStyle w:val="000000000000" w:firstRow="0" w:lastRow="0" w:firstColumn="0" w:lastColumn="0" w:oddVBand="0" w:evenVBand="0" w:oddHBand="0" w:evenHBand="0" w:firstRowFirstColumn="0" w:firstRowLastColumn="0" w:lastRowFirstColumn="0" w:lastRowLastColumn="0"/>
            </w:pPr>
            <w:r w:rsidRPr="4EBDE8CF">
              <w:rPr>
                <w:sz w:val="20"/>
              </w:rPr>
              <w:t xml:space="preserve"> </w:t>
            </w:r>
          </w:p>
        </w:tc>
      </w:tr>
      <w:tr w:rsidR="4EBDE8CF" w14:paraId="5A84FA00" w14:textId="77777777" w:rsidTr="1973E25A">
        <w:tc>
          <w:tcPr>
            <w:cnfStyle w:val="001000000000" w:firstRow="0" w:lastRow="0" w:firstColumn="1" w:lastColumn="0" w:oddVBand="0" w:evenVBand="0" w:oddHBand="0" w:evenHBand="0" w:firstRowFirstColumn="0" w:firstRowLastColumn="0" w:lastRowFirstColumn="0" w:lastRowLastColumn="0"/>
            <w:tcW w:w="2805" w:type="dxa"/>
          </w:tcPr>
          <w:p w14:paraId="37530DC9" w14:textId="06274DDD" w:rsidR="4EBDE8CF" w:rsidRDefault="4EBDE8CF">
            <w:r w:rsidRPr="4EBDE8CF">
              <w:rPr>
                <w:sz w:val="20"/>
              </w:rPr>
              <w:t>Detailed Description:</w:t>
            </w:r>
          </w:p>
          <w:p w14:paraId="5208FF12" w14:textId="31E96A21" w:rsidR="4EBDE8CF" w:rsidRDefault="4EBDE8CF">
            <w:r w:rsidRPr="4EBDE8CF">
              <w:rPr>
                <w:sz w:val="20"/>
              </w:rPr>
              <w:t>(*required)</w:t>
            </w:r>
          </w:p>
        </w:tc>
        <w:tc>
          <w:tcPr>
            <w:tcW w:w="5835" w:type="dxa"/>
          </w:tcPr>
          <w:p w14:paraId="6B957567" w14:textId="6124EF0A"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1. If there is a certain time during the day that the user cannot or does not want to have class, the user should select a time frame to block out from his or her schedule.</w:t>
            </w:r>
          </w:p>
          <w:p w14:paraId="0B0F6FE5" w14:textId="7E5A4101"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1.1 The user should select the days and times that he or she wants to block from his or her schedule.</w:t>
            </w:r>
          </w:p>
          <w:p w14:paraId="24AC5132" w14:textId="41A15EF6"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1.1.1 The application shall save the designated time block.</w:t>
            </w:r>
          </w:p>
          <w:p w14:paraId="7FAF0DEC" w14:textId="75AB3DF0" w:rsidR="4EBDE8CF"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1.1.1.1 If the user has one or more schedule saved in the application, the application should check the course time for each class listed in each schedule, and verify that the course time does not conflict with the time block defined by the user.</w:t>
            </w:r>
          </w:p>
          <w:p w14:paraId="739CDDB7" w14:textId="4B1CB375" w:rsidR="4EBDE8CF" w:rsidRDefault="4EBDE8CF">
            <w:pPr>
              <w:cnfStyle w:val="000000000000" w:firstRow="0" w:lastRow="0" w:firstColumn="0" w:lastColumn="0" w:oddVBand="0" w:evenVBand="0" w:oddHBand="0" w:evenHBand="0" w:firstRowFirstColumn="0" w:firstRowLastColumn="0" w:lastRowFirstColumn="0" w:lastRowLastColumn="0"/>
            </w:pPr>
            <w:r w:rsidRPr="4EBDE8CF">
              <w:rPr>
                <w:sz w:val="20"/>
              </w:rPr>
              <w:t xml:space="preserve"> </w:t>
            </w:r>
          </w:p>
          <w:p w14:paraId="0DECA88D" w14:textId="7229FADE" w:rsidR="4EBDE8CF" w:rsidRDefault="4EBDE8CF">
            <w:pPr>
              <w:cnfStyle w:val="000000000000" w:firstRow="0" w:lastRow="0" w:firstColumn="0" w:lastColumn="0" w:oddVBand="0" w:evenVBand="0" w:oddHBand="0" w:evenHBand="0" w:firstRowFirstColumn="0" w:firstRowLastColumn="0" w:lastRowFirstColumn="0" w:lastRowLastColumn="0"/>
            </w:pPr>
            <w:r w:rsidRPr="4EBDE8CF">
              <w:rPr>
                <w:sz w:val="20"/>
              </w:rPr>
              <w:t xml:space="preserve"> </w:t>
            </w:r>
          </w:p>
          <w:p w14:paraId="081B13C6" w14:textId="314C3C53" w:rsidR="4EBDE8CF" w:rsidRDefault="4EBDE8CF">
            <w:pPr>
              <w:cnfStyle w:val="000000000000" w:firstRow="0" w:lastRow="0" w:firstColumn="0" w:lastColumn="0" w:oddVBand="0" w:evenVBand="0" w:oddHBand="0" w:evenHBand="0" w:firstRowFirstColumn="0" w:firstRowLastColumn="0" w:lastRowFirstColumn="0" w:lastRowLastColumn="0"/>
            </w:pPr>
            <w:r w:rsidRPr="4EBDE8CF">
              <w:rPr>
                <w:sz w:val="20"/>
              </w:rPr>
              <w:t xml:space="preserve"> </w:t>
            </w:r>
          </w:p>
        </w:tc>
      </w:tr>
      <w:tr w:rsidR="4EBDE8CF" w14:paraId="13573B07" w14:textId="77777777" w:rsidTr="1973E25A">
        <w:tc>
          <w:tcPr>
            <w:cnfStyle w:val="001000000000" w:firstRow="0" w:lastRow="0" w:firstColumn="1" w:lastColumn="0" w:oddVBand="0" w:evenVBand="0" w:oddHBand="0" w:evenHBand="0" w:firstRowFirstColumn="0" w:firstRowLastColumn="0" w:lastRowFirstColumn="0" w:lastRowLastColumn="0"/>
            <w:tcW w:w="2805" w:type="dxa"/>
          </w:tcPr>
          <w:p w14:paraId="719695E7" w14:textId="3EF24E96" w:rsidR="4EBDE8CF" w:rsidRDefault="4EBDE8CF">
            <w:r w:rsidRPr="4EBDE8CF">
              <w:rPr>
                <w:sz w:val="20"/>
              </w:rPr>
              <w:t>Pre-Conditions:</w:t>
            </w:r>
          </w:p>
          <w:p w14:paraId="265E9C22" w14:textId="3696A6E5" w:rsidR="4EBDE8CF" w:rsidRDefault="4EBDE8CF">
            <w:r w:rsidRPr="4EBDE8CF">
              <w:rPr>
                <w:sz w:val="20"/>
              </w:rPr>
              <w:t>(optional)</w:t>
            </w:r>
          </w:p>
        </w:tc>
        <w:tc>
          <w:tcPr>
            <w:tcW w:w="5835" w:type="dxa"/>
          </w:tcPr>
          <w:p w14:paraId="4B910CD1" w14:textId="2E53FCE6"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color w:val="000000" w:themeColor="text1"/>
                <w:sz w:val="20"/>
              </w:rPr>
              <w:t>The user should be logged into the application.</w:t>
            </w:r>
          </w:p>
          <w:p w14:paraId="3C67F95A" w14:textId="7D61C108" w:rsidR="4EBDE8CF" w:rsidRDefault="4EBDE8CF">
            <w:pPr>
              <w:cnfStyle w:val="000000000000" w:firstRow="0" w:lastRow="0" w:firstColumn="0" w:lastColumn="0" w:oddVBand="0" w:evenVBand="0" w:oddHBand="0" w:evenHBand="0" w:firstRowFirstColumn="0" w:firstRowLastColumn="0" w:lastRowFirstColumn="0" w:lastRowLastColumn="0"/>
            </w:pPr>
            <w:r w:rsidRPr="4EBDE8CF">
              <w:rPr>
                <w:sz w:val="20"/>
              </w:rPr>
              <w:t>The user should be connected to the internet.</w:t>
            </w:r>
          </w:p>
          <w:p w14:paraId="70D12FCF" w14:textId="7ED24EED" w:rsidR="4EBDE8CF" w:rsidRDefault="4EBDE8CF">
            <w:pPr>
              <w:cnfStyle w:val="000000000000" w:firstRow="0" w:lastRow="0" w:firstColumn="0" w:lastColumn="0" w:oddVBand="0" w:evenVBand="0" w:oddHBand="0" w:evenHBand="0" w:firstRowFirstColumn="0" w:firstRowLastColumn="0" w:lastRowFirstColumn="0" w:lastRowLastColumn="0"/>
            </w:pPr>
            <w:r w:rsidRPr="4EBDE8CF">
              <w:rPr>
                <w:sz w:val="20"/>
              </w:rPr>
              <w:t xml:space="preserve"> </w:t>
            </w:r>
          </w:p>
          <w:p w14:paraId="59D2012B" w14:textId="01771E5B" w:rsidR="4EBDE8CF" w:rsidRDefault="4EBDE8CF">
            <w:pPr>
              <w:cnfStyle w:val="000000000000" w:firstRow="0" w:lastRow="0" w:firstColumn="0" w:lastColumn="0" w:oddVBand="0" w:evenVBand="0" w:oddHBand="0" w:evenHBand="0" w:firstRowFirstColumn="0" w:firstRowLastColumn="0" w:lastRowFirstColumn="0" w:lastRowLastColumn="0"/>
            </w:pPr>
            <w:r w:rsidRPr="4EBDE8CF">
              <w:rPr>
                <w:sz w:val="20"/>
              </w:rPr>
              <w:t xml:space="preserve"> </w:t>
            </w:r>
          </w:p>
          <w:p w14:paraId="75060B40" w14:textId="5B947BB5" w:rsidR="4EBDE8CF" w:rsidRDefault="4EBDE8CF">
            <w:pPr>
              <w:cnfStyle w:val="000000000000" w:firstRow="0" w:lastRow="0" w:firstColumn="0" w:lastColumn="0" w:oddVBand="0" w:evenVBand="0" w:oddHBand="0" w:evenHBand="0" w:firstRowFirstColumn="0" w:firstRowLastColumn="0" w:lastRowFirstColumn="0" w:lastRowLastColumn="0"/>
            </w:pPr>
            <w:r w:rsidRPr="4EBDE8CF">
              <w:rPr>
                <w:sz w:val="20"/>
              </w:rPr>
              <w:t xml:space="preserve"> </w:t>
            </w:r>
          </w:p>
        </w:tc>
      </w:tr>
      <w:tr w:rsidR="4EBDE8CF" w14:paraId="177CEA0E" w14:textId="77777777" w:rsidTr="1973E25A">
        <w:tc>
          <w:tcPr>
            <w:cnfStyle w:val="001000000000" w:firstRow="0" w:lastRow="0" w:firstColumn="1" w:lastColumn="0" w:oddVBand="0" w:evenVBand="0" w:oddHBand="0" w:evenHBand="0" w:firstRowFirstColumn="0" w:firstRowLastColumn="0" w:lastRowFirstColumn="0" w:lastRowLastColumn="0"/>
            <w:tcW w:w="2805" w:type="dxa"/>
          </w:tcPr>
          <w:p w14:paraId="79F47A61" w14:textId="07ACCC63" w:rsidR="4EBDE8CF" w:rsidRDefault="4EBDE8CF">
            <w:r w:rsidRPr="4EBDE8CF">
              <w:rPr>
                <w:sz w:val="20"/>
              </w:rPr>
              <w:t>Post Conditions:</w:t>
            </w:r>
          </w:p>
          <w:p w14:paraId="236713DE" w14:textId="08D1BB20" w:rsidR="4EBDE8CF" w:rsidRDefault="4EBDE8CF">
            <w:r w:rsidRPr="4EBDE8CF">
              <w:rPr>
                <w:sz w:val="20"/>
              </w:rPr>
              <w:t>(optional)</w:t>
            </w:r>
          </w:p>
        </w:tc>
        <w:tc>
          <w:tcPr>
            <w:tcW w:w="5835" w:type="dxa"/>
          </w:tcPr>
          <w:p w14:paraId="31E443B9" w14:textId="70B764BA" w:rsidR="4EBDE8CF" w:rsidRDefault="4EBDE8CF">
            <w:pPr>
              <w:cnfStyle w:val="000000000000" w:firstRow="0" w:lastRow="0" w:firstColumn="0" w:lastColumn="0" w:oddVBand="0" w:evenVBand="0" w:oddHBand="0" w:evenHBand="0" w:firstRowFirstColumn="0" w:firstRowLastColumn="0" w:lastRowFirstColumn="0" w:lastRowLastColumn="0"/>
            </w:pPr>
            <w:r w:rsidRPr="4EBDE8CF">
              <w:rPr>
                <w:sz w:val="20"/>
              </w:rPr>
              <w:t>The application should not be able to add classes to the user’s schedule if the classes conflict with the blocked out time defined by the user.</w:t>
            </w:r>
          </w:p>
          <w:p w14:paraId="4D845279" w14:textId="26621362" w:rsidR="4EBDE8CF" w:rsidRDefault="4EBDE8CF">
            <w:pPr>
              <w:cnfStyle w:val="000000000000" w:firstRow="0" w:lastRow="0" w:firstColumn="0" w:lastColumn="0" w:oddVBand="0" w:evenVBand="0" w:oddHBand="0" w:evenHBand="0" w:firstRowFirstColumn="0" w:firstRowLastColumn="0" w:lastRowFirstColumn="0" w:lastRowLastColumn="0"/>
            </w:pPr>
            <w:r w:rsidRPr="4EBDE8CF">
              <w:rPr>
                <w:sz w:val="20"/>
              </w:rPr>
              <w:t xml:space="preserve"> </w:t>
            </w:r>
          </w:p>
        </w:tc>
      </w:tr>
      <w:tr w:rsidR="4EBDE8CF" w14:paraId="506A14C2" w14:textId="77777777" w:rsidTr="1973E25A">
        <w:tc>
          <w:tcPr>
            <w:cnfStyle w:val="001000000000" w:firstRow="0" w:lastRow="0" w:firstColumn="1" w:lastColumn="0" w:oddVBand="0" w:evenVBand="0" w:oddHBand="0" w:evenHBand="0" w:firstRowFirstColumn="0" w:firstRowLastColumn="0" w:lastRowFirstColumn="0" w:lastRowLastColumn="0"/>
            <w:tcW w:w="2805" w:type="dxa"/>
          </w:tcPr>
          <w:p w14:paraId="7D7A013C" w14:textId="36B70899" w:rsidR="4EBDE8CF" w:rsidRDefault="4EBDE8CF">
            <w:r w:rsidRPr="4EBDE8CF">
              <w:rPr>
                <w:sz w:val="20"/>
              </w:rPr>
              <w:t>Other attributes:</w:t>
            </w:r>
          </w:p>
          <w:p w14:paraId="69A8F031" w14:textId="7BF7F671" w:rsidR="4EBDE8CF" w:rsidRDefault="4EBDE8CF">
            <w:r w:rsidRPr="4EBDE8CF">
              <w:rPr>
                <w:sz w:val="20"/>
              </w:rPr>
              <w:t>(optional)</w:t>
            </w:r>
          </w:p>
        </w:tc>
        <w:tc>
          <w:tcPr>
            <w:tcW w:w="5835" w:type="dxa"/>
          </w:tcPr>
          <w:p w14:paraId="09BF1062" w14:textId="3523389F" w:rsidR="4EBDE8CF"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The application should give the user the option to block out time from Monday through Saturday and from 12:00AM to 11:59PM.</w:t>
            </w:r>
          </w:p>
          <w:p w14:paraId="6D1AB874" w14:textId="77777777" w:rsidR="00693D45" w:rsidRDefault="00693D45" w:rsidP="42B4AA03">
            <w:pPr>
              <w:cnfStyle w:val="000000000000" w:firstRow="0" w:lastRow="0" w:firstColumn="0" w:lastColumn="0" w:oddVBand="0" w:evenVBand="0" w:oddHBand="0" w:evenHBand="0" w:firstRowFirstColumn="0" w:firstRowLastColumn="0" w:lastRowFirstColumn="0" w:lastRowLastColumn="0"/>
            </w:pPr>
          </w:p>
          <w:p w14:paraId="42A852F9" w14:textId="0B35717D" w:rsidR="4EBDE8CF"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Sunday should not be included as an option since UT Arlington does not offer courses on Sundays.</w:t>
            </w:r>
          </w:p>
          <w:p w14:paraId="5CB69039" w14:textId="5A7A09CD" w:rsidR="4EBDE8CF" w:rsidRDefault="4EBDE8CF">
            <w:pPr>
              <w:cnfStyle w:val="000000000000" w:firstRow="0" w:lastRow="0" w:firstColumn="0" w:lastColumn="0" w:oddVBand="0" w:evenVBand="0" w:oddHBand="0" w:evenHBand="0" w:firstRowFirstColumn="0" w:firstRowLastColumn="0" w:lastRowFirstColumn="0" w:lastRowLastColumn="0"/>
            </w:pPr>
            <w:r>
              <w:t xml:space="preserve"> </w:t>
            </w:r>
          </w:p>
          <w:p w14:paraId="628A939A" w14:textId="64E75096" w:rsidR="4EBDE8CF" w:rsidRDefault="4EBDE8CF">
            <w:pPr>
              <w:cnfStyle w:val="000000000000" w:firstRow="0" w:lastRow="0" w:firstColumn="0" w:lastColumn="0" w:oddVBand="0" w:evenVBand="0" w:oddHBand="0" w:evenHBand="0" w:firstRowFirstColumn="0" w:firstRowLastColumn="0" w:lastRowFirstColumn="0" w:lastRowLastColumn="0"/>
            </w:pPr>
            <w:r>
              <w:t xml:space="preserve"> </w:t>
            </w:r>
          </w:p>
          <w:p w14:paraId="07B9B186" w14:textId="17785662" w:rsidR="4EBDE8CF" w:rsidRDefault="4EBDE8CF">
            <w:pPr>
              <w:cnfStyle w:val="000000000000" w:firstRow="0" w:lastRow="0" w:firstColumn="0" w:lastColumn="0" w:oddVBand="0" w:evenVBand="0" w:oddHBand="0" w:evenHBand="0" w:firstRowFirstColumn="0" w:firstRowLastColumn="0" w:lastRowFirstColumn="0" w:lastRowLastColumn="0"/>
            </w:pPr>
            <w:r>
              <w:t xml:space="preserve"> </w:t>
            </w:r>
          </w:p>
          <w:p w14:paraId="53B51E10" w14:textId="152B9E61" w:rsidR="4EBDE8CF" w:rsidRDefault="4EBDE8CF">
            <w:pPr>
              <w:cnfStyle w:val="000000000000" w:firstRow="0" w:lastRow="0" w:firstColumn="0" w:lastColumn="0" w:oddVBand="0" w:evenVBand="0" w:oddHBand="0" w:evenHBand="0" w:firstRowFirstColumn="0" w:firstRowLastColumn="0" w:lastRowFirstColumn="0" w:lastRowLastColumn="0"/>
            </w:pPr>
            <w:r>
              <w:t xml:space="preserve"> </w:t>
            </w:r>
          </w:p>
        </w:tc>
      </w:tr>
    </w:tbl>
    <w:p w14:paraId="7D3F22B6" w14:textId="4D646B40" w:rsidR="4EBDE8CF" w:rsidRDefault="4EBDE8CF" w:rsidP="4EBDE8CF">
      <w:pPr>
        <w:pStyle w:val="BodyText2"/>
        <w:ind w:left="0"/>
      </w:pPr>
    </w:p>
    <w:p w14:paraId="3BE0AF2F" w14:textId="77777777" w:rsidR="003D2684" w:rsidRDefault="003D2684" w:rsidP="00166AE6">
      <w:pPr>
        <w:pStyle w:val="BodyText2"/>
        <w:spacing w:after="0"/>
      </w:pPr>
    </w:p>
    <w:p w14:paraId="147AD90B" w14:textId="77777777" w:rsidR="0078679E" w:rsidRDefault="0078679E">
      <w:pPr>
        <w:rPr>
          <w:smallCaps/>
          <w:kern w:val="28"/>
          <w:sz w:val="28"/>
        </w:rPr>
      </w:pPr>
      <w:r>
        <w:br w:type="page"/>
      </w:r>
    </w:p>
    <w:p w14:paraId="35AD8421" w14:textId="77777777" w:rsidR="0095037E" w:rsidRDefault="0095037E" w:rsidP="00AD17EF">
      <w:pPr>
        <w:pStyle w:val="Heading2"/>
      </w:pPr>
      <w:bookmarkStart w:id="19" w:name="_Toc415514388"/>
      <w:r>
        <w:lastRenderedPageBreak/>
        <w:t>4.8 “Add Class” Requirements</w:t>
      </w:r>
      <w:bookmarkEnd w:id="19"/>
    </w:p>
    <w:tbl>
      <w:tblPr>
        <w:tblStyle w:val="GridTable1Light-Accent1"/>
        <w:tblW w:w="0" w:type="auto"/>
        <w:tblLook w:val="04A0" w:firstRow="1" w:lastRow="0" w:firstColumn="1" w:lastColumn="0" w:noHBand="0" w:noVBand="1"/>
      </w:tblPr>
      <w:tblGrid>
        <w:gridCol w:w="2833"/>
        <w:gridCol w:w="5797"/>
      </w:tblGrid>
      <w:tr w:rsidR="42B4AA03" w14:paraId="74E683BF" w14:textId="77777777" w:rsidTr="00FB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shd w:val="clear" w:color="auto" w:fill="4F81BD" w:themeFill="accent1"/>
          </w:tcPr>
          <w:p w14:paraId="13AC3611" w14:textId="7FAED5F5" w:rsidR="42B4AA03" w:rsidRDefault="42B4AA03">
            <w:r w:rsidRPr="42B4AA03">
              <w:rPr>
                <w:sz w:val="20"/>
              </w:rPr>
              <w:t>Requirement Title:</w:t>
            </w:r>
          </w:p>
          <w:p w14:paraId="526E6965" w14:textId="6F8C2004" w:rsidR="42B4AA03" w:rsidRDefault="42B4AA03">
            <w:r w:rsidRPr="42B4AA03">
              <w:rPr>
                <w:sz w:val="20"/>
              </w:rPr>
              <w:t>(*required)</w:t>
            </w:r>
          </w:p>
        </w:tc>
        <w:tc>
          <w:tcPr>
            <w:tcW w:w="5805" w:type="dxa"/>
            <w:shd w:val="clear" w:color="auto" w:fill="4F81BD" w:themeFill="accent1"/>
          </w:tcPr>
          <w:p w14:paraId="7FF4BDA5" w14:textId="55942900" w:rsidR="42B4AA03" w:rsidRDefault="42B4AA03">
            <w:pPr>
              <w:cnfStyle w:val="100000000000" w:firstRow="1" w:lastRow="0" w:firstColumn="0" w:lastColumn="0" w:oddVBand="0" w:evenVBand="0" w:oddHBand="0" w:evenHBand="0" w:firstRowFirstColumn="0" w:firstRowLastColumn="0" w:lastRowFirstColumn="0" w:lastRowLastColumn="0"/>
            </w:pPr>
            <w:r w:rsidRPr="42B4AA03">
              <w:rPr>
                <w:sz w:val="20"/>
              </w:rPr>
              <w:t>Add Class</w:t>
            </w:r>
          </w:p>
        </w:tc>
      </w:tr>
      <w:tr w:rsidR="42B4AA03" w14:paraId="4FDF5CF4" w14:textId="77777777" w:rsidTr="1973E25A">
        <w:tc>
          <w:tcPr>
            <w:cnfStyle w:val="001000000000" w:firstRow="0" w:lastRow="0" w:firstColumn="1" w:lastColumn="0" w:oddVBand="0" w:evenVBand="0" w:oddHBand="0" w:evenHBand="0" w:firstRowFirstColumn="0" w:firstRowLastColumn="0" w:lastRowFirstColumn="0" w:lastRowLastColumn="0"/>
            <w:tcW w:w="2835" w:type="dxa"/>
          </w:tcPr>
          <w:p w14:paraId="21F9DEC3" w14:textId="641F487B" w:rsidR="42B4AA03" w:rsidRDefault="42B4AA03">
            <w:r w:rsidRPr="42B4AA03">
              <w:rPr>
                <w:sz w:val="20"/>
              </w:rPr>
              <w:t>Sequence No:</w:t>
            </w:r>
          </w:p>
          <w:p w14:paraId="3829A006" w14:textId="578CF2C3" w:rsidR="42B4AA03" w:rsidRDefault="42B4AA03">
            <w:r w:rsidRPr="42B4AA03">
              <w:rPr>
                <w:sz w:val="20"/>
              </w:rPr>
              <w:t>(*required)</w:t>
            </w:r>
          </w:p>
        </w:tc>
        <w:tc>
          <w:tcPr>
            <w:tcW w:w="5805" w:type="dxa"/>
          </w:tcPr>
          <w:p w14:paraId="29F4DCD7" w14:textId="76B6E225" w:rsidR="42B4AA03"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4.8</w:t>
            </w:r>
          </w:p>
          <w:p w14:paraId="5E2FF427" w14:textId="6F230919"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2480102F" w14:textId="77777777" w:rsidTr="1973E25A">
        <w:tc>
          <w:tcPr>
            <w:cnfStyle w:val="001000000000" w:firstRow="0" w:lastRow="0" w:firstColumn="1" w:lastColumn="0" w:oddVBand="0" w:evenVBand="0" w:oddHBand="0" w:evenHBand="0" w:firstRowFirstColumn="0" w:firstRowLastColumn="0" w:lastRowFirstColumn="0" w:lastRowLastColumn="0"/>
            <w:tcW w:w="2835" w:type="dxa"/>
          </w:tcPr>
          <w:p w14:paraId="0FA7D67A" w14:textId="3080E3D5" w:rsidR="42B4AA03" w:rsidRDefault="42B4AA03">
            <w:r w:rsidRPr="42B4AA03">
              <w:rPr>
                <w:sz w:val="20"/>
              </w:rPr>
              <w:t>Short description:</w:t>
            </w:r>
          </w:p>
          <w:p w14:paraId="6E5F4228" w14:textId="034CB231" w:rsidR="42B4AA03" w:rsidRDefault="42B4AA03">
            <w:r w:rsidRPr="42B4AA03">
              <w:rPr>
                <w:sz w:val="20"/>
              </w:rPr>
              <w:t>(*required)</w:t>
            </w:r>
          </w:p>
        </w:tc>
        <w:tc>
          <w:tcPr>
            <w:tcW w:w="5805" w:type="dxa"/>
          </w:tcPr>
          <w:p w14:paraId="20D0CCBC" w14:textId="6A168B94"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The user should be able to add a class to his or her schedule.</w:t>
            </w:r>
          </w:p>
          <w:p w14:paraId="64714FFD" w14:textId="77777777" w:rsidR="00693D45" w:rsidRDefault="00693D45">
            <w:pPr>
              <w:cnfStyle w:val="000000000000" w:firstRow="0" w:lastRow="0" w:firstColumn="0" w:lastColumn="0" w:oddVBand="0" w:evenVBand="0" w:oddHBand="0" w:evenHBand="0" w:firstRowFirstColumn="0" w:firstRowLastColumn="0" w:lastRowFirstColumn="0" w:lastRowLastColumn="0"/>
            </w:pPr>
          </w:p>
          <w:p w14:paraId="42FCF115" w14:textId="55148C3F"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7654365F" w14:textId="77777777" w:rsidTr="1973E25A">
        <w:tc>
          <w:tcPr>
            <w:cnfStyle w:val="001000000000" w:firstRow="0" w:lastRow="0" w:firstColumn="1" w:lastColumn="0" w:oddVBand="0" w:evenVBand="0" w:oddHBand="0" w:evenHBand="0" w:firstRowFirstColumn="0" w:firstRowLastColumn="0" w:lastRowFirstColumn="0" w:lastRowLastColumn="0"/>
            <w:tcW w:w="2835" w:type="dxa"/>
          </w:tcPr>
          <w:p w14:paraId="0956C1D3" w14:textId="0427E255" w:rsidR="42B4AA03" w:rsidRDefault="42B4AA03">
            <w:r w:rsidRPr="42B4AA03">
              <w:rPr>
                <w:sz w:val="20"/>
              </w:rPr>
              <w:t>Detailed Description:</w:t>
            </w:r>
          </w:p>
          <w:p w14:paraId="196BA0BF" w14:textId="76489276" w:rsidR="42B4AA03" w:rsidRDefault="42B4AA03">
            <w:r w:rsidRPr="42B4AA03">
              <w:rPr>
                <w:sz w:val="20"/>
              </w:rPr>
              <w:t>(*required)</w:t>
            </w:r>
          </w:p>
        </w:tc>
        <w:tc>
          <w:tcPr>
            <w:tcW w:w="5805" w:type="dxa"/>
          </w:tcPr>
          <w:p w14:paraId="1C305480" w14:textId="606541E0"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1. The user should search for a class before </w:t>
            </w:r>
            <w:r w:rsidR="00693D45">
              <w:rPr>
                <w:sz w:val="20"/>
              </w:rPr>
              <w:t>the user</w:t>
            </w:r>
            <w:r w:rsidRPr="42B4AA03">
              <w:rPr>
                <w:sz w:val="20"/>
              </w:rPr>
              <w:t xml:space="preserve"> is able to add a class.</w:t>
            </w:r>
          </w:p>
          <w:p w14:paraId="2D30DB9F" w14:textId="3372572B"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1.1 The user should provide the class department code and the course number.</w:t>
            </w:r>
          </w:p>
          <w:p w14:paraId="0B2FBDD1" w14:textId="5218B3AA"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1.1.1 The application should verify that the user entered a valid department code and a valid course number.</w:t>
            </w:r>
          </w:p>
          <w:p w14:paraId="784B14D8" w14:textId="080C5A86"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1.1.2 If the department number or the course number is not valid, the application should not show a list of classes.</w:t>
            </w:r>
          </w:p>
          <w:p w14:paraId="50A72658" w14:textId="0AD4DD8D"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1.1.2.1 The application should notify the user that the course the user searched for is not a valid course.</w:t>
            </w:r>
          </w:p>
          <w:p w14:paraId="38820A56" w14:textId="104AE454"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1.1.3 If the department number and course number are valid, the application should display a list of classes of the specified course</w:t>
            </w:r>
          </w:p>
          <w:p w14:paraId="331176CF" w14:textId="33F6A9DD"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1.2 The user should select a class from the list of courses</w:t>
            </w:r>
          </w:p>
          <w:p w14:paraId="0A436AAD" w14:textId="7B861FC0"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1.2.1 If the user has created more than one schedule, the user should select which schedule to add the class </w:t>
            </w:r>
          </w:p>
          <w:p w14:paraId="160C1261" w14:textId="68B6B6BD"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1.2.2 The application shall add the selected class to the user’s chosen schedule </w:t>
            </w:r>
          </w:p>
          <w:p w14:paraId="0BF6E169" w14:textId="534AF05E"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0AD6771D" w14:textId="35E0BF67"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4A8F6863" w14:textId="77777777" w:rsidTr="1973E25A">
        <w:tc>
          <w:tcPr>
            <w:cnfStyle w:val="001000000000" w:firstRow="0" w:lastRow="0" w:firstColumn="1" w:lastColumn="0" w:oddVBand="0" w:evenVBand="0" w:oddHBand="0" w:evenHBand="0" w:firstRowFirstColumn="0" w:firstRowLastColumn="0" w:lastRowFirstColumn="0" w:lastRowLastColumn="0"/>
            <w:tcW w:w="2835" w:type="dxa"/>
          </w:tcPr>
          <w:p w14:paraId="4A4E8D33" w14:textId="24BE8695" w:rsidR="42B4AA03" w:rsidRDefault="42B4AA03">
            <w:r w:rsidRPr="42B4AA03">
              <w:rPr>
                <w:sz w:val="20"/>
              </w:rPr>
              <w:t>Pre-Conditions:</w:t>
            </w:r>
          </w:p>
          <w:p w14:paraId="442CC709" w14:textId="3321770B" w:rsidR="42B4AA03" w:rsidRDefault="42B4AA03">
            <w:r w:rsidRPr="42B4AA03">
              <w:rPr>
                <w:sz w:val="20"/>
              </w:rPr>
              <w:t>(optional)</w:t>
            </w:r>
          </w:p>
        </w:tc>
        <w:tc>
          <w:tcPr>
            <w:tcW w:w="5805" w:type="dxa"/>
          </w:tcPr>
          <w:p w14:paraId="518FE452" w14:textId="1A96F11A"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The list of classes shall be obtained from the web before the user is able to add a class.</w:t>
            </w:r>
          </w:p>
          <w:p w14:paraId="487BACC7" w14:textId="50A1E7D9"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The user should be connected to the internet.</w:t>
            </w:r>
          </w:p>
          <w:p w14:paraId="40B8D2F2" w14:textId="379E0CD6"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The user should be logged into the application.</w:t>
            </w:r>
          </w:p>
          <w:p w14:paraId="0AC077CE" w14:textId="69C09A51"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71773162" w14:textId="77777777" w:rsidTr="1973E25A">
        <w:tc>
          <w:tcPr>
            <w:cnfStyle w:val="001000000000" w:firstRow="0" w:lastRow="0" w:firstColumn="1" w:lastColumn="0" w:oddVBand="0" w:evenVBand="0" w:oddHBand="0" w:evenHBand="0" w:firstRowFirstColumn="0" w:firstRowLastColumn="0" w:lastRowFirstColumn="0" w:lastRowLastColumn="0"/>
            <w:tcW w:w="2835" w:type="dxa"/>
          </w:tcPr>
          <w:p w14:paraId="4A89B6C7" w14:textId="7B8D2995" w:rsidR="42B4AA03" w:rsidRDefault="42B4AA03">
            <w:r w:rsidRPr="42B4AA03">
              <w:rPr>
                <w:sz w:val="20"/>
              </w:rPr>
              <w:t>Post Conditions:</w:t>
            </w:r>
          </w:p>
          <w:p w14:paraId="6B10D62D" w14:textId="7835AA53" w:rsidR="42B4AA03" w:rsidRDefault="42B4AA03">
            <w:r w:rsidRPr="42B4AA03">
              <w:rPr>
                <w:sz w:val="20"/>
              </w:rPr>
              <w:t>(optional)</w:t>
            </w:r>
          </w:p>
        </w:tc>
        <w:tc>
          <w:tcPr>
            <w:tcW w:w="5805" w:type="dxa"/>
          </w:tcPr>
          <w:p w14:paraId="4B5485A8" w14:textId="6F7B36B6"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The application shall add the class to the user’s chosen schedule. </w:t>
            </w:r>
          </w:p>
          <w:p w14:paraId="58D29345" w14:textId="46B721E0"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05F0A165" w14:textId="38552756"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28FF2C0B" w14:textId="42128940"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0244619E" w14:textId="77777777" w:rsidTr="1973E25A">
        <w:tc>
          <w:tcPr>
            <w:cnfStyle w:val="001000000000" w:firstRow="0" w:lastRow="0" w:firstColumn="1" w:lastColumn="0" w:oddVBand="0" w:evenVBand="0" w:oddHBand="0" w:evenHBand="0" w:firstRowFirstColumn="0" w:firstRowLastColumn="0" w:lastRowFirstColumn="0" w:lastRowLastColumn="0"/>
            <w:tcW w:w="2835" w:type="dxa"/>
          </w:tcPr>
          <w:p w14:paraId="67B327EB" w14:textId="4E7AC9DD" w:rsidR="42B4AA03" w:rsidRDefault="42B4AA03">
            <w:r w:rsidRPr="42B4AA03">
              <w:rPr>
                <w:sz w:val="20"/>
              </w:rPr>
              <w:t>Other attributes:</w:t>
            </w:r>
          </w:p>
          <w:p w14:paraId="4DCD249E" w14:textId="6D965A04" w:rsidR="42B4AA03" w:rsidRDefault="42B4AA03">
            <w:r w:rsidRPr="42B4AA03">
              <w:rPr>
                <w:sz w:val="20"/>
              </w:rPr>
              <w:t>(optional)</w:t>
            </w:r>
          </w:p>
        </w:tc>
        <w:tc>
          <w:tcPr>
            <w:tcW w:w="5805" w:type="dxa"/>
          </w:tcPr>
          <w:p w14:paraId="174412AE" w14:textId="00A10A3D" w:rsidR="42B4AA03" w:rsidRDefault="42B4AA03">
            <w:pPr>
              <w:cnfStyle w:val="000000000000" w:firstRow="0" w:lastRow="0" w:firstColumn="0" w:lastColumn="0" w:oddVBand="0" w:evenVBand="0" w:oddHBand="0" w:evenHBand="0" w:firstRowFirstColumn="0" w:firstRowLastColumn="0" w:lastRowFirstColumn="0" w:lastRowLastColumn="0"/>
            </w:pPr>
          </w:p>
          <w:p w14:paraId="0346D4D4" w14:textId="31A24B22" w:rsidR="42B4AA03" w:rsidRDefault="42B4AA03">
            <w:pPr>
              <w:cnfStyle w:val="000000000000" w:firstRow="0" w:lastRow="0" w:firstColumn="0" w:lastColumn="0" w:oddVBand="0" w:evenVBand="0" w:oddHBand="0" w:evenHBand="0" w:firstRowFirstColumn="0" w:firstRowLastColumn="0" w:lastRowFirstColumn="0" w:lastRowLastColumn="0"/>
            </w:pPr>
            <w:r>
              <w:t xml:space="preserve"> </w:t>
            </w:r>
          </w:p>
          <w:p w14:paraId="6FF85B13" w14:textId="36EFA9F4" w:rsidR="42B4AA03" w:rsidRDefault="42B4AA03">
            <w:pPr>
              <w:cnfStyle w:val="000000000000" w:firstRow="0" w:lastRow="0" w:firstColumn="0" w:lastColumn="0" w:oddVBand="0" w:evenVBand="0" w:oddHBand="0" w:evenHBand="0" w:firstRowFirstColumn="0" w:firstRowLastColumn="0" w:lastRowFirstColumn="0" w:lastRowLastColumn="0"/>
            </w:pPr>
            <w:r>
              <w:t xml:space="preserve"> </w:t>
            </w:r>
          </w:p>
          <w:p w14:paraId="4B25823F" w14:textId="372BA60E" w:rsidR="42B4AA03" w:rsidRDefault="42B4AA03">
            <w:pPr>
              <w:cnfStyle w:val="000000000000" w:firstRow="0" w:lastRow="0" w:firstColumn="0" w:lastColumn="0" w:oddVBand="0" w:evenVBand="0" w:oddHBand="0" w:evenHBand="0" w:firstRowFirstColumn="0" w:firstRowLastColumn="0" w:lastRowFirstColumn="0" w:lastRowLastColumn="0"/>
            </w:pPr>
            <w:r>
              <w:t xml:space="preserve"> </w:t>
            </w:r>
          </w:p>
        </w:tc>
      </w:tr>
    </w:tbl>
    <w:p w14:paraId="4B55A57C" w14:textId="77777777" w:rsidR="00DD6F36" w:rsidRDefault="00DD6F36" w:rsidP="00DD6F36">
      <w:pPr>
        <w:pStyle w:val="BodyText2"/>
      </w:pPr>
    </w:p>
    <w:p w14:paraId="4C24E508" w14:textId="77777777" w:rsidR="00DD6F36" w:rsidRPr="00DD6F36" w:rsidRDefault="00DD6F36" w:rsidP="00DD6F36">
      <w:pPr>
        <w:pStyle w:val="BodyText2"/>
      </w:pPr>
    </w:p>
    <w:p w14:paraId="552EE9B0" w14:textId="77777777" w:rsidR="0078679E" w:rsidRDefault="0078679E">
      <w:pPr>
        <w:rPr>
          <w:smallCaps/>
          <w:kern w:val="28"/>
          <w:sz w:val="28"/>
        </w:rPr>
      </w:pPr>
      <w:r>
        <w:br w:type="page"/>
      </w:r>
    </w:p>
    <w:p w14:paraId="4FB47439" w14:textId="77777777" w:rsidR="004E2E90" w:rsidRDefault="004E2E90" w:rsidP="00AD17EF">
      <w:pPr>
        <w:pStyle w:val="Heading2"/>
      </w:pPr>
      <w:bookmarkStart w:id="20" w:name="_Toc415514389"/>
      <w:r>
        <w:lastRenderedPageBreak/>
        <w:t>4.9 “Remove Class” Requirements</w:t>
      </w:r>
      <w:bookmarkEnd w:id="20"/>
    </w:p>
    <w:tbl>
      <w:tblPr>
        <w:tblStyle w:val="GridTable1Light-Accent1"/>
        <w:tblW w:w="0" w:type="auto"/>
        <w:tblLook w:val="04A0" w:firstRow="1" w:lastRow="0" w:firstColumn="1" w:lastColumn="0" w:noHBand="0" w:noVBand="1"/>
      </w:tblPr>
      <w:tblGrid>
        <w:gridCol w:w="2848"/>
        <w:gridCol w:w="5782"/>
      </w:tblGrid>
      <w:tr w:rsidR="42B4AA03" w14:paraId="77BBE4F0" w14:textId="77777777" w:rsidTr="00FB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4F81BD" w:themeFill="accent1"/>
          </w:tcPr>
          <w:p w14:paraId="6A61A1DE" w14:textId="0D5FC51A" w:rsidR="42B4AA03" w:rsidRDefault="42B4AA03">
            <w:r w:rsidRPr="42B4AA03">
              <w:rPr>
                <w:sz w:val="20"/>
              </w:rPr>
              <w:t>Requirement Title:</w:t>
            </w:r>
          </w:p>
          <w:p w14:paraId="11FA0CC0" w14:textId="3DE4F63D" w:rsidR="42B4AA03" w:rsidRDefault="42B4AA03">
            <w:r w:rsidRPr="42B4AA03">
              <w:rPr>
                <w:sz w:val="20"/>
              </w:rPr>
              <w:t>(*required)</w:t>
            </w:r>
          </w:p>
        </w:tc>
        <w:tc>
          <w:tcPr>
            <w:tcW w:w="5790" w:type="dxa"/>
            <w:shd w:val="clear" w:color="auto" w:fill="4F81BD" w:themeFill="accent1"/>
          </w:tcPr>
          <w:p w14:paraId="3EC7AA33" w14:textId="4238E6C5" w:rsidR="42B4AA03" w:rsidRDefault="42B4AA03">
            <w:pPr>
              <w:cnfStyle w:val="100000000000" w:firstRow="1" w:lastRow="0" w:firstColumn="0" w:lastColumn="0" w:oddVBand="0" w:evenVBand="0" w:oddHBand="0" w:evenHBand="0" w:firstRowFirstColumn="0" w:firstRowLastColumn="0" w:lastRowFirstColumn="0" w:lastRowLastColumn="0"/>
            </w:pPr>
            <w:r w:rsidRPr="42B4AA03">
              <w:rPr>
                <w:sz w:val="20"/>
              </w:rPr>
              <w:t>Remove Class</w:t>
            </w:r>
          </w:p>
        </w:tc>
      </w:tr>
      <w:tr w:rsidR="42B4AA03" w14:paraId="1BE4D581" w14:textId="77777777" w:rsidTr="1973E25A">
        <w:tc>
          <w:tcPr>
            <w:cnfStyle w:val="001000000000" w:firstRow="0" w:lastRow="0" w:firstColumn="1" w:lastColumn="0" w:oddVBand="0" w:evenVBand="0" w:oddHBand="0" w:evenHBand="0" w:firstRowFirstColumn="0" w:firstRowLastColumn="0" w:lastRowFirstColumn="0" w:lastRowLastColumn="0"/>
            <w:tcW w:w="2850" w:type="dxa"/>
          </w:tcPr>
          <w:p w14:paraId="4BA3ECF9" w14:textId="49CD3565" w:rsidR="42B4AA03" w:rsidRDefault="42B4AA03">
            <w:r w:rsidRPr="42B4AA03">
              <w:rPr>
                <w:sz w:val="20"/>
              </w:rPr>
              <w:t>Sequence No:</w:t>
            </w:r>
          </w:p>
          <w:p w14:paraId="45106F12" w14:textId="2BF5CBE6" w:rsidR="42B4AA03" w:rsidRDefault="42B4AA03">
            <w:r w:rsidRPr="42B4AA03">
              <w:rPr>
                <w:sz w:val="20"/>
              </w:rPr>
              <w:t>(*required)</w:t>
            </w:r>
          </w:p>
        </w:tc>
        <w:tc>
          <w:tcPr>
            <w:tcW w:w="5790" w:type="dxa"/>
          </w:tcPr>
          <w:p w14:paraId="1244E71F" w14:textId="22F4CB7F" w:rsidR="42B4AA03"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4.9</w:t>
            </w:r>
          </w:p>
          <w:p w14:paraId="52B86138" w14:textId="53EA0482"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17584D89" w14:textId="77777777" w:rsidTr="1973E25A">
        <w:tc>
          <w:tcPr>
            <w:cnfStyle w:val="001000000000" w:firstRow="0" w:lastRow="0" w:firstColumn="1" w:lastColumn="0" w:oddVBand="0" w:evenVBand="0" w:oddHBand="0" w:evenHBand="0" w:firstRowFirstColumn="0" w:firstRowLastColumn="0" w:lastRowFirstColumn="0" w:lastRowLastColumn="0"/>
            <w:tcW w:w="2850" w:type="dxa"/>
          </w:tcPr>
          <w:p w14:paraId="5E5D865B" w14:textId="573EC79F" w:rsidR="42B4AA03" w:rsidRDefault="42B4AA03">
            <w:r w:rsidRPr="42B4AA03">
              <w:rPr>
                <w:sz w:val="20"/>
              </w:rPr>
              <w:t>Short description:</w:t>
            </w:r>
          </w:p>
          <w:p w14:paraId="649306BE" w14:textId="0428B635" w:rsidR="42B4AA03" w:rsidRDefault="42B4AA03">
            <w:r w:rsidRPr="42B4AA03">
              <w:rPr>
                <w:sz w:val="20"/>
              </w:rPr>
              <w:t>(*required)</w:t>
            </w:r>
          </w:p>
        </w:tc>
        <w:tc>
          <w:tcPr>
            <w:tcW w:w="5790" w:type="dxa"/>
          </w:tcPr>
          <w:p w14:paraId="4680E5EC" w14:textId="481F34ED"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The application shall have the option to remove classes from a schedule. The user should be able to choose which class to remove from </w:t>
            </w:r>
            <w:r w:rsidR="00984394">
              <w:rPr>
                <w:sz w:val="20"/>
              </w:rPr>
              <w:t>a</w:t>
            </w:r>
            <w:r w:rsidRPr="42B4AA03">
              <w:rPr>
                <w:sz w:val="20"/>
              </w:rPr>
              <w:t xml:space="preserve"> schedule.</w:t>
            </w:r>
          </w:p>
          <w:p w14:paraId="1A2CFF5B" w14:textId="024938A2"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29ED77A4" w14:textId="77777777" w:rsidTr="1973E25A">
        <w:tc>
          <w:tcPr>
            <w:cnfStyle w:val="001000000000" w:firstRow="0" w:lastRow="0" w:firstColumn="1" w:lastColumn="0" w:oddVBand="0" w:evenVBand="0" w:oddHBand="0" w:evenHBand="0" w:firstRowFirstColumn="0" w:firstRowLastColumn="0" w:lastRowFirstColumn="0" w:lastRowLastColumn="0"/>
            <w:tcW w:w="2850" w:type="dxa"/>
          </w:tcPr>
          <w:p w14:paraId="279CBEA1" w14:textId="2E3E8914" w:rsidR="42B4AA03" w:rsidRDefault="42B4AA03">
            <w:r w:rsidRPr="42B4AA03">
              <w:rPr>
                <w:sz w:val="20"/>
              </w:rPr>
              <w:t>Detailed Description:</w:t>
            </w:r>
          </w:p>
          <w:p w14:paraId="267FA604" w14:textId="32CE6C2E" w:rsidR="42B4AA03" w:rsidRDefault="42B4AA03">
            <w:r w:rsidRPr="42B4AA03">
              <w:rPr>
                <w:sz w:val="20"/>
              </w:rPr>
              <w:t>(*required)</w:t>
            </w:r>
          </w:p>
        </w:tc>
        <w:tc>
          <w:tcPr>
            <w:tcW w:w="5790" w:type="dxa"/>
          </w:tcPr>
          <w:p w14:paraId="1D60A206" w14:textId="5ECC3E39"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1. The application should show a list of the user’s schedules.</w:t>
            </w:r>
          </w:p>
          <w:p w14:paraId="17351B33" w14:textId="156CE33C"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1.1 The schedules in the list should be able to be modified.</w:t>
            </w:r>
          </w:p>
          <w:p w14:paraId="196696CB" w14:textId="014088C7"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1.1.1 The user should choose a schedule to modify.</w:t>
            </w:r>
          </w:p>
          <w:p w14:paraId="58386F67" w14:textId="4AE7DDF8"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1.1.2 After the user chooses a schedule to modify, the application should list the classes in the chosen schedule.</w:t>
            </w:r>
          </w:p>
          <w:p w14:paraId="36528AFE" w14:textId="39A7F68B"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1.1.3 The user should select the class he or she wants to remove.</w:t>
            </w:r>
          </w:p>
          <w:p w14:paraId="3CDDCE40" w14:textId="6CBB354A"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1.1.3.1 After the user selects the class to remove, the application shall delete the selected class from the user’s schedule. </w:t>
            </w:r>
          </w:p>
          <w:p w14:paraId="411FDA61" w14:textId="19C38C54"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008D255F" w14:textId="45F9D145"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0CFA3BE6" w14:textId="3C5A13AF"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66897860" w14:textId="77777777" w:rsidTr="1973E25A">
        <w:tc>
          <w:tcPr>
            <w:cnfStyle w:val="001000000000" w:firstRow="0" w:lastRow="0" w:firstColumn="1" w:lastColumn="0" w:oddVBand="0" w:evenVBand="0" w:oddHBand="0" w:evenHBand="0" w:firstRowFirstColumn="0" w:firstRowLastColumn="0" w:lastRowFirstColumn="0" w:lastRowLastColumn="0"/>
            <w:tcW w:w="2850" w:type="dxa"/>
          </w:tcPr>
          <w:p w14:paraId="5EB563F4" w14:textId="22B48A4F" w:rsidR="42B4AA03" w:rsidRDefault="42B4AA03">
            <w:r w:rsidRPr="42B4AA03">
              <w:rPr>
                <w:sz w:val="20"/>
              </w:rPr>
              <w:t>Pre-Conditions:</w:t>
            </w:r>
          </w:p>
          <w:p w14:paraId="36826C38" w14:textId="12C38D3A" w:rsidR="42B4AA03" w:rsidRDefault="42B4AA03">
            <w:r w:rsidRPr="42B4AA03">
              <w:rPr>
                <w:sz w:val="20"/>
              </w:rPr>
              <w:t>(optional)</w:t>
            </w:r>
          </w:p>
        </w:tc>
        <w:tc>
          <w:tcPr>
            <w:tcW w:w="5790" w:type="dxa"/>
          </w:tcPr>
          <w:p w14:paraId="067941B3" w14:textId="12DEB442"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The user should be logged into the application.</w:t>
            </w:r>
          </w:p>
          <w:p w14:paraId="4ECA057A" w14:textId="37146B9B"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The user should have at least one class added to a schedule.</w:t>
            </w:r>
          </w:p>
          <w:p w14:paraId="269AFA79" w14:textId="1C5B466A"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11E04925" w14:textId="7EB51958"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68D32EE6" w14:textId="7CBD82D4"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4C2DD5D2" w14:textId="25C1B1F1"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1C2AAE48" w14:textId="54859713"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174A533C" w14:textId="77777777" w:rsidTr="1973E25A">
        <w:tc>
          <w:tcPr>
            <w:cnfStyle w:val="001000000000" w:firstRow="0" w:lastRow="0" w:firstColumn="1" w:lastColumn="0" w:oddVBand="0" w:evenVBand="0" w:oddHBand="0" w:evenHBand="0" w:firstRowFirstColumn="0" w:firstRowLastColumn="0" w:lastRowFirstColumn="0" w:lastRowLastColumn="0"/>
            <w:tcW w:w="2850" w:type="dxa"/>
          </w:tcPr>
          <w:p w14:paraId="5319C3AC" w14:textId="5B05A4A9" w:rsidR="42B4AA03" w:rsidRDefault="42B4AA03">
            <w:r w:rsidRPr="42B4AA03">
              <w:rPr>
                <w:sz w:val="20"/>
              </w:rPr>
              <w:t>Post Conditions:</w:t>
            </w:r>
          </w:p>
          <w:p w14:paraId="44CC2759" w14:textId="5F6009E9" w:rsidR="42B4AA03" w:rsidRDefault="42B4AA03">
            <w:r w:rsidRPr="42B4AA03">
              <w:rPr>
                <w:sz w:val="20"/>
              </w:rPr>
              <w:t>(optional)</w:t>
            </w:r>
          </w:p>
        </w:tc>
        <w:tc>
          <w:tcPr>
            <w:tcW w:w="5790" w:type="dxa"/>
          </w:tcPr>
          <w:p w14:paraId="19BD2A42" w14:textId="0BF9DD1E"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4162C18F" w14:textId="304E00C4"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5E0A0D8B" w14:textId="15D695CF"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43BA9EC7" w14:textId="244E61F6"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326AB355" w14:textId="740CF41E"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7BF84417" w14:textId="68A5CD6F"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31D948FD" w14:textId="77777777" w:rsidTr="1973E25A">
        <w:tc>
          <w:tcPr>
            <w:cnfStyle w:val="001000000000" w:firstRow="0" w:lastRow="0" w:firstColumn="1" w:lastColumn="0" w:oddVBand="0" w:evenVBand="0" w:oddHBand="0" w:evenHBand="0" w:firstRowFirstColumn="0" w:firstRowLastColumn="0" w:lastRowFirstColumn="0" w:lastRowLastColumn="0"/>
            <w:tcW w:w="2850" w:type="dxa"/>
          </w:tcPr>
          <w:p w14:paraId="437E6037" w14:textId="446DE93E" w:rsidR="42B4AA03" w:rsidRDefault="42B4AA03">
            <w:r w:rsidRPr="42B4AA03">
              <w:rPr>
                <w:sz w:val="20"/>
              </w:rPr>
              <w:t>Other attributes:</w:t>
            </w:r>
          </w:p>
          <w:p w14:paraId="0B5BEB18" w14:textId="0A169E42" w:rsidR="42B4AA03" w:rsidRDefault="42B4AA03">
            <w:r w:rsidRPr="42B4AA03">
              <w:rPr>
                <w:sz w:val="20"/>
              </w:rPr>
              <w:t>(optional)</w:t>
            </w:r>
          </w:p>
        </w:tc>
        <w:tc>
          <w:tcPr>
            <w:tcW w:w="5790" w:type="dxa"/>
          </w:tcPr>
          <w:p w14:paraId="29387D08" w14:textId="0F441D12"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1D25BB24" w14:textId="3EFEE04D"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5647246D" w14:textId="10DDDE3C"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61CFEB2D" w14:textId="0DF0C43D"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50461773" w14:textId="0E87F89D"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1A73C9E6" w14:textId="3C44E09C"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bl>
    <w:p w14:paraId="6893EC9A" w14:textId="687111A9" w:rsidR="42B4AA03" w:rsidRDefault="42B4AA03" w:rsidP="42B4AA03">
      <w:pPr>
        <w:pStyle w:val="BodyText2"/>
        <w:ind w:left="0"/>
      </w:pPr>
    </w:p>
    <w:p w14:paraId="772C6A62" w14:textId="699D3E8F" w:rsidR="003D2684" w:rsidRDefault="003D2684">
      <w:pPr>
        <w:pStyle w:val="BodyText2"/>
      </w:pPr>
    </w:p>
    <w:p w14:paraId="0A2DF407" w14:textId="77777777" w:rsidR="00DD6F36" w:rsidRDefault="00DD6F36" w:rsidP="71F8CC59">
      <w:pPr>
        <w:pStyle w:val="BodyText2"/>
        <w:ind w:left="0"/>
        <w:rPr>
          <w:sz w:val="28"/>
          <w:szCs w:val="28"/>
        </w:rPr>
      </w:pPr>
    </w:p>
    <w:p w14:paraId="1B64E8B5" w14:textId="77777777" w:rsidR="00DD6F36" w:rsidRDefault="00DD6F36" w:rsidP="71F8CC59">
      <w:pPr>
        <w:pStyle w:val="BodyText2"/>
        <w:ind w:left="0"/>
        <w:rPr>
          <w:sz w:val="28"/>
          <w:szCs w:val="28"/>
        </w:rPr>
      </w:pPr>
    </w:p>
    <w:p w14:paraId="3485AF41" w14:textId="77777777" w:rsidR="00984394" w:rsidRDefault="00984394">
      <w:pPr>
        <w:rPr>
          <w:smallCaps/>
          <w:kern w:val="28"/>
          <w:sz w:val="28"/>
        </w:rPr>
      </w:pPr>
      <w:bookmarkStart w:id="21" w:name="_Toc415514390"/>
      <w:r>
        <w:br w:type="page"/>
      </w:r>
    </w:p>
    <w:p w14:paraId="4BFD62A1" w14:textId="4F98D08E" w:rsidR="71F8CC59" w:rsidRDefault="1973E25A" w:rsidP="0078679E">
      <w:pPr>
        <w:pStyle w:val="Heading2"/>
      </w:pPr>
      <w:r w:rsidRPr="1973E25A">
        <w:lastRenderedPageBreak/>
        <w:t>4.10 “Create Schedule” Requirements</w:t>
      </w:r>
      <w:bookmarkEnd w:id="21"/>
    </w:p>
    <w:tbl>
      <w:tblPr>
        <w:tblStyle w:val="GridTable1Light-Accent1"/>
        <w:tblW w:w="0" w:type="auto"/>
        <w:tblLook w:val="04A0" w:firstRow="1" w:lastRow="0" w:firstColumn="1" w:lastColumn="0" w:noHBand="0" w:noVBand="1"/>
      </w:tblPr>
      <w:tblGrid>
        <w:gridCol w:w="2850"/>
        <w:gridCol w:w="5775"/>
      </w:tblGrid>
      <w:tr w:rsidR="42B4AA03" w14:paraId="31517CA2" w14:textId="77777777" w:rsidTr="00FB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4F81BD" w:themeFill="accent1"/>
          </w:tcPr>
          <w:p w14:paraId="2B451736" w14:textId="1F664B01" w:rsidR="42B4AA03" w:rsidRDefault="42B4AA03">
            <w:r w:rsidRPr="42B4AA03">
              <w:rPr>
                <w:sz w:val="20"/>
              </w:rPr>
              <w:t>Requirement Title:</w:t>
            </w:r>
          </w:p>
          <w:p w14:paraId="36667E6A" w14:textId="0F4CDCF7" w:rsidR="42B4AA03" w:rsidRDefault="42B4AA03">
            <w:r w:rsidRPr="42B4AA03">
              <w:rPr>
                <w:sz w:val="20"/>
              </w:rPr>
              <w:t>(*required)</w:t>
            </w:r>
          </w:p>
        </w:tc>
        <w:tc>
          <w:tcPr>
            <w:tcW w:w="5775" w:type="dxa"/>
            <w:shd w:val="clear" w:color="auto" w:fill="4F81BD" w:themeFill="accent1"/>
          </w:tcPr>
          <w:p w14:paraId="3B362C19" w14:textId="2D62EBFD" w:rsidR="42B4AA03" w:rsidRDefault="42B4AA03">
            <w:pPr>
              <w:cnfStyle w:val="100000000000" w:firstRow="1" w:lastRow="0" w:firstColumn="0" w:lastColumn="0" w:oddVBand="0" w:evenVBand="0" w:oddHBand="0" w:evenHBand="0" w:firstRowFirstColumn="0" w:firstRowLastColumn="0" w:lastRowFirstColumn="0" w:lastRowLastColumn="0"/>
            </w:pPr>
            <w:r w:rsidRPr="42B4AA03">
              <w:rPr>
                <w:sz w:val="20"/>
              </w:rPr>
              <w:t>Create Schedule</w:t>
            </w:r>
          </w:p>
        </w:tc>
      </w:tr>
      <w:tr w:rsidR="42B4AA03" w14:paraId="42485CA6" w14:textId="77777777" w:rsidTr="1973E25A">
        <w:tc>
          <w:tcPr>
            <w:cnfStyle w:val="001000000000" w:firstRow="0" w:lastRow="0" w:firstColumn="1" w:lastColumn="0" w:oddVBand="0" w:evenVBand="0" w:oddHBand="0" w:evenHBand="0" w:firstRowFirstColumn="0" w:firstRowLastColumn="0" w:lastRowFirstColumn="0" w:lastRowLastColumn="0"/>
            <w:tcW w:w="2850" w:type="dxa"/>
          </w:tcPr>
          <w:p w14:paraId="1FC92A93" w14:textId="557DB17A" w:rsidR="42B4AA03" w:rsidRDefault="42B4AA03">
            <w:r w:rsidRPr="42B4AA03">
              <w:rPr>
                <w:sz w:val="20"/>
              </w:rPr>
              <w:t>Sequence No:</w:t>
            </w:r>
          </w:p>
          <w:p w14:paraId="3BE59CFC" w14:textId="3009A911" w:rsidR="42B4AA03" w:rsidRDefault="42B4AA03">
            <w:r w:rsidRPr="42B4AA03">
              <w:rPr>
                <w:sz w:val="20"/>
              </w:rPr>
              <w:t>(*required)</w:t>
            </w:r>
          </w:p>
        </w:tc>
        <w:tc>
          <w:tcPr>
            <w:tcW w:w="5775" w:type="dxa"/>
          </w:tcPr>
          <w:p w14:paraId="64E50630" w14:textId="11D09FF5" w:rsidR="42B4AA03"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4.10</w:t>
            </w:r>
          </w:p>
          <w:p w14:paraId="4568D765" w14:textId="4AF5F862"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23F15846" w14:textId="77777777" w:rsidTr="1973E25A">
        <w:tc>
          <w:tcPr>
            <w:cnfStyle w:val="001000000000" w:firstRow="0" w:lastRow="0" w:firstColumn="1" w:lastColumn="0" w:oddVBand="0" w:evenVBand="0" w:oddHBand="0" w:evenHBand="0" w:firstRowFirstColumn="0" w:firstRowLastColumn="0" w:lastRowFirstColumn="0" w:lastRowLastColumn="0"/>
            <w:tcW w:w="2850" w:type="dxa"/>
          </w:tcPr>
          <w:p w14:paraId="1D5BFCF9" w14:textId="31357A33" w:rsidR="42B4AA03" w:rsidRDefault="42B4AA03">
            <w:r w:rsidRPr="42B4AA03">
              <w:rPr>
                <w:sz w:val="20"/>
              </w:rPr>
              <w:t>Short description:</w:t>
            </w:r>
          </w:p>
          <w:p w14:paraId="516DC4E7" w14:textId="447B3A65" w:rsidR="42B4AA03" w:rsidRDefault="42B4AA03">
            <w:r w:rsidRPr="42B4AA03">
              <w:rPr>
                <w:sz w:val="20"/>
              </w:rPr>
              <w:t>(*required)</w:t>
            </w:r>
          </w:p>
        </w:tc>
        <w:tc>
          <w:tcPr>
            <w:tcW w:w="5775" w:type="dxa"/>
          </w:tcPr>
          <w:p w14:paraId="115E1A4C" w14:textId="714A01F2"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The application shall have the option to create a schedule.</w:t>
            </w:r>
          </w:p>
          <w:p w14:paraId="6FB8AC30" w14:textId="4FC0FDAB"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639C3E36" w14:textId="65EDF237"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16E7E984" w14:textId="77777777" w:rsidTr="1973E25A">
        <w:tc>
          <w:tcPr>
            <w:cnfStyle w:val="001000000000" w:firstRow="0" w:lastRow="0" w:firstColumn="1" w:lastColumn="0" w:oddVBand="0" w:evenVBand="0" w:oddHBand="0" w:evenHBand="0" w:firstRowFirstColumn="0" w:firstRowLastColumn="0" w:lastRowFirstColumn="0" w:lastRowLastColumn="0"/>
            <w:tcW w:w="2850" w:type="dxa"/>
          </w:tcPr>
          <w:p w14:paraId="0784F9DA" w14:textId="2F896FBB" w:rsidR="42B4AA03" w:rsidRDefault="42B4AA03">
            <w:r w:rsidRPr="42B4AA03">
              <w:rPr>
                <w:sz w:val="20"/>
              </w:rPr>
              <w:t>Detailed Description:</w:t>
            </w:r>
          </w:p>
          <w:p w14:paraId="1CAB5980" w14:textId="3610E959" w:rsidR="42B4AA03" w:rsidRDefault="42B4AA03">
            <w:r w:rsidRPr="42B4AA03">
              <w:rPr>
                <w:sz w:val="20"/>
              </w:rPr>
              <w:t>(*required)</w:t>
            </w:r>
          </w:p>
        </w:tc>
        <w:tc>
          <w:tcPr>
            <w:tcW w:w="5775" w:type="dxa"/>
          </w:tcPr>
          <w:p w14:paraId="0D225928" w14:textId="3CEDAEA1"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1. The application shall be able to create a new schedule to list the user’s classes.</w:t>
            </w:r>
          </w:p>
          <w:p w14:paraId="5423E5E7" w14:textId="21CA725E"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1.1 The schedules that the application creates can either be created as an empty schedule, or it can be created after choosing a class to add to a schedule.</w:t>
            </w:r>
          </w:p>
          <w:p w14:paraId="38D615FD" w14:textId="337474C5"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1.1.1 If the user chooses to create a schedule without first adding a class, the application shall create a new, empty schedule for the user. </w:t>
            </w:r>
          </w:p>
          <w:p w14:paraId="22E961A2" w14:textId="7055298E" w:rsidR="42B4AA03" w:rsidRDefault="42B4AA03" w:rsidP="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1.1.2 If the user decides to add a class to a new, not yet created schedule, the user should have the option to create a new schedule. </w:t>
            </w:r>
          </w:p>
          <w:p w14:paraId="034B1804" w14:textId="0A05F404"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1.1.2.1 The application shall create a new schedule, and the class the user wants to add should be added to the newly created schedule.</w:t>
            </w:r>
          </w:p>
          <w:p w14:paraId="2EA4A84F" w14:textId="27DC3CD0"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5F833DAE" w14:textId="284D4C0C"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5AEF5B42" w14:textId="77777777" w:rsidTr="1973E25A">
        <w:tc>
          <w:tcPr>
            <w:cnfStyle w:val="001000000000" w:firstRow="0" w:lastRow="0" w:firstColumn="1" w:lastColumn="0" w:oddVBand="0" w:evenVBand="0" w:oddHBand="0" w:evenHBand="0" w:firstRowFirstColumn="0" w:firstRowLastColumn="0" w:lastRowFirstColumn="0" w:lastRowLastColumn="0"/>
            <w:tcW w:w="2850" w:type="dxa"/>
          </w:tcPr>
          <w:p w14:paraId="0DCD73AE" w14:textId="0FACEE12" w:rsidR="42B4AA03" w:rsidRDefault="42B4AA03">
            <w:r w:rsidRPr="42B4AA03">
              <w:rPr>
                <w:sz w:val="20"/>
              </w:rPr>
              <w:t>Pre-Conditions:</w:t>
            </w:r>
          </w:p>
          <w:p w14:paraId="42ADB286" w14:textId="36B5B433" w:rsidR="42B4AA03" w:rsidRDefault="42B4AA03">
            <w:r w:rsidRPr="42B4AA03">
              <w:rPr>
                <w:sz w:val="20"/>
              </w:rPr>
              <w:t>(optional)</w:t>
            </w:r>
          </w:p>
        </w:tc>
        <w:tc>
          <w:tcPr>
            <w:tcW w:w="5775" w:type="dxa"/>
          </w:tcPr>
          <w:p w14:paraId="02E67395" w14:textId="7D5B3361"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The user should be logged into the application.</w:t>
            </w:r>
          </w:p>
          <w:p w14:paraId="1ECC1330" w14:textId="11D6AC13"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The user should be connected to the internet.</w:t>
            </w:r>
          </w:p>
          <w:p w14:paraId="694B6AD9" w14:textId="04D2C8FD"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345E0C29" w14:textId="0456BBA5"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4040985E" w14:textId="7ACF8AFE"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6D2E2A15" w14:textId="77777777" w:rsidTr="1973E25A">
        <w:tc>
          <w:tcPr>
            <w:cnfStyle w:val="001000000000" w:firstRow="0" w:lastRow="0" w:firstColumn="1" w:lastColumn="0" w:oddVBand="0" w:evenVBand="0" w:oddHBand="0" w:evenHBand="0" w:firstRowFirstColumn="0" w:firstRowLastColumn="0" w:lastRowFirstColumn="0" w:lastRowLastColumn="0"/>
            <w:tcW w:w="2850" w:type="dxa"/>
          </w:tcPr>
          <w:p w14:paraId="714D4BF2" w14:textId="33EA34C0" w:rsidR="42B4AA03" w:rsidRDefault="42B4AA03">
            <w:r w:rsidRPr="42B4AA03">
              <w:rPr>
                <w:sz w:val="20"/>
              </w:rPr>
              <w:t>Post Conditions:</w:t>
            </w:r>
          </w:p>
          <w:p w14:paraId="3E247C07" w14:textId="32DD6538" w:rsidR="42B4AA03" w:rsidRDefault="42B4AA03">
            <w:r w:rsidRPr="42B4AA03">
              <w:rPr>
                <w:sz w:val="20"/>
              </w:rPr>
              <w:t>(optional)</w:t>
            </w:r>
          </w:p>
        </w:tc>
        <w:tc>
          <w:tcPr>
            <w:tcW w:w="5775" w:type="dxa"/>
          </w:tcPr>
          <w:p w14:paraId="566E5B84" w14:textId="5D5737D3"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759D04BE" w14:textId="1674D4FA"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3A4B605D" w14:textId="2722AB16"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79C52470" w14:textId="0587F32F"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018DC4C3" w14:textId="2F5660D8"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29FFCEA3" w14:textId="25FDE27D"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r w:rsidR="42B4AA03" w14:paraId="4D9FF61B" w14:textId="77777777" w:rsidTr="1973E25A">
        <w:tc>
          <w:tcPr>
            <w:cnfStyle w:val="001000000000" w:firstRow="0" w:lastRow="0" w:firstColumn="1" w:lastColumn="0" w:oddVBand="0" w:evenVBand="0" w:oddHBand="0" w:evenHBand="0" w:firstRowFirstColumn="0" w:firstRowLastColumn="0" w:lastRowFirstColumn="0" w:lastRowLastColumn="0"/>
            <w:tcW w:w="2850" w:type="dxa"/>
          </w:tcPr>
          <w:p w14:paraId="3AFBCA48" w14:textId="65580861" w:rsidR="42B4AA03" w:rsidRDefault="42B4AA03">
            <w:r w:rsidRPr="42B4AA03">
              <w:rPr>
                <w:sz w:val="20"/>
              </w:rPr>
              <w:t>Other attributes:</w:t>
            </w:r>
          </w:p>
          <w:p w14:paraId="5DB55CDA" w14:textId="64A11B9B" w:rsidR="42B4AA03" w:rsidRDefault="42B4AA03">
            <w:r w:rsidRPr="42B4AA03">
              <w:rPr>
                <w:sz w:val="20"/>
              </w:rPr>
              <w:t>(optional)</w:t>
            </w:r>
          </w:p>
        </w:tc>
        <w:tc>
          <w:tcPr>
            <w:tcW w:w="5775" w:type="dxa"/>
          </w:tcPr>
          <w:p w14:paraId="769F01EB" w14:textId="5FD32790"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The schedules should have names so that the user can differentiate between different schedules if more than one schedule exists.</w:t>
            </w:r>
          </w:p>
          <w:p w14:paraId="0BE05BDE" w14:textId="02C2F22C"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2D48ADC2" w14:textId="18E4CFC4"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41EEC17A" w14:textId="5E7FF706"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1F490A76" w14:textId="5A8D2E86"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p w14:paraId="491C8935" w14:textId="593333B8" w:rsidR="42B4AA03" w:rsidRDefault="42B4AA03">
            <w:pPr>
              <w:cnfStyle w:val="000000000000" w:firstRow="0" w:lastRow="0" w:firstColumn="0" w:lastColumn="0" w:oddVBand="0" w:evenVBand="0" w:oddHBand="0" w:evenHBand="0" w:firstRowFirstColumn="0" w:firstRowLastColumn="0" w:lastRowFirstColumn="0" w:lastRowLastColumn="0"/>
            </w:pPr>
            <w:r w:rsidRPr="42B4AA03">
              <w:rPr>
                <w:sz w:val="20"/>
              </w:rPr>
              <w:t xml:space="preserve"> </w:t>
            </w:r>
          </w:p>
        </w:tc>
      </w:tr>
    </w:tbl>
    <w:p w14:paraId="30124898" w14:textId="77777777" w:rsidR="004C060E" w:rsidRDefault="004C060E">
      <w:bookmarkStart w:id="22" w:name="_Toc415514391"/>
    </w:p>
    <w:p w14:paraId="7C8F114E" w14:textId="77777777" w:rsidR="00984394" w:rsidRDefault="00984394">
      <w:pPr>
        <w:rPr>
          <w:smallCaps/>
          <w:kern w:val="28"/>
          <w:sz w:val="28"/>
        </w:rPr>
      </w:pPr>
      <w:r>
        <w:br w:type="page"/>
      </w:r>
    </w:p>
    <w:p w14:paraId="587383E6" w14:textId="3CBEBE15" w:rsidR="1973E25A" w:rsidRDefault="1973E25A" w:rsidP="0078679E">
      <w:pPr>
        <w:pStyle w:val="Heading2"/>
      </w:pPr>
      <w:r w:rsidRPr="1973E25A">
        <w:lastRenderedPageBreak/>
        <w:t>4.11 "View Schedule" Requirements</w:t>
      </w:r>
      <w:bookmarkEnd w:id="22"/>
    </w:p>
    <w:tbl>
      <w:tblPr>
        <w:tblStyle w:val="GridTable1Light-Accent1"/>
        <w:tblW w:w="0" w:type="auto"/>
        <w:tblLook w:val="04A0" w:firstRow="1" w:lastRow="0" w:firstColumn="1" w:lastColumn="0" w:noHBand="0" w:noVBand="1"/>
      </w:tblPr>
      <w:tblGrid>
        <w:gridCol w:w="2863"/>
        <w:gridCol w:w="5767"/>
      </w:tblGrid>
      <w:tr w:rsidR="1973E25A" w14:paraId="1C6E8066" w14:textId="77777777" w:rsidTr="00FB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shd w:val="clear" w:color="auto" w:fill="4F81BD" w:themeFill="accent1"/>
          </w:tcPr>
          <w:p w14:paraId="30B47247" w14:textId="5C846DDB" w:rsidR="1973E25A" w:rsidRDefault="1973E25A">
            <w:r w:rsidRPr="1973E25A">
              <w:rPr>
                <w:sz w:val="20"/>
              </w:rPr>
              <w:t>Requirement Title:</w:t>
            </w:r>
          </w:p>
          <w:p w14:paraId="50ED690D" w14:textId="5C8FC0A9" w:rsidR="1973E25A" w:rsidRDefault="1973E25A">
            <w:r w:rsidRPr="1973E25A">
              <w:rPr>
                <w:sz w:val="20"/>
              </w:rPr>
              <w:t>(*required)</w:t>
            </w:r>
          </w:p>
        </w:tc>
        <w:tc>
          <w:tcPr>
            <w:tcW w:w="5775" w:type="dxa"/>
            <w:shd w:val="clear" w:color="auto" w:fill="4F81BD" w:themeFill="accent1"/>
          </w:tcPr>
          <w:p w14:paraId="7177B732" w14:textId="52A41190" w:rsidR="1973E25A" w:rsidRDefault="1973E25A">
            <w:pPr>
              <w:cnfStyle w:val="100000000000" w:firstRow="1" w:lastRow="0" w:firstColumn="0" w:lastColumn="0" w:oddVBand="0" w:evenVBand="0" w:oddHBand="0" w:evenHBand="0" w:firstRowFirstColumn="0" w:firstRowLastColumn="0" w:lastRowFirstColumn="0" w:lastRowLastColumn="0"/>
            </w:pPr>
            <w:r w:rsidRPr="1973E25A">
              <w:rPr>
                <w:sz w:val="20"/>
              </w:rPr>
              <w:t>View Schedule</w:t>
            </w:r>
          </w:p>
        </w:tc>
      </w:tr>
      <w:tr w:rsidR="1973E25A" w14:paraId="37234913" w14:textId="77777777" w:rsidTr="1973E25A">
        <w:tc>
          <w:tcPr>
            <w:cnfStyle w:val="001000000000" w:firstRow="0" w:lastRow="0" w:firstColumn="1" w:lastColumn="0" w:oddVBand="0" w:evenVBand="0" w:oddHBand="0" w:evenHBand="0" w:firstRowFirstColumn="0" w:firstRowLastColumn="0" w:lastRowFirstColumn="0" w:lastRowLastColumn="0"/>
            <w:tcW w:w="2865" w:type="dxa"/>
          </w:tcPr>
          <w:p w14:paraId="075DABF4" w14:textId="157303BA" w:rsidR="1973E25A" w:rsidRDefault="1973E25A">
            <w:r w:rsidRPr="1973E25A">
              <w:rPr>
                <w:sz w:val="20"/>
              </w:rPr>
              <w:t>Sequence No:</w:t>
            </w:r>
          </w:p>
          <w:p w14:paraId="50EFB5CF" w14:textId="115C9F96" w:rsidR="1973E25A" w:rsidRDefault="1973E25A">
            <w:r w:rsidRPr="1973E25A">
              <w:rPr>
                <w:sz w:val="20"/>
              </w:rPr>
              <w:t>(*required)</w:t>
            </w:r>
          </w:p>
        </w:tc>
        <w:tc>
          <w:tcPr>
            <w:tcW w:w="5775" w:type="dxa"/>
          </w:tcPr>
          <w:p w14:paraId="7FDE9E56" w14:textId="5AB6F178"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4.11</w:t>
            </w:r>
          </w:p>
        </w:tc>
      </w:tr>
      <w:tr w:rsidR="1973E25A" w14:paraId="0A90A116" w14:textId="77777777" w:rsidTr="1973E25A">
        <w:tc>
          <w:tcPr>
            <w:cnfStyle w:val="001000000000" w:firstRow="0" w:lastRow="0" w:firstColumn="1" w:lastColumn="0" w:oddVBand="0" w:evenVBand="0" w:oddHBand="0" w:evenHBand="0" w:firstRowFirstColumn="0" w:firstRowLastColumn="0" w:lastRowFirstColumn="0" w:lastRowLastColumn="0"/>
            <w:tcW w:w="2865" w:type="dxa"/>
          </w:tcPr>
          <w:p w14:paraId="7B1B8787" w14:textId="0080A382" w:rsidR="1973E25A" w:rsidRDefault="1973E25A">
            <w:r w:rsidRPr="1973E25A">
              <w:rPr>
                <w:sz w:val="20"/>
              </w:rPr>
              <w:t>Short description:</w:t>
            </w:r>
          </w:p>
          <w:p w14:paraId="3F3424DB" w14:textId="07EAE3FD" w:rsidR="1973E25A" w:rsidRDefault="1973E25A">
            <w:r w:rsidRPr="1973E25A">
              <w:rPr>
                <w:sz w:val="20"/>
              </w:rPr>
              <w:t>(*required)</w:t>
            </w:r>
          </w:p>
        </w:tc>
        <w:tc>
          <w:tcPr>
            <w:tcW w:w="5775" w:type="dxa"/>
          </w:tcPr>
          <w:p w14:paraId="7E8F494F" w14:textId="6AC345D9"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The user should be able view the list of schedules and the classes listed in each schedule.</w:t>
            </w:r>
          </w:p>
          <w:p w14:paraId="56D586DE" w14:textId="60BFF4D8"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1973E25A" w14:paraId="68B03B57" w14:textId="77777777" w:rsidTr="1973E25A">
        <w:tc>
          <w:tcPr>
            <w:cnfStyle w:val="001000000000" w:firstRow="0" w:lastRow="0" w:firstColumn="1" w:lastColumn="0" w:oddVBand="0" w:evenVBand="0" w:oddHBand="0" w:evenHBand="0" w:firstRowFirstColumn="0" w:firstRowLastColumn="0" w:lastRowFirstColumn="0" w:lastRowLastColumn="0"/>
            <w:tcW w:w="2865" w:type="dxa"/>
          </w:tcPr>
          <w:p w14:paraId="579334CA" w14:textId="1D66B9C9" w:rsidR="1973E25A" w:rsidRDefault="1973E25A">
            <w:r w:rsidRPr="1973E25A">
              <w:rPr>
                <w:sz w:val="20"/>
              </w:rPr>
              <w:t>Detailed Description:</w:t>
            </w:r>
          </w:p>
          <w:p w14:paraId="435CDC94" w14:textId="1D0A2E50" w:rsidR="1973E25A" w:rsidRDefault="1973E25A">
            <w:r w:rsidRPr="1973E25A">
              <w:rPr>
                <w:sz w:val="20"/>
              </w:rPr>
              <w:t>(*required)</w:t>
            </w:r>
          </w:p>
        </w:tc>
        <w:tc>
          <w:tcPr>
            <w:tcW w:w="5775" w:type="dxa"/>
          </w:tcPr>
          <w:p w14:paraId="1614A1D9" w14:textId="2787E6B4"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1. </w:t>
            </w:r>
            <w:r w:rsidR="00D44E82">
              <w:rPr>
                <w:sz w:val="20"/>
              </w:rPr>
              <w:t>The application should display a list of the created schedules</w:t>
            </w:r>
          </w:p>
          <w:p w14:paraId="57FEE3EA" w14:textId="23AA5F49" w:rsidR="1973E25A" w:rsidRDefault="1973E25A">
            <w:pPr>
              <w:cnfStyle w:val="000000000000" w:firstRow="0" w:lastRow="0" w:firstColumn="0" w:lastColumn="0" w:oddVBand="0" w:evenVBand="0" w:oddHBand="0" w:evenHBand="0" w:firstRowFirstColumn="0" w:firstRowLastColumn="0" w:lastRowFirstColumn="0" w:lastRowLastColumn="0"/>
              <w:rPr>
                <w:sz w:val="20"/>
              </w:rPr>
            </w:pPr>
            <w:r w:rsidRPr="1973E25A">
              <w:rPr>
                <w:sz w:val="20"/>
              </w:rPr>
              <w:t xml:space="preserve">1.1 </w:t>
            </w:r>
            <w:r w:rsidR="00D44E82">
              <w:rPr>
                <w:sz w:val="20"/>
              </w:rPr>
              <w:t>The user should choose a schedule to view</w:t>
            </w:r>
          </w:p>
          <w:p w14:paraId="3658147B" w14:textId="174F5BCA" w:rsidR="00D44E82" w:rsidRDefault="00D44E82">
            <w:pPr>
              <w:cnfStyle w:val="000000000000" w:firstRow="0" w:lastRow="0" w:firstColumn="0" w:lastColumn="0" w:oddVBand="0" w:evenVBand="0" w:oddHBand="0" w:evenHBand="0" w:firstRowFirstColumn="0" w:firstRowLastColumn="0" w:lastRowFirstColumn="0" w:lastRowLastColumn="0"/>
            </w:pPr>
            <w:r>
              <w:rPr>
                <w:sz w:val="20"/>
              </w:rPr>
              <w:t>1.1.1 The application should display the classes listed under the chosen schedule</w:t>
            </w:r>
          </w:p>
          <w:p w14:paraId="5FBDEFB9" w14:textId="12E4EB3A"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18B03DBB" w14:textId="0AD47C72"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1973E25A" w14:paraId="66CBE5B8" w14:textId="77777777" w:rsidTr="1973E25A">
        <w:tc>
          <w:tcPr>
            <w:cnfStyle w:val="001000000000" w:firstRow="0" w:lastRow="0" w:firstColumn="1" w:lastColumn="0" w:oddVBand="0" w:evenVBand="0" w:oddHBand="0" w:evenHBand="0" w:firstRowFirstColumn="0" w:firstRowLastColumn="0" w:lastRowFirstColumn="0" w:lastRowLastColumn="0"/>
            <w:tcW w:w="2865" w:type="dxa"/>
          </w:tcPr>
          <w:p w14:paraId="052A5600" w14:textId="6C168D45" w:rsidR="1973E25A" w:rsidRDefault="1973E25A">
            <w:r w:rsidRPr="1973E25A">
              <w:rPr>
                <w:sz w:val="20"/>
              </w:rPr>
              <w:t>Pre-Conditions:</w:t>
            </w:r>
          </w:p>
          <w:p w14:paraId="143D12EB" w14:textId="6F4B72FB" w:rsidR="1973E25A" w:rsidRDefault="1973E25A">
            <w:r w:rsidRPr="1973E25A">
              <w:rPr>
                <w:sz w:val="20"/>
              </w:rPr>
              <w:t>(optional)</w:t>
            </w:r>
          </w:p>
        </w:tc>
        <w:tc>
          <w:tcPr>
            <w:tcW w:w="5775" w:type="dxa"/>
          </w:tcPr>
          <w:p w14:paraId="6ACA9E78" w14:textId="1A620B9C" w:rsidR="1973E25A" w:rsidRDefault="1973E25A">
            <w:pPr>
              <w:cnfStyle w:val="000000000000" w:firstRow="0" w:lastRow="0" w:firstColumn="0" w:lastColumn="0" w:oddVBand="0" w:evenVBand="0" w:oddHBand="0" w:evenHBand="0" w:firstRowFirstColumn="0" w:firstRowLastColumn="0" w:lastRowFirstColumn="0" w:lastRowLastColumn="0"/>
            </w:pPr>
            <w:r w:rsidRPr="1973E25A">
              <w:rPr>
                <w:color w:val="000000" w:themeColor="text1"/>
                <w:sz w:val="20"/>
              </w:rPr>
              <w:t>The user should be logged into the application.</w:t>
            </w:r>
          </w:p>
          <w:p w14:paraId="53382251" w14:textId="37A29AE0"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The user should be connected to the internet.</w:t>
            </w:r>
          </w:p>
          <w:p w14:paraId="23AFC5EA" w14:textId="106026CC"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484634CE" w14:textId="2D7DC875"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4E10854F" w14:textId="7CA5DD78"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59EAFBEF" w14:textId="04C63679"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06FEC367" w14:textId="54292BD1"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1973E25A" w14:paraId="15A5F988" w14:textId="77777777" w:rsidTr="1973E25A">
        <w:tc>
          <w:tcPr>
            <w:cnfStyle w:val="001000000000" w:firstRow="0" w:lastRow="0" w:firstColumn="1" w:lastColumn="0" w:oddVBand="0" w:evenVBand="0" w:oddHBand="0" w:evenHBand="0" w:firstRowFirstColumn="0" w:firstRowLastColumn="0" w:lastRowFirstColumn="0" w:lastRowLastColumn="0"/>
            <w:tcW w:w="2865" w:type="dxa"/>
          </w:tcPr>
          <w:p w14:paraId="1D9C55E6" w14:textId="20A12028" w:rsidR="1973E25A" w:rsidRDefault="1973E25A">
            <w:r w:rsidRPr="1973E25A">
              <w:rPr>
                <w:sz w:val="20"/>
              </w:rPr>
              <w:t>Post Conditions:</w:t>
            </w:r>
          </w:p>
          <w:p w14:paraId="2461EDC7" w14:textId="55B6A29F" w:rsidR="1973E25A" w:rsidRDefault="1973E25A">
            <w:r w:rsidRPr="1973E25A">
              <w:rPr>
                <w:sz w:val="20"/>
              </w:rPr>
              <w:t>(optional)</w:t>
            </w:r>
          </w:p>
        </w:tc>
        <w:tc>
          <w:tcPr>
            <w:tcW w:w="5775" w:type="dxa"/>
          </w:tcPr>
          <w:p w14:paraId="39DF966F" w14:textId="1BFA4DB8" w:rsidR="1973E25A" w:rsidRDefault="1973E25A">
            <w:pPr>
              <w:cnfStyle w:val="000000000000" w:firstRow="0" w:lastRow="0" w:firstColumn="0" w:lastColumn="0" w:oddVBand="0" w:evenVBand="0" w:oddHBand="0" w:evenHBand="0" w:firstRowFirstColumn="0" w:firstRowLastColumn="0" w:lastRowFirstColumn="0" w:lastRowLastColumn="0"/>
            </w:pPr>
          </w:p>
          <w:p w14:paraId="2F58CF38" w14:textId="12B3F988"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3AE33B2B" w14:textId="13BBD2FF"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23FCD6C4" w14:textId="47F5B0F5"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1973E25A" w14:paraId="5001414E" w14:textId="77777777" w:rsidTr="1973E25A">
        <w:tc>
          <w:tcPr>
            <w:cnfStyle w:val="001000000000" w:firstRow="0" w:lastRow="0" w:firstColumn="1" w:lastColumn="0" w:oddVBand="0" w:evenVBand="0" w:oddHBand="0" w:evenHBand="0" w:firstRowFirstColumn="0" w:firstRowLastColumn="0" w:lastRowFirstColumn="0" w:lastRowLastColumn="0"/>
            <w:tcW w:w="2865" w:type="dxa"/>
          </w:tcPr>
          <w:p w14:paraId="66FA51FD" w14:textId="674A58C7" w:rsidR="1973E25A" w:rsidRDefault="1973E25A">
            <w:r w:rsidRPr="1973E25A">
              <w:rPr>
                <w:sz w:val="20"/>
              </w:rPr>
              <w:t>Other attributes:</w:t>
            </w:r>
          </w:p>
          <w:p w14:paraId="451D766C" w14:textId="3215D65E" w:rsidR="1973E25A" w:rsidRDefault="1973E25A">
            <w:r w:rsidRPr="1973E25A">
              <w:rPr>
                <w:sz w:val="20"/>
              </w:rPr>
              <w:t>(optional)</w:t>
            </w:r>
          </w:p>
        </w:tc>
        <w:tc>
          <w:tcPr>
            <w:tcW w:w="5775" w:type="dxa"/>
          </w:tcPr>
          <w:p w14:paraId="29B4E24E" w14:textId="397E1D96"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6A62B07F" w14:textId="3F46CA82"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3EA74819" w14:textId="2BEF9430"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5D272DDF" w14:textId="628DFBA5"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2776515F" w14:textId="1262B90B"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7520EF2E" w14:textId="1EF79BAF"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bl>
    <w:p w14:paraId="3B67E51F" w14:textId="09628383" w:rsidR="1973E25A" w:rsidRDefault="1973E25A" w:rsidP="00DD6F36">
      <w:pPr>
        <w:pStyle w:val="BodyText2"/>
        <w:spacing w:after="0"/>
        <w:ind w:left="0"/>
      </w:pPr>
    </w:p>
    <w:p w14:paraId="0F4D2D07" w14:textId="77777777" w:rsidR="00DD6F36" w:rsidRDefault="00DD6F36" w:rsidP="00DD6F36">
      <w:pPr>
        <w:pStyle w:val="BodyText2"/>
        <w:spacing w:after="0"/>
        <w:ind w:left="0"/>
        <w:rPr>
          <w:sz w:val="28"/>
          <w:szCs w:val="28"/>
        </w:rPr>
      </w:pPr>
    </w:p>
    <w:p w14:paraId="23DF4353" w14:textId="77777777" w:rsidR="00DD6F36" w:rsidRDefault="00DD6F36" w:rsidP="00DD6F36">
      <w:pPr>
        <w:pStyle w:val="BodyText2"/>
        <w:spacing w:after="0"/>
        <w:ind w:left="0"/>
        <w:rPr>
          <w:sz w:val="28"/>
          <w:szCs w:val="28"/>
        </w:rPr>
      </w:pPr>
    </w:p>
    <w:p w14:paraId="43ACAFD6" w14:textId="77777777" w:rsidR="00DD6F36" w:rsidRDefault="00DD6F36" w:rsidP="00DD6F36">
      <w:pPr>
        <w:pStyle w:val="BodyText2"/>
        <w:spacing w:after="0"/>
        <w:ind w:left="0"/>
        <w:rPr>
          <w:sz w:val="28"/>
          <w:szCs w:val="28"/>
        </w:rPr>
      </w:pPr>
    </w:p>
    <w:p w14:paraId="0F65DF77" w14:textId="77777777" w:rsidR="00DD6F36" w:rsidRDefault="00DD6F36" w:rsidP="00DD6F36">
      <w:pPr>
        <w:pStyle w:val="BodyText2"/>
        <w:spacing w:after="0"/>
        <w:ind w:left="0"/>
        <w:rPr>
          <w:sz w:val="28"/>
          <w:szCs w:val="28"/>
        </w:rPr>
      </w:pPr>
    </w:p>
    <w:p w14:paraId="2A65C300" w14:textId="532E0E43" w:rsidR="00DD6F36" w:rsidRDefault="00DD6F36" w:rsidP="00DD6F36">
      <w:pPr>
        <w:pStyle w:val="BodyText2"/>
        <w:spacing w:after="0"/>
        <w:ind w:left="0"/>
        <w:rPr>
          <w:sz w:val="28"/>
          <w:szCs w:val="28"/>
        </w:rPr>
      </w:pPr>
    </w:p>
    <w:p w14:paraId="30FF74BC" w14:textId="77777777" w:rsidR="00DD6F36" w:rsidRDefault="00DD6F36" w:rsidP="00DD6F36">
      <w:pPr>
        <w:pStyle w:val="BodyText2"/>
        <w:spacing w:after="0"/>
        <w:ind w:left="0"/>
        <w:rPr>
          <w:sz w:val="28"/>
          <w:szCs w:val="28"/>
        </w:rPr>
      </w:pPr>
    </w:p>
    <w:p w14:paraId="3B995C35" w14:textId="77777777" w:rsidR="00DD6F36" w:rsidRDefault="00DD6F36" w:rsidP="00DD6F36">
      <w:pPr>
        <w:pStyle w:val="BodyText2"/>
        <w:spacing w:after="0"/>
        <w:ind w:left="0"/>
        <w:rPr>
          <w:sz w:val="28"/>
          <w:szCs w:val="28"/>
        </w:rPr>
      </w:pPr>
    </w:p>
    <w:p w14:paraId="5C042962" w14:textId="77777777" w:rsidR="00DD6F36" w:rsidRDefault="00DD6F36" w:rsidP="00DD6F36">
      <w:pPr>
        <w:pStyle w:val="BodyText2"/>
        <w:spacing w:after="0"/>
        <w:ind w:left="0"/>
        <w:rPr>
          <w:sz w:val="28"/>
          <w:szCs w:val="28"/>
        </w:rPr>
      </w:pPr>
    </w:p>
    <w:p w14:paraId="58D636C1" w14:textId="77777777" w:rsidR="00DD6F36" w:rsidRDefault="00DD6F36" w:rsidP="00DD6F36">
      <w:pPr>
        <w:pStyle w:val="BodyText2"/>
        <w:spacing w:after="0"/>
        <w:ind w:left="0"/>
        <w:rPr>
          <w:sz w:val="28"/>
          <w:szCs w:val="28"/>
        </w:rPr>
      </w:pPr>
    </w:p>
    <w:p w14:paraId="1CD5DD8D" w14:textId="77777777" w:rsidR="00DD6F36" w:rsidRDefault="00DD6F36" w:rsidP="00DD6F36">
      <w:pPr>
        <w:pStyle w:val="BodyText2"/>
        <w:spacing w:after="0"/>
        <w:ind w:left="0"/>
        <w:rPr>
          <w:sz w:val="28"/>
          <w:szCs w:val="28"/>
        </w:rPr>
      </w:pPr>
    </w:p>
    <w:p w14:paraId="49381D2D" w14:textId="77777777" w:rsidR="00DD6F36" w:rsidRDefault="00DD6F36" w:rsidP="00DD6F36">
      <w:pPr>
        <w:pStyle w:val="BodyText2"/>
        <w:spacing w:after="0"/>
        <w:ind w:left="0"/>
        <w:rPr>
          <w:sz w:val="28"/>
          <w:szCs w:val="28"/>
        </w:rPr>
      </w:pPr>
    </w:p>
    <w:p w14:paraId="2AB7A76D" w14:textId="77777777" w:rsidR="00DD6F36" w:rsidRDefault="00DD6F36" w:rsidP="00DD6F36">
      <w:pPr>
        <w:pStyle w:val="BodyText2"/>
        <w:spacing w:after="0"/>
        <w:ind w:left="0"/>
        <w:rPr>
          <w:sz w:val="28"/>
          <w:szCs w:val="28"/>
        </w:rPr>
      </w:pPr>
    </w:p>
    <w:p w14:paraId="3CBA1863" w14:textId="77777777" w:rsidR="00DD6F36" w:rsidRDefault="00DD6F36" w:rsidP="00DD6F36">
      <w:pPr>
        <w:pStyle w:val="BodyText2"/>
        <w:spacing w:after="0"/>
        <w:ind w:left="0"/>
        <w:rPr>
          <w:sz w:val="28"/>
          <w:szCs w:val="28"/>
        </w:rPr>
      </w:pPr>
    </w:p>
    <w:p w14:paraId="6D5640EA" w14:textId="77777777" w:rsidR="00685AD6" w:rsidRDefault="00685AD6">
      <w:pPr>
        <w:rPr>
          <w:smallCaps/>
          <w:kern w:val="28"/>
          <w:sz w:val="28"/>
        </w:rPr>
      </w:pPr>
      <w:bookmarkStart w:id="23" w:name="_Toc415514392"/>
      <w:r>
        <w:br w:type="page"/>
      </w:r>
    </w:p>
    <w:p w14:paraId="7DA4D407" w14:textId="1C3661E5" w:rsidR="71F8CC59" w:rsidRDefault="1973E25A" w:rsidP="0078679E">
      <w:pPr>
        <w:pStyle w:val="Heading2"/>
      </w:pPr>
      <w:r w:rsidRPr="1973E25A">
        <w:lastRenderedPageBreak/>
        <w:t>4.12 “Delete Schedule” Requirements</w:t>
      </w:r>
      <w:bookmarkEnd w:id="23"/>
    </w:p>
    <w:tbl>
      <w:tblPr>
        <w:tblStyle w:val="GridTable1Light-Accent1"/>
        <w:tblW w:w="0" w:type="auto"/>
        <w:tblLook w:val="04A0" w:firstRow="1" w:lastRow="0" w:firstColumn="1" w:lastColumn="0" w:noHBand="0" w:noVBand="1"/>
      </w:tblPr>
      <w:tblGrid>
        <w:gridCol w:w="2878"/>
        <w:gridCol w:w="5752"/>
      </w:tblGrid>
      <w:tr w:rsidR="7825D7B6" w14:paraId="443CAB47" w14:textId="77777777" w:rsidTr="00FB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4F81BD" w:themeFill="accent1"/>
          </w:tcPr>
          <w:p w14:paraId="5EF12397" w14:textId="21828846" w:rsidR="7825D7B6" w:rsidRDefault="7825D7B6">
            <w:r w:rsidRPr="7825D7B6">
              <w:rPr>
                <w:sz w:val="20"/>
              </w:rPr>
              <w:t>Requirement Title:</w:t>
            </w:r>
          </w:p>
          <w:p w14:paraId="79DCEA8E" w14:textId="0EF48DF2" w:rsidR="7825D7B6" w:rsidRDefault="7825D7B6">
            <w:r w:rsidRPr="7825D7B6">
              <w:rPr>
                <w:sz w:val="20"/>
              </w:rPr>
              <w:t>(*required)</w:t>
            </w:r>
          </w:p>
        </w:tc>
        <w:tc>
          <w:tcPr>
            <w:tcW w:w="5760" w:type="dxa"/>
            <w:shd w:val="clear" w:color="auto" w:fill="4F81BD" w:themeFill="accent1"/>
          </w:tcPr>
          <w:p w14:paraId="42C0F273" w14:textId="165E50C3" w:rsidR="7825D7B6" w:rsidRDefault="7825D7B6">
            <w:pPr>
              <w:cnfStyle w:val="100000000000" w:firstRow="1" w:lastRow="0" w:firstColumn="0" w:lastColumn="0" w:oddVBand="0" w:evenVBand="0" w:oddHBand="0" w:evenHBand="0" w:firstRowFirstColumn="0" w:firstRowLastColumn="0" w:lastRowFirstColumn="0" w:lastRowLastColumn="0"/>
            </w:pPr>
            <w:r w:rsidRPr="7825D7B6">
              <w:rPr>
                <w:sz w:val="20"/>
              </w:rPr>
              <w:t>Delete Schedule</w:t>
            </w:r>
          </w:p>
        </w:tc>
      </w:tr>
      <w:tr w:rsidR="7825D7B6" w14:paraId="49BFA319" w14:textId="77777777" w:rsidTr="1973E25A">
        <w:tc>
          <w:tcPr>
            <w:cnfStyle w:val="001000000000" w:firstRow="0" w:lastRow="0" w:firstColumn="1" w:lastColumn="0" w:oddVBand="0" w:evenVBand="0" w:oddHBand="0" w:evenHBand="0" w:firstRowFirstColumn="0" w:firstRowLastColumn="0" w:lastRowFirstColumn="0" w:lastRowLastColumn="0"/>
            <w:tcW w:w="2880" w:type="dxa"/>
          </w:tcPr>
          <w:p w14:paraId="7125FE8E" w14:textId="60FD078A" w:rsidR="7825D7B6" w:rsidRDefault="7825D7B6">
            <w:r w:rsidRPr="7825D7B6">
              <w:rPr>
                <w:sz w:val="20"/>
              </w:rPr>
              <w:t>Sequence No:</w:t>
            </w:r>
          </w:p>
          <w:p w14:paraId="781ADDDD" w14:textId="1B48F7DD" w:rsidR="7825D7B6" w:rsidRDefault="7825D7B6">
            <w:r w:rsidRPr="7825D7B6">
              <w:rPr>
                <w:sz w:val="20"/>
              </w:rPr>
              <w:t>(*required)</w:t>
            </w:r>
          </w:p>
        </w:tc>
        <w:tc>
          <w:tcPr>
            <w:tcW w:w="5760" w:type="dxa"/>
          </w:tcPr>
          <w:p w14:paraId="0B47AE51" w14:textId="7F780920" w:rsidR="7825D7B6"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4.12</w:t>
            </w:r>
          </w:p>
        </w:tc>
      </w:tr>
      <w:tr w:rsidR="7825D7B6" w14:paraId="4029C037" w14:textId="77777777" w:rsidTr="1973E25A">
        <w:tc>
          <w:tcPr>
            <w:cnfStyle w:val="001000000000" w:firstRow="0" w:lastRow="0" w:firstColumn="1" w:lastColumn="0" w:oddVBand="0" w:evenVBand="0" w:oddHBand="0" w:evenHBand="0" w:firstRowFirstColumn="0" w:firstRowLastColumn="0" w:lastRowFirstColumn="0" w:lastRowLastColumn="0"/>
            <w:tcW w:w="2880" w:type="dxa"/>
          </w:tcPr>
          <w:p w14:paraId="6A379E08" w14:textId="4B12F54A" w:rsidR="7825D7B6" w:rsidRDefault="7825D7B6">
            <w:r w:rsidRPr="7825D7B6">
              <w:rPr>
                <w:sz w:val="20"/>
              </w:rPr>
              <w:t>Short description:</w:t>
            </w:r>
          </w:p>
          <w:p w14:paraId="055F647C" w14:textId="50AB254A" w:rsidR="7825D7B6" w:rsidRDefault="7825D7B6">
            <w:r w:rsidRPr="7825D7B6">
              <w:rPr>
                <w:sz w:val="20"/>
              </w:rPr>
              <w:t>(*required)</w:t>
            </w:r>
          </w:p>
        </w:tc>
        <w:tc>
          <w:tcPr>
            <w:tcW w:w="5760" w:type="dxa"/>
          </w:tcPr>
          <w:p w14:paraId="10504B65" w14:textId="0C7DBFA6"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The user should be able to delete a schedule</w:t>
            </w:r>
          </w:p>
          <w:p w14:paraId="456B4694" w14:textId="165378A3"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1A56D267" w14:textId="77777777" w:rsidTr="1973E25A">
        <w:tc>
          <w:tcPr>
            <w:cnfStyle w:val="001000000000" w:firstRow="0" w:lastRow="0" w:firstColumn="1" w:lastColumn="0" w:oddVBand="0" w:evenVBand="0" w:oddHBand="0" w:evenHBand="0" w:firstRowFirstColumn="0" w:firstRowLastColumn="0" w:lastRowFirstColumn="0" w:lastRowLastColumn="0"/>
            <w:tcW w:w="2880" w:type="dxa"/>
          </w:tcPr>
          <w:p w14:paraId="56E52E2D" w14:textId="5D458970" w:rsidR="7825D7B6" w:rsidRDefault="7825D7B6">
            <w:r w:rsidRPr="7825D7B6">
              <w:rPr>
                <w:sz w:val="20"/>
              </w:rPr>
              <w:t>Detailed Description:</w:t>
            </w:r>
          </w:p>
          <w:p w14:paraId="601313A0" w14:textId="326EF40F" w:rsidR="7825D7B6" w:rsidRDefault="7825D7B6">
            <w:r w:rsidRPr="7825D7B6">
              <w:rPr>
                <w:sz w:val="20"/>
              </w:rPr>
              <w:t>(*required)</w:t>
            </w:r>
          </w:p>
        </w:tc>
        <w:tc>
          <w:tcPr>
            <w:tcW w:w="5760" w:type="dxa"/>
          </w:tcPr>
          <w:p w14:paraId="193CE8E6" w14:textId="2A995C23"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1. The application should list the schedules the user has created.</w:t>
            </w:r>
          </w:p>
          <w:p w14:paraId="4DD8C7FA" w14:textId="418511EF"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1.1 The user should choose which schedule to delete. </w:t>
            </w:r>
          </w:p>
          <w:p w14:paraId="05AC5060" w14:textId="20249306"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1.1.1 If the schedule has classes stored in it, the application shall remove all of the classes, and delete the schedule</w:t>
            </w:r>
          </w:p>
          <w:p w14:paraId="11648D2E" w14:textId="32A2A2A8"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1.1.2 If the chosen schedule contains no classes, the application shall delete empty schedule.</w:t>
            </w:r>
          </w:p>
          <w:p w14:paraId="03F20622" w14:textId="34EC5803"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5C46FECB" w14:textId="385FFE5F"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64C74119" w14:textId="11AA43F8"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0D146A7A" w14:textId="1511EB62"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3857575E" w14:textId="414C3120"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2D56E57F" w14:textId="0F02B89D"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154666F0" w14:textId="77777777" w:rsidTr="1973E25A">
        <w:tc>
          <w:tcPr>
            <w:cnfStyle w:val="001000000000" w:firstRow="0" w:lastRow="0" w:firstColumn="1" w:lastColumn="0" w:oddVBand="0" w:evenVBand="0" w:oddHBand="0" w:evenHBand="0" w:firstRowFirstColumn="0" w:firstRowLastColumn="0" w:lastRowFirstColumn="0" w:lastRowLastColumn="0"/>
            <w:tcW w:w="2880" w:type="dxa"/>
          </w:tcPr>
          <w:p w14:paraId="6835E8A6" w14:textId="6E0E2BDC" w:rsidR="7825D7B6" w:rsidRDefault="7825D7B6">
            <w:r w:rsidRPr="7825D7B6">
              <w:rPr>
                <w:sz w:val="20"/>
              </w:rPr>
              <w:t>Pre-Conditions:</w:t>
            </w:r>
          </w:p>
          <w:p w14:paraId="5B35CA41" w14:textId="793B780D" w:rsidR="7825D7B6" w:rsidRDefault="7825D7B6">
            <w:r w:rsidRPr="7825D7B6">
              <w:rPr>
                <w:sz w:val="20"/>
              </w:rPr>
              <w:t>(optional)</w:t>
            </w:r>
          </w:p>
        </w:tc>
        <w:tc>
          <w:tcPr>
            <w:tcW w:w="5760" w:type="dxa"/>
          </w:tcPr>
          <w:p w14:paraId="29F8EF67" w14:textId="2CF95B94"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The user should be logged into the application.</w:t>
            </w:r>
          </w:p>
          <w:p w14:paraId="49179D8C" w14:textId="24458293"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The user should have a saved schedule.</w:t>
            </w:r>
          </w:p>
          <w:p w14:paraId="340BB9D1" w14:textId="7F771B57"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21235B5F" w14:textId="21464022"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54BF2529" w14:textId="77777777" w:rsidTr="1973E25A">
        <w:tc>
          <w:tcPr>
            <w:cnfStyle w:val="001000000000" w:firstRow="0" w:lastRow="0" w:firstColumn="1" w:lastColumn="0" w:oddVBand="0" w:evenVBand="0" w:oddHBand="0" w:evenHBand="0" w:firstRowFirstColumn="0" w:firstRowLastColumn="0" w:lastRowFirstColumn="0" w:lastRowLastColumn="0"/>
            <w:tcW w:w="2880" w:type="dxa"/>
          </w:tcPr>
          <w:p w14:paraId="5BEFCB3D" w14:textId="1B0316F1" w:rsidR="7825D7B6" w:rsidRDefault="7825D7B6">
            <w:r w:rsidRPr="7825D7B6">
              <w:rPr>
                <w:sz w:val="20"/>
              </w:rPr>
              <w:t>Post Conditions:</w:t>
            </w:r>
          </w:p>
          <w:p w14:paraId="12262C71" w14:textId="761B1D99" w:rsidR="7825D7B6" w:rsidRDefault="7825D7B6">
            <w:r w:rsidRPr="7825D7B6">
              <w:rPr>
                <w:sz w:val="20"/>
              </w:rPr>
              <w:t>(optional)</w:t>
            </w:r>
          </w:p>
        </w:tc>
        <w:tc>
          <w:tcPr>
            <w:tcW w:w="5760" w:type="dxa"/>
          </w:tcPr>
          <w:p w14:paraId="16C0A53D" w14:textId="2C24CDD0"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170283B6" w14:textId="098A6C3C"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3A6F78E9" w14:textId="27B3137A"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296DA313" w14:textId="1B4D17AD"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57CBC0BA" w14:textId="4AE8DCE8"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0460891A" w14:textId="1B44B0F9"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65BF9A70" w14:textId="77777777" w:rsidTr="1973E25A">
        <w:tc>
          <w:tcPr>
            <w:cnfStyle w:val="001000000000" w:firstRow="0" w:lastRow="0" w:firstColumn="1" w:lastColumn="0" w:oddVBand="0" w:evenVBand="0" w:oddHBand="0" w:evenHBand="0" w:firstRowFirstColumn="0" w:firstRowLastColumn="0" w:lastRowFirstColumn="0" w:lastRowLastColumn="0"/>
            <w:tcW w:w="2880" w:type="dxa"/>
          </w:tcPr>
          <w:p w14:paraId="130DC0BA" w14:textId="0D45BD44" w:rsidR="7825D7B6" w:rsidRDefault="7825D7B6">
            <w:r w:rsidRPr="7825D7B6">
              <w:rPr>
                <w:sz w:val="20"/>
              </w:rPr>
              <w:t>Other attributes:</w:t>
            </w:r>
          </w:p>
          <w:p w14:paraId="62414613" w14:textId="5F8D5E76" w:rsidR="7825D7B6" w:rsidRDefault="7825D7B6">
            <w:r w:rsidRPr="7825D7B6">
              <w:rPr>
                <w:sz w:val="20"/>
              </w:rPr>
              <w:t>(optional)</w:t>
            </w:r>
          </w:p>
        </w:tc>
        <w:tc>
          <w:tcPr>
            <w:tcW w:w="5760" w:type="dxa"/>
          </w:tcPr>
          <w:p w14:paraId="0237F051" w14:textId="54AE47B1"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3E69B91E" w14:textId="22F265F8"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4E444BF8" w14:textId="6ED1C938"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1150B5A5" w14:textId="6B96C5A0"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1DB28D75" w14:textId="6F813FA2"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423A90B2" w14:textId="15E26038"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bl>
    <w:p w14:paraId="46DFC394" w14:textId="1AE04E46" w:rsidR="7825D7B6" w:rsidRDefault="7825D7B6" w:rsidP="7825D7B6">
      <w:pPr>
        <w:pStyle w:val="BodyText2"/>
        <w:ind w:left="0"/>
      </w:pPr>
    </w:p>
    <w:p w14:paraId="6F366549" w14:textId="77777777" w:rsidR="00DD6F36" w:rsidRDefault="00DD6F36" w:rsidP="71F8CC59">
      <w:pPr>
        <w:pStyle w:val="BodyText2"/>
        <w:ind w:left="0"/>
        <w:rPr>
          <w:sz w:val="28"/>
          <w:szCs w:val="28"/>
        </w:rPr>
      </w:pPr>
    </w:p>
    <w:p w14:paraId="5002F5C3" w14:textId="77777777" w:rsidR="00DD6F36" w:rsidRDefault="00DD6F36" w:rsidP="71F8CC59">
      <w:pPr>
        <w:pStyle w:val="BodyText2"/>
        <w:ind w:left="0"/>
        <w:rPr>
          <w:sz w:val="28"/>
          <w:szCs w:val="28"/>
        </w:rPr>
      </w:pPr>
    </w:p>
    <w:p w14:paraId="344C29A7" w14:textId="77777777" w:rsidR="00DD6F36" w:rsidRDefault="00DD6F36" w:rsidP="71F8CC59">
      <w:pPr>
        <w:pStyle w:val="BodyText2"/>
        <w:ind w:left="0"/>
        <w:rPr>
          <w:sz w:val="28"/>
          <w:szCs w:val="28"/>
        </w:rPr>
      </w:pPr>
    </w:p>
    <w:p w14:paraId="572934AE" w14:textId="77777777" w:rsidR="00DD6F36" w:rsidRDefault="00DD6F36" w:rsidP="71F8CC59">
      <w:pPr>
        <w:pStyle w:val="BodyText2"/>
        <w:ind w:left="0"/>
        <w:rPr>
          <w:sz w:val="28"/>
          <w:szCs w:val="28"/>
        </w:rPr>
      </w:pPr>
    </w:p>
    <w:p w14:paraId="558D31B8" w14:textId="77777777" w:rsidR="00DD6F36" w:rsidRDefault="00DD6F36" w:rsidP="71F8CC59">
      <w:pPr>
        <w:pStyle w:val="BodyText2"/>
        <w:ind w:left="0"/>
        <w:rPr>
          <w:sz w:val="28"/>
          <w:szCs w:val="28"/>
        </w:rPr>
      </w:pPr>
    </w:p>
    <w:p w14:paraId="5365205C" w14:textId="77777777" w:rsidR="00DD6F36" w:rsidRDefault="00DD6F36" w:rsidP="71F8CC59">
      <w:pPr>
        <w:pStyle w:val="BodyText2"/>
        <w:ind w:left="0"/>
        <w:rPr>
          <w:sz w:val="28"/>
          <w:szCs w:val="28"/>
        </w:rPr>
      </w:pPr>
    </w:p>
    <w:p w14:paraId="3CCA57EB" w14:textId="77777777" w:rsidR="00DD6F36" w:rsidRDefault="00DD6F36" w:rsidP="71F8CC59">
      <w:pPr>
        <w:pStyle w:val="BodyText2"/>
        <w:ind w:left="0"/>
        <w:rPr>
          <w:sz w:val="28"/>
          <w:szCs w:val="28"/>
        </w:rPr>
      </w:pPr>
    </w:p>
    <w:p w14:paraId="7B71B62E" w14:textId="77777777" w:rsidR="00DD6F36" w:rsidRDefault="00DD6F36" w:rsidP="71F8CC59">
      <w:pPr>
        <w:pStyle w:val="BodyText2"/>
        <w:ind w:left="0"/>
        <w:rPr>
          <w:sz w:val="28"/>
          <w:szCs w:val="28"/>
        </w:rPr>
      </w:pPr>
    </w:p>
    <w:p w14:paraId="1B52454E" w14:textId="7113591F" w:rsidR="71F8CC59" w:rsidRDefault="1973E25A" w:rsidP="0078679E">
      <w:pPr>
        <w:pStyle w:val="Heading2"/>
      </w:pPr>
      <w:bookmarkStart w:id="24" w:name="_Toc415514393"/>
      <w:r w:rsidRPr="1973E25A">
        <w:lastRenderedPageBreak/>
        <w:t>4.13 “Verify Saved Schedule” Requirements</w:t>
      </w:r>
      <w:bookmarkEnd w:id="24"/>
    </w:p>
    <w:tbl>
      <w:tblPr>
        <w:tblStyle w:val="GridTable1Light-Accent1"/>
        <w:tblW w:w="0" w:type="auto"/>
        <w:tblLook w:val="04A0" w:firstRow="1" w:lastRow="0" w:firstColumn="1" w:lastColumn="0" w:noHBand="0" w:noVBand="1"/>
      </w:tblPr>
      <w:tblGrid>
        <w:gridCol w:w="2878"/>
        <w:gridCol w:w="5752"/>
      </w:tblGrid>
      <w:tr w:rsidR="7825D7B6" w14:paraId="1D268A64" w14:textId="77777777" w:rsidTr="00FB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4F81BD" w:themeFill="accent1"/>
          </w:tcPr>
          <w:p w14:paraId="467D8014" w14:textId="68AA85FE" w:rsidR="7825D7B6" w:rsidRDefault="7825D7B6">
            <w:r w:rsidRPr="7825D7B6">
              <w:rPr>
                <w:sz w:val="20"/>
              </w:rPr>
              <w:t>Requirement Title:</w:t>
            </w:r>
          </w:p>
          <w:p w14:paraId="1A8BE26E" w14:textId="57FBD3AA" w:rsidR="7825D7B6" w:rsidRDefault="7825D7B6">
            <w:r w:rsidRPr="7825D7B6">
              <w:rPr>
                <w:sz w:val="20"/>
              </w:rPr>
              <w:t>(*required)</w:t>
            </w:r>
          </w:p>
        </w:tc>
        <w:tc>
          <w:tcPr>
            <w:tcW w:w="5760" w:type="dxa"/>
            <w:shd w:val="clear" w:color="auto" w:fill="4F81BD" w:themeFill="accent1"/>
          </w:tcPr>
          <w:p w14:paraId="485134B2" w14:textId="57D1325C" w:rsidR="7825D7B6" w:rsidRDefault="7825D7B6">
            <w:pPr>
              <w:cnfStyle w:val="100000000000" w:firstRow="1" w:lastRow="0" w:firstColumn="0" w:lastColumn="0" w:oddVBand="0" w:evenVBand="0" w:oddHBand="0" w:evenHBand="0" w:firstRowFirstColumn="0" w:firstRowLastColumn="0" w:lastRowFirstColumn="0" w:lastRowLastColumn="0"/>
            </w:pPr>
            <w:r w:rsidRPr="7825D7B6">
              <w:rPr>
                <w:sz w:val="20"/>
              </w:rPr>
              <w:t>Verify Saved Schedules</w:t>
            </w:r>
          </w:p>
        </w:tc>
      </w:tr>
      <w:tr w:rsidR="7825D7B6" w14:paraId="066EAF2B" w14:textId="77777777" w:rsidTr="1973E25A">
        <w:tc>
          <w:tcPr>
            <w:cnfStyle w:val="001000000000" w:firstRow="0" w:lastRow="0" w:firstColumn="1" w:lastColumn="0" w:oddVBand="0" w:evenVBand="0" w:oddHBand="0" w:evenHBand="0" w:firstRowFirstColumn="0" w:firstRowLastColumn="0" w:lastRowFirstColumn="0" w:lastRowLastColumn="0"/>
            <w:tcW w:w="2880" w:type="dxa"/>
          </w:tcPr>
          <w:p w14:paraId="7861DE1B" w14:textId="5544F34C" w:rsidR="7825D7B6" w:rsidRDefault="7825D7B6">
            <w:r w:rsidRPr="7825D7B6">
              <w:rPr>
                <w:sz w:val="20"/>
              </w:rPr>
              <w:t>Sequence No:</w:t>
            </w:r>
          </w:p>
          <w:p w14:paraId="0D00863A" w14:textId="332BB9EA" w:rsidR="7825D7B6" w:rsidRDefault="7825D7B6">
            <w:r w:rsidRPr="7825D7B6">
              <w:rPr>
                <w:sz w:val="20"/>
              </w:rPr>
              <w:t>(*required)</w:t>
            </w:r>
          </w:p>
        </w:tc>
        <w:tc>
          <w:tcPr>
            <w:tcW w:w="5760" w:type="dxa"/>
          </w:tcPr>
          <w:p w14:paraId="463A5A3B" w14:textId="74712B35" w:rsidR="7825D7B6"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4.13</w:t>
            </w:r>
          </w:p>
          <w:p w14:paraId="7D2B9729" w14:textId="757BC1A7"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7D4D35AB" w14:textId="77777777" w:rsidTr="1973E25A">
        <w:tc>
          <w:tcPr>
            <w:cnfStyle w:val="001000000000" w:firstRow="0" w:lastRow="0" w:firstColumn="1" w:lastColumn="0" w:oddVBand="0" w:evenVBand="0" w:oddHBand="0" w:evenHBand="0" w:firstRowFirstColumn="0" w:firstRowLastColumn="0" w:lastRowFirstColumn="0" w:lastRowLastColumn="0"/>
            <w:tcW w:w="2880" w:type="dxa"/>
          </w:tcPr>
          <w:p w14:paraId="5988F03A" w14:textId="128D66A9" w:rsidR="7825D7B6" w:rsidRDefault="7825D7B6">
            <w:r w:rsidRPr="7825D7B6">
              <w:rPr>
                <w:sz w:val="20"/>
              </w:rPr>
              <w:t>Short description:</w:t>
            </w:r>
          </w:p>
          <w:p w14:paraId="2B7A0DFB" w14:textId="11E43B93" w:rsidR="7825D7B6" w:rsidRDefault="7825D7B6">
            <w:r w:rsidRPr="7825D7B6">
              <w:rPr>
                <w:sz w:val="20"/>
              </w:rPr>
              <w:t>(*required)</w:t>
            </w:r>
          </w:p>
        </w:tc>
        <w:tc>
          <w:tcPr>
            <w:tcW w:w="5760" w:type="dxa"/>
          </w:tcPr>
          <w:p w14:paraId="361AFE9D" w14:textId="127FCFA9"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The application shall verify if the user’s schedules are valid by checking for time conflicts.</w:t>
            </w:r>
          </w:p>
          <w:p w14:paraId="503E11BF" w14:textId="20E66215"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3D3B2910" w14:textId="77777777" w:rsidTr="1973E25A">
        <w:tc>
          <w:tcPr>
            <w:cnfStyle w:val="001000000000" w:firstRow="0" w:lastRow="0" w:firstColumn="1" w:lastColumn="0" w:oddVBand="0" w:evenVBand="0" w:oddHBand="0" w:evenHBand="0" w:firstRowFirstColumn="0" w:firstRowLastColumn="0" w:lastRowFirstColumn="0" w:lastRowLastColumn="0"/>
            <w:tcW w:w="2880" w:type="dxa"/>
          </w:tcPr>
          <w:p w14:paraId="06E53A62" w14:textId="1D22D8B5" w:rsidR="7825D7B6" w:rsidRDefault="7825D7B6">
            <w:r w:rsidRPr="7825D7B6">
              <w:rPr>
                <w:sz w:val="20"/>
              </w:rPr>
              <w:t>Detailed Description:</w:t>
            </w:r>
          </w:p>
          <w:p w14:paraId="4F01B014" w14:textId="3403ABF6" w:rsidR="7825D7B6" w:rsidRDefault="7825D7B6">
            <w:r w:rsidRPr="7825D7B6">
              <w:rPr>
                <w:sz w:val="20"/>
              </w:rPr>
              <w:t>(*required)</w:t>
            </w:r>
          </w:p>
        </w:tc>
        <w:tc>
          <w:tcPr>
            <w:tcW w:w="5760" w:type="dxa"/>
          </w:tcPr>
          <w:p w14:paraId="1BFA2938" w14:textId="77037549"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1. Application should list the saved schedules</w:t>
            </w:r>
          </w:p>
          <w:p w14:paraId="21E3A9F4" w14:textId="16E49954"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1.1 The user should have a way to tell the application to verify the schedule(s).</w:t>
            </w:r>
          </w:p>
          <w:p w14:paraId="02DE80B0" w14:textId="29CCB528"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1.1.1 The application shall check for any time conflicts that may exist in a schedule. </w:t>
            </w:r>
          </w:p>
          <w:p w14:paraId="3E48A902" w14:textId="57F4E742"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1.1.1.1 If there are time conflicts between the classes</w:t>
            </w:r>
            <w:r w:rsidR="002972E5">
              <w:rPr>
                <w:sz w:val="20"/>
              </w:rPr>
              <w:t xml:space="preserve"> listed in a schedule</w:t>
            </w:r>
            <w:r w:rsidRPr="7825D7B6">
              <w:rPr>
                <w:sz w:val="20"/>
              </w:rPr>
              <w:t>, the application shall not verify the schedule and should notify the user that the schedule is not valid.</w:t>
            </w:r>
          </w:p>
          <w:p w14:paraId="601071AE" w14:textId="1662A20C"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1.1.2 The application should also check if there are available seats in each class. </w:t>
            </w:r>
          </w:p>
          <w:p w14:paraId="1205DD0E" w14:textId="6A2EAAD2"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1.1.2.1 If there are no available seats, the application shall not verify the schedule and should notify the user that the schedule is not valid. </w:t>
            </w:r>
          </w:p>
          <w:p w14:paraId="5636D836" w14:textId="53BB1D34"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1.1.3.1 The application should check if there are any conflicts with the time the user blocks out. </w:t>
            </w:r>
          </w:p>
          <w:p w14:paraId="17CA00CB" w14:textId="0ABBE095"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1.1.3.2 If there are any conflicts with the blocked out time, the application should not verify the schedule and should notify the user that the schedule is not valid</w:t>
            </w:r>
          </w:p>
          <w:p w14:paraId="010D553B" w14:textId="0F4C4476"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1.2 If there are no time conflicts or full classes, the application should verify that the schedule(s) is/are valid.</w:t>
            </w:r>
          </w:p>
          <w:p w14:paraId="3529C7AC" w14:textId="769C3506"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57C24FDB" w14:textId="04DFE20D"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1C54B2CE" w14:textId="255CE564"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4EC8D47A" w14:textId="77777777" w:rsidTr="1973E25A">
        <w:tc>
          <w:tcPr>
            <w:cnfStyle w:val="001000000000" w:firstRow="0" w:lastRow="0" w:firstColumn="1" w:lastColumn="0" w:oddVBand="0" w:evenVBand="0" w:oddHBand="0" w:evenHBand="0" w:firstRowFirstColumn="0" w:firstRowLastColumn="0" w:lastRowFirstColumn="0" w:lastRowLastColumn="0"/>
            <w:tcW w:w="2880" w:type="dxa"/>
          </w:tcPr>
          <w:p w14:paraId="2C1BDE7C" w14:textId="555EF98C" w:rsidR="7825D7B6" w:rsidRDefault="7825D7B6">
            <w:r w:rsidRPr="7825D7B6">
              <w:rPr>
                <w:sz w:val="20"/>
              </w:rPr>
              <w:t>Pre-Conditions:</w:t>
            </w:r>
          </w:p>
          <w:p w14:paraId="47174E4C" w14:textId="63B1B6AD" w:rsidR="7825D7B6" w:rsidRDefault="7825D7B6">
            <w:r w:rsidRPr="7825D7B6">
              <w:rPr>
                <w:sz w:val="20"/>
              </w:rPr>
              <w:t>(optional)</w:t>
            </w:r>
          </w:p>
        </w:tc>
        <w:tc>
          <w:tcPr>
            <w:tcW w:w="5760" w:type="dxa"/>
          </w:tcPr>
          <w:p w14:paraId="71589827" w14:textId="6EB7DDFF"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User must be logged into the application.</w:t>
            </w:r>
          </w:p>
          <w:p w14:paraId="506FD667" w14:textId="26402229"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User must have a saved schedule</w:t>
            </w:r>
          </w:p>
          <w:p w14:paraId="7F614DD5" w14:textId="55B56B7F"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User must be connected to the internet</w:t>
            </w:r>
          </w:p>
          <w:p w14:paraId="759A451C" w14:textId="1F8178FA"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2480AB74" w14:textId="582BCBA4"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5F18C680" w14:textId="5E5B29C7"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0975C178" w14:textId="56E3ECE2"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72506727" w14:textId="77777777" w:rsidTr="1973E25A">
        <w:tc>
          <w:tcPr>
            <w:cnfStyle w:val="001000000000" w:firstRow="0" w:lastRow="0" w:firstColumn="1" w:lastColumn="0" w:oddVBand="0" w:evenVBand="0" w:oddHBand="0" w:evenHBand="0" w:firstRowFirstColumn="0" w:firstRowLastColumn="0" w:lastRowFirstColumn="0" w:lastRowLastColumn="0"/>
            <w:tcW w:w="2880" w:type="dxa"/>
          </w:tcPr>
          <w:p w14:paraId="7DDD9789" w14:textId="3B9AFC94" w:rsidR="7825D7B6" w:rsidRDefault="7825D7B6">
            <w:r w:rsidRPr="7825D7B6">
              <w:rPr>
                <w:sz w:val="20"/>
              </w:rPr>
              <w:t>Post Conditions:</w:t>
            </w:r>
          </w:p>
          <w:p w14:paraId="31567594" w14:textId="277B47AD" w:rsidR="7825D7B6" w:rsidRDefault="7825D7B6">
            <w:r w:rsidRPr="7825D7B6">
              <w:rPr>
                <w:sz w:val="20"/>
              </w:rPr>
              <w:t>(optional)</w:t>
            </w:r>
          </w:p>
        </w:tc>
        <w:tc>
          <w:tcPr>
            <w:tcW w:w="5760" w:type="dxa"/>
          </w:tcPr>
          <w:p w14:paraId="485B49AE" w14:textId="49750DC5"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3856DCDE" w14:textId="45BE23A4"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76E07117" w14:textId="42EF63AF"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622A7BFB" w14:textId="3FFBB81E"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0643B9B7" w14:textId="140EAA94"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0A547131" w14:textId="1525ACD1"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2909ABC2" w14:textId="77777777" w:rsidTr="1973E25A">
        <w:tc>
          <w:tcPr>
            <w:cnfStyle w:val="001000000000" w:firstRow="0" w:lastRow="0" w:firstColumn="1" w:lastColumn="0" w:oddVBand="0" w:evenVBand="0" w:oddHBand="0" w:evenHBand="0" w:firstRowFirstColumn="0" w:firstRowLastColumn="0" w:lastRowFirstColumn="0" w:lastRowLastColumn="0"/>
            <w:tcW w:w="2880" w:type="dxa"/>
          </w:tcPr>
          <w:p w14:paraId="43856464" w14:textId="0968DC1A" w:rsidR="7825D7B6" w:rsidRDefault="7825D7B6">
            <w:r w:rsidRPr="7825D7B6">
              <w:rPr>
                <w:sz w:val="20"/>
              </w:rPr>
              <w:t>Other attributes:</w:t>
            </w:r>
          </w:p>
          <w:p w14:paraId="1E5B8598" w14:textId="38690D3F" w:rsidR="7825D7B6" w:rsidRDefault="7825D7B6">
            <w:r w:rsidRPr="7825D7B6">
              <w:rPr>
                <w:sz w:val="20"/>
              </w:rPr>
              <w:t>(optional)</w:t>
            </w:r>
          </w:p>
        </w:tc>
        <w:tc>
          <w:tcPr>
            <w:tcW w:w="5760" w:type="dxa"/>
          </w:tcPr>
          <w:p w14:paraId="72AB2C7E" w14:textId="7A5E4EE3"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73772588" w14:textId="7022E48E"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46BB944B" w14:textId="2B89B280"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06EA4323" w14:textId="5DAAD267"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585D9B61" w14:textId="0C0DCCA4"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09E11E64" w14:textId="45051410"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bl>
    <w:p w14:paraId="5CB3F5AC" w14:textId="35EEB747" w:rsidR="7825D7B6" w:rsidRDefault="7825D7B6" w:rsidP="7825D7B6">
      <w:pPr>
        <w:pStyle w:val="BodyText2"/>
        <w:ind w:left="0"/>
      </w:pPr>
    </w:p>
    <w:p w14:paraId="4ECBDBD4" w14:textId="77777777" w:rsidR="00DD6F36" w:rsidRDefault="00DD6F36" w:rsidP="71F8CC59">
      <w:pPr>
        <w:pStyle w:val="BodyText2"/>
        <w:ind w:left="0"/>
        <w:rPr>
          <w:sz w:val="28"/>
          <w:szCs w:val="28"/>
        </w:rPr>
      </w:pPr>
    </w:p>
    <w:p w14:paraId="464135C4" w14:textId="15044563" w:rsidR="71F8CC59" w:rsidRDefault="1973E25A" w:rsidP="0078679E">
      <w:pPr>
        <w:pStyle w:val="Heading2"/>
      </w:pPr>
      <w:bookmarkStart w:id="25" w:name="_Toc415514394"/>
      <w:r w:rsidRPr="1973E25A">
        <w:lastRenderedPageBreak/>
        <w:t>4.14 “Choose From Multiple Schedules” Requirements</w:t>
      </w:r>
      <w:bookmarkEnd w:id="25"/>
    </w:p>
    <w:tbl>
      <w:tblPr>
        <w:tblStyle w:val="GridTable1Light-Accent1"/>
        <w:tblW w:w="0" w:type="auto"/>
        <w:tblLook w:val="04A0" w:firstRow="1" w:lastRow="0" w:firstColumn="1" w:lastColumn="0" w:noHBand="0" w:noVBand="1"/>
      </w:tblPr>
      <w:tblGrid>
        <w:gridCol w:w="2893"/>
        <w:gridCol w:w="5737"/>
      </w:tblGrid>
      <w:tr w:rsidR="7825D7B6" w14:paraId="63D8B97C" w14:textId="77777777" w:rsidTr="00FB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shd w:val="clear" w:color="auto" w:fill="4F81BD" w:themeFill="accent1"/>
          </w:tcPr>
          <w:p w14:paraId="2B239690" w14:textId="2BB3B565" w:rsidR="7825D7B6" w:rsidRDefault="7825D7B6">
            <w:r w:rsidRPr="7825D7B6">
              <w:rPr>
                <w:sz w:val="20"/>
              </w:rPr>
              <w:t>Requirement Title:</w:t>
            </w:r>
          </w:p>
          <w:p w14:paraId="6C0A8515" w14:textId="47253111" w:rsidR="7825D7B6" w:rsidRDefault="7825D7B6">
            <w:r w:rsidRPr="7825D7B6">
              <w:rPr>
                <w:sz w:val="20"/>
              </w:rPr>
              <w:t>(*required)</w:t>
            </w:r>
          </w:p>
        </w:tc>
        <w:tc>
          <w:tcPr>
            <w:tcW w:w="5745" w:type="dxa"/>
            <w:shd w:val="clear" w:color="auto" w:fill="4F81BD" w:themeFill="accent1"/>
          </w:tcPr>
          <w:p w14:paraId="1FAE4258" w14:textId="4B598E1C" w:rsidR="7825D7B6" w:rsidRDefault="7825D7B6">
            <w:pPr>
              <w:cnfStyle w:val="100000000000" w:firstRow="1" w:lastRow="0" w:firstColumn="0" w:lastColumn="0" w:oddVBand="0" w:evenVBand="0" w:oddHBand="0" w:evenHBand="0" w:firstRowFirstColumn="0" w:firstRowLastColumn="0" w:lastRowFirstColumn="0" w:lastRowLastColumn="0"/>
            </w:pPr>
            <w:r w:rsidRPr="7825D7B6">
              <w:rPr>
                <w:sz w:val="20"/>
              </w:rPr>
              <w:t>Choose From Multiple Schedules</w:t>
            </w:r>
          </w:p>
        </w:tc>
      </w:tr>
      <w:tr w:rsidR="7825D7B6" w14:paraId="307C2F95" w14:textId="77777777" w:rsidTr="1973E25A">
        <w:tc>
          <w:tcPr>
            <w:cnfStyle w:val="001000000000" w:firstRow="0" w:lastRow="0" w:firstColumn="1" w:lastColumn="0" w:oddVBand="0" w:evenVBand="0" w:oddHBand="0" w:evenHBand="0" w:firstRowFirstColumn="0" w:firstRowLastColumn="0" w:lastRowFirstColumn="0" w:lastRowLastColumn="0"/>
            <w:tcW w:w="2895" w:type="dxa"/>
          </w:tcPr>
          <w:p w14:paraId="76710D1D" w14:textId="595E4188" w:rsidR="7825D7B6" w:rsidRDefault="7825D7B6">
            <w:r w:rsidRPr="7825D7B6">
              <w:rPr>
                <w:sz w:val="20"/>
              </w:rPr>
              <w:t>Sequence No:</w:t>
            </w:r>
          </w:p>
          <w:p w14:paraId="2A5E8A78" w14:textId="615F9EA3" w:rsidR="7825D7B6" w:rsidRDefault="7825D7B6">
            <w:r w:rsidRPr="7825D7B6">
              <w:rPr>
                <w:sz w:val="20"/>
              </w:rPr>
              <w:t>(*required)</w:t>
            </w:r>
          </w:p>
        </w:tc>
        <w:tc>
          <w:tcPr>
            <w:tcW w:w="5745" w:type="dxa"/>
          </w:tcPr>
          <w:p w14:paraId="783FCB88" w14:textId="3DB50182" w:rsidR="7825D7B6"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4.14</w:t>
            </w:r>
          </w:p>
          <w:p w14:paraId="78BD7F83" w14:textId="2FE80DE8"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7208B529" w14:textId="77777777" w:rsidTr="1973E25A">
        <w:tc>
          <w:tcPr>
            <w:cnfStyle w:val="001000000000" w:firstRow="0" w:lastRow="0" w:firstColumn="1" w:lastColumn="0" w:oddVBand="0" w:evenVBand="0" w:oddHBand="0" w:evenHBand="0" w:firstRowFirstColumn="0" w:firstRowLastColumn="0" w:lastRowFirstColumn="0" w:lastRowLastColumn="0"/>
            <w:tcW w:w="2895" w:type="dxa"/>
          </w:tcPr>
          <w:p w14:paraId="7BEEFC67" w14:textId="5DCCC05D" w:rsidR="7825D7B6" w:rsidRDefault="7825D7B6">
            <w:r w:rsidRPr="7825D7B6">
              <w:rPr>
                <w:sz w:val="20"/>
              </w:rPr>
              <w:t>Short description:</w:t>
            </w:r>
          </w:p>
          <w:p w14:paraId="3548E854" w14:textId="08775F04" w:rsidR="7825D7B6" w:rsidRDefault="7825D7B6">
            <w:r w:rsidRPr="7825D7B6">
              <w:rPr>
                <w:sz w:val="20"/>
              </w:rPr>
              <w:t>(*required)</w:t>
            </w:r>
          </w:p>
        </w:tc>
        <w:tc>
          <w:tcPr>
            <w:tcW w:w="5745" w:type="dxa"/>
          </w:tcPr>
          <w:p w14:paraId="3600ED0A" w14:textId="05435849"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The user </w:t>
            </w:r>
            <w:r w:rsidR="05435849" w:rsidRPr="05435849">
              <w:rPr>
                <w:sz w:val="20"/>
              </w:rPr>
              <w:t>shall</w:t>
            </w:r>
            <w:r w:rsidRPr="7825D7B6">
              <w:rPr>
                <w:sz w:val="20"/>
              </w:rPr>
              <w:t xml:space="preserve"> be able to choose a schedule as his or her final schedule for an upcoming semester.</w:t>
            </w:r>
          </w:p>
          <w:p w14:paraId="3FA8811A" w14:textId="6C4D447F"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6960B8BC" w14:textId="77777777" w:rsidTr="1973E25A">
        <w:tc>
          <w:tcPr>
            <w:cnfStyle w:val="001000000000" w:firstRow="0" w:lastRow="0" w:firstColumn="1" w:lastColumn="0" w:oddVBand="0" w:evenVBand="0" w:oddHBand="0" w:evenHBand="0" w:firstRowFirstColumn="0" w:firstRowLastColumn="0" w:lastRowFirstColumn="0" w:lastRowLastColumn="0"/>
            <w:tcW w:w="2895" w:type="dxa"/>
          </w:tcPr>
          <w:p w14:paraId="4E976E73" w14:textId="3C2ED013" w:rsidR="7825D7B6" w:rsidRDefault="7825D7B6">
            <w:r w:rsidRPr="7825D7B6">
              <w:rPr>
                <w:sz w:val="20"/>
              </w:rPr>
              <w:t>Detailed Description:</w:t>
            </w:r>
          </w:p>
          <w:p w14:paraId="145F62CB" w14:textId="72FE56AE" w:rsidR="7825D7B6" w:rsidRDefault="7825D7B6">
            <w:r w:rsidRPr="7825D7B6">
              <w:rPr>
                <w:sz w:val="20"/>
              </w:rPr>
              <w:t>(*required)</w:t>
            </w:r>
          </w:p>
        </w:tc>
        <w:tc>
          <w:tcPr>
            <w:tcW w:w="5745" w:type="dxa"/>
          </w:tcPr>
          <w:p w14:paraId="188C7145" w14:textId="48BA9670"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1. The application should list the schedules the user has created.</w:t>
            </w:r>
          </w:p>
          <w:p w14:paraId="060B1288" w14:textId="3EC7AEED"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1.1 The user should choose which schedule he or she wants to be the final schedule.</w:t>
            </w:r>
          </w:p>
          <w:p w14:paraId="244AC914" w14:textId="5D1FBF13"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1.2 The application should assign the chosen schedule as the final schedule. </w:t>
            </w:r>
          </w:p>
          <w:p w14:paraId="3D3D38BA" w14:textId="3B6878B5"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0F80DCDF" w14:textId="7047F6FA"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2F9D1D74" w14:textId="53733E5C"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2AE4B15F" w14:textId="77777777" w:rsidTr="1973E25A">
        <w:tc>
          <w:tcPr>
            <w:cnfStyle w:val="001000000000" w:firstRow="0" w:lastRow="0" w:firstColumn="1" w:lastColumn="0" w:oddVBand="0" w:evenVBand="0" w:oddHBand="0" w:evenHBand="0" w:firstRowFirstColumn="0" w:firstRowLastColumn="0" w:lastRowFirstColumn="0" w:lastRowLastColumn="0"/>
            <w:tcW w:w="2895" w:type="dxa"/>
          </w:tcPr>
          <w:p w14:paraId="2D67BA07" w14:textId="2A32F2B4" w:rsidR="7825D7B6" w:rsidRDefault="7825D7B6">
            <w:r w:rsidRPr="7825D7B6">
              <w:rPr>
                <w:sz w:val="20"/>
              </w:rPr>
              <w:t>Pre-Conditions:</w:t>
            </w:r>
          </w:p>
          <w:p w14:paraId="16B37E75" w14:textId="3FAC72A0" w:rsidR="7825D7B6" w:rsidRDefault="7825D7B6">
            <w:r w:rsidRPr="7825D7B6">
              <w:rPr>
                <w:sz w:val="20"/>
              </w:rPr>
              <w:t>(optional)</w:t>
            </w:r>
          </w:p>
        </w:tc>
        <w:tc>
          <w:tcPr>
            <w:tcW w:w="5745" w:type="dxa"/>
          </w:tcPr>
          <w:p w14:paraId="2478CCD7" w14:textId="759633C3"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The user should be logged into the application.</w:t>
            </w:r>
          </w:p>
          <w:p w14:paraId="149FA13D" w14:textId="05E3685C"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The user should have a saved schedule.</w:t>
            </w:r>
          </w:p>
          <w:p w14:paraId="0E5A3ECE" w14:textId="3E3327C7"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The schedules shall be verified before the user can choose a final schedule.</w:t>
            </w:r>
          </w:p>
          <w:p w14:paraId="1CEC933E" w14:textId="0A819329"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31520E5A" w14:textId="77777777" w:rsidTr="1973E25A">
        <w:tc>
          <w:tcPr>
            <w:cnfStyle w:val="001000000000" w:firstRow="0" w:lastRow="0" w:firstColumn="1" w:lastColumn="0" w:oddVBand="0" w:evenVBand="0" w:oddHBand="0" w:evenHBand="0" w:firstRowFirstColumn="0" w:firstRowLastColumn="0" w:lastRowFirstColumn="0" w:lastRowLastColumn="0"/>
            <w:tcW w:w="2895" w:type="dxa"/>
          </w:tcPr>
          <w:p w14:paraId="6A32F732" w14:textId="353A00D5" w:rsidR="7825D7B6" w:rsidRDefault="7825D7B6">
            <w:r w:rsidRPr="7825D7B6">
              <w:rPr>
                <w:sz w:val="20"/>
              </w:rPr>
              <w:t>Post Conditions:</w:t>
            </w:r>
          </w:p>
          <w:p w14:paraId="5C7B98AD" w14:textId="29D5470C" w:rsidR="7825D7B6" w:rsidRDefault="7825D7B6">
            <w:r w:rsidRPr="7825D7B6">
              <w:rPr>
                <w:sz w:val="20"/>
              </w:rPr>
              <w:t>(optional)</w:t>
            </w:r>
          </w:p>
        </w:tc>
        <w:tc>
          <w:tcPr>
            <w:tcW w:w="5745" w:type="dxa"/>
          </w:tcPr>
          <w:p w14:paraId="54F07709" w14:textId="0606E446"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51847C28" w14:textId="62AA115B"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1DB4DC38" w14:textId="613B0E18"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49188575" w14:textId="1FC6B438"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744A0BC7" w14:textId="4662DB63"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60D51864" w14:textId="2C78163F"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719A04AE" w14:textId="77777777" w:rsidTr="1973E25A">
        <w:tc>
          <w:tcPr>
            <w:cnfStyle w:val="001000000000" w:firstRow="0" w:lastRow="0" w:firstColumn="1" w:lastColumn="0" w:oddVBand="0" w:evenVBand="0" w:oddHBand="0" w:evenHBand="0" w:firstRowFirstColumn="0" w:firstRowLastColumn="0" w:lastRowFirstColumn="0" w:lastRowLastColumn="0"/>
            <w:tcW w:w="2895" w:type="dxa"/>
          </w:tcPr>
          <w:p w14:paraId="6E1706FD" w14:textId="1735F8B6" w:rsidR="7825D7B6" w:rsidRDefault="7825D7B6">
            <w:r w:rsidRPr="7825D7B6">
              <w:rPr>
                <w:sz w:val="20"/>
              </w:rPr>
              <w:t>Other attributes:</w:t>
            </w:r>
          </w:p>
          <w:p w14:paraId="7412FD39" w14:textId="0B8A5EC6" w:rsidR="7825D7B6" w:rsidRDefault="7825D7B6">
            <w:r w:rsidRPr="7825D7B6">
              <w:rPr>
                <w:sz w:val="20"/>
              </w:rPr>
              <w:t>(optional)</w:t>
            </w:r>
          </w:p>
        </w:tc>
        <w:tc>
          <w:tcPr>
            <w:tcW w:w="5745" w:type="dxa"/>
          </w:tcPr>
          <w:p w14:paraId="50B46465" w14:textId="623CBB0B"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The application should have something that indicates that the chosen schedule is the user’s final schedule.</w:t>
            </w:r>
          </w:p>
          <w:p w14:paraId="187F4EED" w14:textId="461BA909"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77DCF51D" w14:textId="7683BD75"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7EAB12CF" w14:textId="15D615BC"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47178EA9" w14:textId="6522A351"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2FBE77B0" w14:textId="3784591A"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bl>
    <w:p w14:paraId="7001F46F" w14:textId="0D4AC6EC" w:rsidR="7825D7B6" w:rsidRDefault="7825D7B6" w:rsidP="7825D7B6">
      <w:pPr>
        <w:pStyle w:val="BodyText2"/>
        <w:ind w:left="0"/>
      </w:pPr>
    </w:p>
    <w:p w14:paraId="1A5B313A" w14:textId="77777777" w:rsidR="00DD6F36" w:rsidRDefault="00DD6F36" w:rsidP="71F8CC59">
      <w:pPr>
        <w:pStyle w:val="BodyText2"/>
        <w:ind w:left="0"/>
        <w:rPr>
          <w:sz w:val="28"/>
          <w:szCs w:val="28"/>
        </w:rPr>
      </w:pPr>
    </w:p>
    <w:p w14:paraId="0D1B08CA" w14:textId="77777777" w:rsidR="00DD6F36" w:rsidRDefault="00DD6F36" w:rsidP="71F8CC59">
      <w:pPr>
        <w:pStyle w:val="BodyText2"/>
        <w:ind w:left="0"/>
        <w:rPr>
          <w:sz w:val="28"/>
          <w:szCs w:val="28"/>
        </w:rPr>
      </w:pPr>
    </w:p>
    <w:p w14:paraId="5069BD7B" w14:textId="77777777" w:rsidR="00DD6F36" w:rsidRDefault="00DD6F36" w:rsidP="71F8CC59">
      <w:pPr>
        <w:pStyle w:val="BodyText2"/>
        <w:ind w:left="0"/>
        <w:rPr>
          <w:sz w:val="28"/>
          <w:szCs w:val="28"/>
        </w:rPr>
      </w:pPr>
    </w:p>
    <w:p w14:paraId="1DCEDF6A" w14:textId="77777777" w:rsidR="00DD6F36" w:rsidRDefault="00DD6F36" w:rsidP="71F8CC59">
      <w:pPr>
        <w:pStyle w:val="BodyText2"/>
        <w:ind w:left="0"/>
        <w:rPr>
          <w:sz w:val="28"/>
          <w:szCs w:val="28"/>
        </w:rPr>
      </w:pPr>
    </w:p>
    <w:p w14:paraId="5F592D57" w14:textId="77777777" w:rsidR="00DD6F36" w:rsidRDefault="00DD6F36" w:rsidP="71F8CC59">
      <w:pPr>
        <w:pStyle w:val="BodyText2"/>
        <w:ind w:left="0"/>
        <w:rPr>
          <w:sz w:val="28"/>
          <w:szCs w:val="28"/>
        </w:rPr>
      </w:pPr>
    </w:p>
    <w:p w14:paraId="74410860" w14:textId="77777777" w:rsidR="00DD6F36" w:rsidRDefault="00DD6F36" w:rsidP="71F8CC59">
      <w:pPr>
        <w:pStyle w:val="BodyText2"/>
        <w:ind w:left="0"/>
        <w:rPr>
          <w:sz w:val="28"/>
          <w:szCs w:val="28"/>
        </w:rPr>
      </w:pPr>
    </w:p>
    <w:p w14:paraId="08FFEA0C" w14:textId="77777777" w:rsidR="00DD6F36" w:rsidRDefault="00DD6F36" w:rsidP="71F8CC59">
      <w:pPr>
        <w:pStyle w:val="BodyText2"/>
        <w:ind w:left="0"/>
        <w:rPr>
          <w:sz w:val="28"/>
          <w:szCs w:val="28"/>
        </w:rPr>
      </w:pPr>
    </w:p>
    <w:p w14:paraId="2F6616A3" w14:textId="77777777" w:rsidR="00DD6F36" w:rsidRDefault="00DD6F36" w:rsidP="71F8CC59">
      <w:pPr>
        <w:pStyle w:val="BodyText2"/>
        <w:ind w:left="0"/>
        <w:rPr>
          <w:sz w:val="28"/>
          <w:szCs w:val="28"/>
        </w:rPr>
      </w:pPr>
    </w:p>
    <w:p w14:paraId="0AB35C11" w14:textId="3FEC41F7" w:rsidR="71F8CC59" w:rsidRDefault="1973E25A" w:rsidP="0078679E">
      <w:pPr>
        <w:pStyle w:val="Heading2"/>
      </w:pPr>
      <w:bookmarkStart w:id="26" w:name="_Toc415514395"/>
      <w:r w:rsidRPr="1973E25A">
        <w:lastRenderedPageBreak/>
        <w:t>4.15 "Load Schedule" Requirements</w:t>
      </w:r>
      <w:bookmarkEnd w:id="26"/>
    </w:p>
    <w:tbl>
      <w:tblPr>
        <w:tblStyle w:val="GridTable1Light-Accent1"/>
        <w:tblW w:w="0" w:type="auto"/>
        <w:tblLook w:val="04A0" w:firstRow="1" w:lastRow="0" w:firstColumn="1" w:lastColumn="0" w:noHBand="0" w:noVBand="1"/>
      </w:tblPr>
      <w:tblGrid>
        <w:gridCol w:w="2908"/>
        <w:gridCol w:w="5722"/>
      </w:tblGrid>
      <w:tr w:rsidR="7825D7B6" w14:paraId="5E98F936" w14:textId="77777777" w:rsidTr="00FB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shd w:val="clear" w:color="auto" w:fill="4F81BD" w:themeFill="accent1"/>
          </w:tcPr>
          <w:p w14:paraId="3D6649E4" w14:textId="4D3A0C06" w:rsidR="7825D7B6" w:rsidRDefault="7825D7B6">
            <w:r w:rsidRPr="7825D7B6">
              <w:rPr>
                <w:sz w:val="20"/>
              </w:rPr>
              <w:t>Requirement Title:</w:t>
            </w:r>
          </w:p>
          <w:p w14:paraId="13B112D4" w14:textId="456AB690" w:rsidR="7825D7B6" w:rsidRDefault="7825D7B6">
            <w:r w:rsidRPr="7825D7B6">
              <w:rPr>
                <w:sz w:val="20"/>
              </w:rPr>
              <w:t>(*required)</w:t>
            </w:r>
          </w:p>
        </w:tc>
        <w:tc>
          <w:tcPr>
            <w:tcW w:w="5730" w:type="dxa"/>
            <w:shd w:val="clear" w:color="auto" w:fill="4F81BD" w:themeFill="accent1"/>
          </w:tcPr>
          <w:p w14:paraId="065CF0C3" w14:textId="31A3B873" w:rsidR="7825D7B6" w:rsidRDefault="7825D7B6">
            <w:pPr>
              <w:cnfStyle w:val="100000000000" w:firstRow="1" w:lastRow="0" w:firstColumn="0" w:lastColumn="0" w:oddVBand="0" w:evenVBand="0" w:oddHBand="0" w:evenHBand="0" w:firstRowFirstColumn="0" w:firstRowLastColumn="0" w:lastRowFirstColumn="0" w:lastRowLastColumn="0"/>
            </w:pPr>
            <w:r w:rsidRPr="7825D7B6">
              <w:rPr>
                <w:sz w:val="20"/>
              </w:rPr>
              <w:t>Load Schedule</w:t>
            </w:r>
          </w:p>
        </w:tc>
      </w:tr>
      <w:tr w:rsidR="7825D7B6" w14:paraId="74CD073B" w14:textId="77777777" w:rsidTr="1973E25A">
        <w:tc>
          <w:tcPr>
            <w:cnfStyle w:val="001000000000" w:firstRow="0" w:lastRow="0" w:firstColumn="1" w:lastColumn="0" w:oddVBand="0" w:evenVBand="0" w:oddHBand="0" w:evenHBand="0" w:firstRowFirstColumn="0" w:firstRowLastColumn="0" w:lastRowFirstColumn="0" w:lastRowLastColumn="0"/>
            <w:tcW w:w="2910" w:type="dxa"/>
          </w:tcPr>
          <w:p w14:paraId="28C3AF50" w14:textId="315B35A1" w:rsidR="7825D7B6" w:rsidRDefault="7825D7B6">
            <w:r w:rsidRPr="7825D7B6">
              <w:rPr>
                <w:sz w:val="20"/>
              </w:rPr>
              <w:t>Sequence No:</w:t>
            </w:r>
          </w:p>
          <w:p w14:paraId="04614AE5" w14:textId="4E69F36C" w:rsidR="7825D7B6" w:rsidRDefault="7825D7B6">
            <w:r w:rsidRPr="7825D7B6">
              <w:rPr>
                <w:sz w:val="20"/>
              </w:rPr>
              <w:t>(*required)</w:t>
            </w:r>
          </w:p>
        </w:tc>
        <w:tc>
          <w:tcPr>
            <w:tcW w:w="5730" w:type="dxa"/>
          </w:tcPr>
          <w:p w14:paraId="4044D93B" w14:textId="6BE265B3" w:rsidR="7825D7B6" w:rsidRDefault="1973E25A" w:rsidP="1973E25A">
            <w:pPr>
              <w:cnfStyle w:val="000000000000" w:firstRow="0" w:lastRow="0" w:firstColumn="0" w:lastColumn="0" w:oddVBand="0" w:evenVBand="0" w:oddHBand="0" w:evenHBand="0" w:firstRowFirstColumn="0" w:firstRowLastColumn="0" w:lastRowFirstColumn="0" w:lastRowLastColumn="0"/>
            </w:pPr>
            <w:r w:rsidRPr="1973E25A">
              <w:rPr>
                <w:sz w:val="20"/>
              </w:rPr>
              <w:t>4.15</w:t>
            </w:r>
          </w:p>
        </w:tc>
      </w:tr>
      <w:tr w:rsidR="7825D7B6" w14:paraId="21FBAE35" w14:textId="77777777" w:rsidTr="1973E25A">
        <w:tc>
          <w:tcPr>
            <w:cnfStyle w:val="001000000000" w:firstRow="0" w:lastRow="0" w:firstColumn="1" w:lastColumn="0" w:oddVBand="0" w:evenVBand="0" w:oddHBand="0" w:evenHBand="0" w:firstRowFirstColumn="0" w:firstRowLastColumn="0" w:lastRowFirstColumn="0" w:lastRowLastColumn="0"/>
            <w:tcW w:w="2910" w:type="dxa"/>
          </w:tcPr>
          <w:p w14:paraId="1C2F3998" w14:textId="64AD6CAD" w:rsidR="7825D7B6" w:rsidRDefault="7825D7B6">
            <w:r w:rsidRPr="7825D7B6">
              <w:rPr>
                <w:sz w:val="20"/>
              </w:rPr>
              <w:t>Short description:</w:t>
            </w:r>
          </w:p>
          <w:p w14:paraId="4E9A7B1F" w14:textId="4604CC92" w:rsidR="7825D7B6" w:rsidRDefault="7825D7B6">
            <w:r w:rsidRPr="7825D7B6">
              <w:rPr>
                <w:sz w:val="20"/>
              </w:rPr>
              <w:t>(*required)</w:t>
            </w:r>
          </w:p>
        </w:tc>
        <w:tc>
          <w:tcPr>
            <w:tcW w:w="5730" w:type="dxa"/>
          </w:tcPr>
          <w:p w14:paraId="0D5F1BE2" w14:textId="05AB5F3A"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The application shall be able to load the schedules the user has saved.</w:t>
            </w:r>
          </w:p>
          <w:p w14:paraId="620194B7" w14:textId="0180C2B1"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660210AC" w14:textId="0778BE71"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4CB042F2" w14:textId="77777777" w:rsidTr="1973E25A">
        <w:tc>
          <w:tcPr>
            <w:cnfStyle w:val="001000000000" w:firstRow="0" w:lastRow="0" w:firstColumn="1" w:lastColumn="0" w:oddVBand="0" w:evenVBand="0" w:oddHBand="0" w:evenHBand="0" w:firstRowFirstColumn="0" w:firstRowLastColumn="0" w:lastRowFirstColumn="0" w:lastRowLastColumn="0"/>
            <w:tcW w:w="2910" w:type="dxa"/>
          </w:tcPr>
          <w:p w14:paraId="75389B4A" w14:textId="55C35A58" w:rsidR="7825D7B6" w:rsidRDefault="7825D7B6">
            <w:r w:rsidRPr="7825D7B6">
              <w:rPr>
                <w:sz w:val="20"/>
              </w:rPr>
              <w:t>Detailed Description:</w:t>
            </w:r>
          </w:p>
          <w:p w14:paraId="156D5975" w14:textId="537AD92C" w:rsidR="7825D7B6" w:rsidRDefault="7825D7B6">
            <w:r w:rsidRPr="7825D7B6">
              <w:rPr>
                <w:sz w:val="20"/>
              </w:rPr>
              <w:t>(*required)</w:t>
            </w:r>
          </w:p>
        </w:tc>
        <w:tc>
          <w:tcPr>
            <w:tcW w:w="5730" w:type="dxa"/>
          </w:tcPr>
          <w:p w14:paraId="677C0B23" w14:textId="232C76DC"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1. Once the user has logged into the application, the application shall check for saved schedules</w:t>
            </w:r>
          </w:p>
          <w:p w14:paraId="19CBB000" w14:textId="4D2DB970" w:rsidR="7825D7B6"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1.1 If there are saved schedules, the application shall load the schedules from the </w:t>
            </w:r>
            <w:r w:rsidR="00655F8C">
              <w:rPr>
                <w:sz w:val="20"/>
              </w:rPr>
              <w:t>local storage</w:t>
            </w:r>
            <w:r w:rsidRPr="1973E25A">
              <w:rPr>
                <w:sz w:val="20"/>
              </w:rPr>
              <w:t xml:space="preserve"> to the application’s user interface.</w:t>
            </w:r>
          </w:p>
          <w:p w14:paraId="5156C47E" w14:textId="7AAE0D12"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3B8E37E4" w14:textId="33F77951"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17A8D04A" w14:textId="02707ABE"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7045BAF3" w14:textId="77777777" w:rsidTr="1973E25A">
        <w:tc>
          <w:tcPr>
            <w:cnfStyle w:val="001000000000" w:firstRow="0" w:lastRow="0" w:firstColumn="1" w:lastColumn="0" w:oddVBand="0" w:evenVBand="0" w:oddHBand="0" w:evenHBand="0" w:firstRowFirstColumn="0" w:firstRowLastColumn="0" w:lastRowFirstColumn="0" w:lastRowLastColumn="0"/>
            <w:tcW w:w="2910" w:type="dxa"/>
          </w:tcPr>
          <w:p w14:paraId="7B1257AA" w14:textId="2419D24C" w:rsidR="7825D7B6" w:rsidRDefault="7825D7B6">
            <w:r w:rsidRPr="7825D7B6">
              <w:rPr>
                <w:sz w:val="20"/>
              </w:rPr>
              <w:t>Pre-Conditions:</w:t>
            </w:r>
          </w:p>
          <w:p w14:paraId="56498E80" w14:textId="0B123667" w:rsidR="7825D7B6" w:rsidRDefault="7825D7B6">
            <w:r w:rsidRPr="7825D7B6">
              <w:rPr>
                <w:sz w:val="20"/>
              </w:rPr>
              <w:t>(optional)</w:t>
            </w:r>
          </w:p>
        </w:tc>
        <w:tc>
          <w:tcPr>
            <w:tcW w:w="5730" w:type="dxa"/>
          </w:tcPr>
          <w:p w14:paraId="5B3179EB" w14:textId="1C681BDB" w:rsidR="7825D7B6" w:rsidRDefault="7825D7B6">
            <w:pPr>
              <w:cnfStyle w:val="000000000000" w:firstRow="0" w:lastRow="0" w:firstColumn="0" w:lastColumn="0" w:oddVBand="0" w:evenVBand="0" w:oddHBand="0" w:evenHBand="0" w:firstRowFirstColumn="0" w:firstRowLastColumn="0" w:lastRowFirstColumn="0" w:lastRowLastColumn="0"/>
            </w:pPr>
            <w:r w:rsidRPr="7825D7B6">
              <w:rPr>
                <w:color w:val="000000" w:themeColor="text1"/>
                <w:sz w:val="20"/>
              </w:rPr>
              <w:t>The user should be logged into the application.</w:t>
            </w:r>
          </w:p>
          <w:p w14:paraId="234A4AE7" w14:textId="2C9B7B4B"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The user should be connected to the internet.</w:t>
            </w:r>
          </w:p>
          <w:p w14:paraId="750FB67E" w14:textId="1C428031"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The user should have saved schedules to load.</w:t>
            </w:r>
          </w:p>
          <w:p w14:paraId="677E39A3" w14:textId="2791B637"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171E63B2" w14:textId="5195604D"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188CDDC5" w14:textId="592BBDA9"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1AE78FF0" w14:textId="294DA89D"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1FC2C65D" w14:textId="77777777" w:rsidTr="1973E25A">
        <w:tc>
          <w:tcPr>
            <w:cnfStyle w:val="001000000000" w:firstRow="0" w:lastRow="0" w:firstColumn="1" w:lastColumn="0" w:oddVBand="0" w:evenVBand="0" w:oddHBand="0" w:evenHBand="0" w:firstRowFirstColumn="0" w:firstRowLastColumn="0" w:lastRowFirstColumn="0" w:lastRowLastColumn="0"/>
            <w:tcW w:w="2910" w:type="dxa"/>
          </w:tcPr>
          <w:p w14:paraId="0473D57F" w14:textId="69D3E9EC" w:rsidR="7825D7B6" w:rsidRDefault="7825D7B6">
            <w:r w:rsidRPr="7825D7B6">
              <w:rPr>
                <w:sz w:val="20"/>
              </w:rPr>
              <w:t>Post Conditions:</w:t>
            </w:r>
          </w:p>
          <w:p w14:paraId="1AD762C0" w14:textId="5A13D4F8" w:rsidR="7825D7B6" w:rsidRDefault="7825D7B6">
            <w:r w:rsidRPr="7825D7B6">
              <w:rPr>
                <w:sz w:val="20"/>
              </w:rPr>
              <w:t>(optional)</w:t>
            </w:r>
          </w:p>
        </w:tc>
        <w:tc>
          <w:tcPr>
            <w:tcW w:w="5730" w:type="dxa"/>
          </w:tcPr>
          <w:p w14:paraId="15FD0F8A" w14:textId="6E509B0A"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42D865B8" w14:textId="72AE9999"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054E68EA" w14:textId="3261ABB4"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1C37B64A" w14:textId="4CBDCB72"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4757B1DA" w14:textId="38A95C55"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6EE61ECF" w14:textId="78C87136"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r w:rsidR="7825D7B6" w14:paraId="5F4097FD" w14:textId="77777777" w:rsidTr="1973E25A">
        <w:tc>
          <w:tcPr>
            <w:cnfStyle w:val="001000000000" w:firstRow="0" w:lastRow="0" w:firstColumn="1" w:lastColumn="0" w:oddVBand="0" w:evenVBand="0" w:oddHBand="0" w:evenHBand="0" w:firstRowFirstColumn="0" w:firstRowLastColumn="0" w:lastRowFirstColumn="0" w:lastRowLastColumn="0"/>
            <w:tcW w:w="2910" w:type="dxa"/>
          </w:tcPr>
          <w:p w14:paraId="42841AEF" w14:textId="58DDDAB5" w:rsidR="7825D7B6" w:rsidRDefault="7825D7B6">
            <w:r w:rsidRPr="7825D7B6">
              <w:rPr>
                <w:sz w:val="20"/>
              </w:rPr>
              <w:t>Other attributes:</w:t>
            </w:r>
          </w:p>
          <w:p w14:paraId="1FCB1782" w14:textId="03DECB34" w:rsidR="7825D7B6" w:rsidRDefault="7825D7B6">
            <w:r w:rsidRPr="7825D7B6">
              <w:rPr>
                <w:sz w:val="20"/>
              </w:rPr>
              <w:t>(optional)</w:t>
            </w:r>
          </w:p>
        </w:tc>
        <w:tc>
          <w:tcPr>
            <w:tcW w:w="5730" w:type="dxa"/>
          </w:tcPr>
          <w:p w14:paraId="56B40A74" w14:textId="5B6B539F"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557EB027" w14:textId="63C48A93"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222459CE" w14:textId="4605965E"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225F60EE" w14:textId="7C8DA16A"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1C87FA94" w14:textId="59C1E7A5"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p w14:paraId="7C98C408" w14:textId="40B77C29" w:rsidR="7825D7B6" w:rsidRDefault="7825D7B6">
            <w:pPr>
              <w:cnfStyle w:val="000000000000" w:firstRow="0" w:lastRow="0" w:firstColumn="0" w:lastColumn="0" w:oddVBand="0" w:evenVBand="0" w:oddHBand="0" w:evenHBand="0" w:firstRowFirstColumn="0" w:firstRowLastColumn="0" w:lastRowFirstColumn="0" w:lastRowLastColumn="0"/>
            </w:pPr>
            <w:r w:rsidRPr="7825D7B6">
              <w:rPr>
                <w:sz w:val="20"/>
              </w:rPr>
              <w:t xml:space="preserve"> </w:t>
            </w:r>
          </w:p>
        </w:tc>
      </w:tr>
    </w:tbl>
    <w:p w14:paraId="1B53E822" w14:textId="54679DF9" w:rsidR="1973E25A" w:rsidRDefault="1973E25A" w:rsidP="1973E25A">
      <w:pPr>
        <w:pStyle w:val="BodyText2"/>
        <w:ind w:left="0"/>
      </w:pPr>
    </w:p>
    <w:p w14:paraId="4B603BA2" w14:textId="77777777" w:rsidR="00DD6F36" w:rsidRDefault="00DD6F36" w:rsidP="1973E25A">
      <w:pPr>
        <w:pStyle w:val="BodyText2"/>
        <w:ind w:left="0"/>
        <w:rPr>
          <w:sz w:val="28"/>
          <w:szCs w:val="28"/>
        </w:rPr>
      </w:pPr>
    </w:p>
    <w:p w14:paraId="31907B7C" w14:textId="77777777" w:rsidR="00DD6F36" w:rsidRDefault="00DD6F36" w:rsidP="1973E25A">
      <w:pPr>
        <w:pStyle w:val="BodyText2"/>
        <w:ind w:left="0"/>
        <w:rPr>
          <w:sz w:val="28"/>
          <w:szCs w:val="28"/>
        </w:rPr>
      </w:pPr>
    </w:p>
    <w:p w14:paraId="559E542C" w14:textId="77777777" w:rsidR="00DD6F36" w:rsidRDefault="00DD6F36" w:rsidP="1973E25A">
      <w:pPr>
        <w:pStyle w:val="BodyText2"/>
        <w:ind w:left="0"/>
        <w:rPr>
          <w:sz w:val="28"/>
          <w:szCs w:val="28"/>
        </w:rPr>
      </w:pPr>
    </w:p>
    <w:p w14:paraId="627E02AD" w14:textId="77777777" w:rsidR="00DD6F36" w:rsidRDefault="00DD6F36" w:rsidP="1973E25A">
      <w:pPr>
        <w:pStyle w:val="BodyText2"/>
        <w:ind w:left="0"/>
        <w:rPr>
          <w:sz w:val="28"/>
          <w:szCs w:val="28"/>
        </w:rPr>
      </w:pPr>
    </w:p>
    <w:p w14:paraId="0E1936A9" w14:textId="77777777" w:rsidR="00DD6F36" w:rsidRDefault="00DD6F36" w:rsidP="1973E25A">
      <w:pPr>
        <w:pStyle w:val="BodyText2"/>
        <w:ind w:left="0"/>
        <w:rPr>
          <w:sz w:val="28"/>
          <w:szCs w:val="28"/>
        </w:rPr>
      </w:pPr>
    </w:p>
    <w:p w14:paraId="1FDFD3D0" w14:textId="77777777" w:rsidR="00DD6F36" w:rsidRDefault="00DD6F36" w:rsidP="1973E25A">
      <w:pPr>
        <w:pStyle w:val="BodyText2"/>
        <w:ind w:left="0"/>
        <w:rPr>
          <w:sz w:val="28"/>
          <w:szCs w:val="28"/>
        </w:rPr>
      </w:pPr>
    </w:p>
    <w:p w14:paraId="7A4303E8" w14:textId="77777777" w:rsidR="00DD6F36" w:rsidRDefault="00DD6F36" w:rsidP="1973E25A">
      <w:pPr>
        <w:pStyle w:val="BodyText2"/>
        <w:ind w:left="0"/>
        <w:rPr>
          <w:sz w:val="28"/>
          <w:szCs w:val="28"/>
        </w:rPr>
      </w:pPr>
    </w:p>
    <w:p w14:paraId="1D2D031B" w14:textId="77777777" w:rsidR="00DD6F36" w:rsidRDefault="00DD6F36" w:rsidP="1973E25A">
      <w:pPr>
        <w:pStyle w:val="BodyText2"/>
        <w:ind w:left="0"/>
        <w:rPr>
          <w:sz w:val="28"/>
          <w:szCs w:val="28"/>
        </w:rPr>
      </w:pPr>
    </w:p>
    <w:p w14:paraId="7559CB49" w14:textId="776E9458" w:rsidR="1973E25A" w:rsidRDefault="1973E25A" w:rsidP="0078679E">
      <w:pPr>
        <w:pStyle w:val="Heading2"/>
      </w:pPr>
      <w:bookmarkStart w:id="27" w:name="_Toc415514396"/>
      <w:r w:rsidRPr="1973E25A">
        <w:lastRenderedPageBreak/>
        <w:t>4.16 "Log Out" Requirements</w:t>
      </w:r>
      <w:bookmarkEnd w:id="27"/>
    </w:p>
    <w:tbl>
      <w:tblPr>
        <w:tblStyle w:val="GridTable1Light-Accent1"/>
        <w:tblW w:w="0" w:type="auto"/>
        <w:tblLook w:val="04A0" w:firstRow="1" w:lastRow="0" w:firstColumn="1" w:lastColumn="0" w:noHBand="0" w:noVBand="1"/>
      </w:tblPr>
      <w:tblGrid>
        <w:gridCol w:w="2908"/>
        <w:gridCol w:w="5722"/>
      </w:tblGrid>
      <w:tr w:rsidR="1973E25A" w14:paraId="69959B65" w14:textId="77777777" w:rsidTr="00FB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shd w:val="clear" w:color="auto" w:fill="4F81BD" w:themeFill="accent1"/>
          </w:tcPr>
          <w:p w14:paraId="229C6329" w14:textId="5639B2FE" w:rsidR="1973E25A" w:rsidRDefault="1973E25A">
            <w:r w:rsidRPr="1973E25A">
              <w:rPr>
                <w:sz w:val="20"/>
              </w:rPr>
              <w:t>Requirement Title:</w:t>
            </w:r>
          </w:p>
          <w:p w14:paraId="0B4C1730" w14:textId="7D17DB97" w:rsidR="1973E25A" w:rsidRDefault="1973E25A">
            <w:r w:rsidRPr="1973E25A">
              <w:rPr>
                <w:sz w:val="20"/>
              </w:rPr>
              <w:t>(*required)</w:t>
            </w:r>
          </w:p>
        </w:tc>
        <w:tc>
          <w:tcPr>
            <w:tcW w:w="5730" w:type="dxa"/>
            <w:shd w:val="clear" w:color="auto" w:fill="4F81BD" w:themeFill="accent1"/>
          </w:tcPr>
          <w:p w14:paraId="70497BD2" w14:textId="2F06A566" w:rsidR="1973E25A" w:rsidRDefault="1973E25A">
            <w:pPr>
              <w:cnfStyle w:val="100000000000" w:firstRow="1" w:lastRow="0" w:firstColumn="0" w:lastColumn="0" w:oddVBand="0" w:evenVBand="0" w:oddHBand="0" w:evenHBand="0" w:firstRowFirstColumn="0" w:firstRowLastColumn="0" w:lastRowFirstColumn="0" w:lastRowLastColumn="0"/>
            </w:pPr>
            <w:r w:rsidRPr="1973E25A">
              <w:rPr>
                <w:sz w:val="20"/>
              </w:rPr>
              <w:t>Log Out</w:t>
            </w:r>
          </w:p>
        </w:tc>
      </w:tr>
      <w:tr w:rsidR="1973E25A" w14:paraId="4B0FE722" w14:textId="77777777" w:rsidTr="1973E25A">
        <w:tc>
          <w:tcPr>
            <w:cnfStyle w:val="001000000000" w:firstRow="0" w:lastRow="0" w:firstColumn="1" w:lastColumn="0" w:oddVBand="0" w:evenVBand="0" w:oddHBand="0" w:evenHBand="0" w:firstRowFirstColumn="0" w:firstRowLastColumn="0" w:lastRowFirstColumn="0" w:lastRowLastColumn="0"/>
            <w:tcW w:w="2910" w:type="dxa"/>
          </w:tcPr>
          <w:p w14:paraId="746F2BD5" w14:textId="5FE9E330" w:rsidR="1973E25A" w:rsidRDefault="1973E25A">
            <w:r w:rsidRPr="1973E25A">
              <w:rPr>
                <w:sz w:val="20"/>
              </w:rPr>
              <w:t>Sequence No:</w:t>
            </w:r>
          </w:p>
          <w:p w14:paraId="3427ED11" w14:textId="4DDDDB17" w:rsidR="1973E25A" w:rsidRDefault="1973E25A">
            <w:r w:rsidRPr="1973E25A">
              <w:rPr>
                <w:sz w:val="20"/>
              </w:rPr>
              <w:t>(*required)</w:t>
            </w:r>
          </w:p>
        </w:tc>
        <w:tc>
          <w:tcPr>
            <w:tcW w:w="5730" w:type="dxa"/>
          </w:tcPr>
          <w:p w14:paraId="264BD942" w14:textId="4149D7E8"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4.16</w:t>
            </w:r>
          </w:p>
        </w:tc>
      </w:tr>
      <w:tr w:rsidR="1973E25A" w14:paraId="1E5F43CF" w14:textId="77777777" w:rsidTr="1973E25A">
        <w:tc>
          <w:tcPr>
            <w:cnfStyle w:val="001000000000" w:firstRow="0" w:lastRow="0" w:firstColumn="1" w:lastColumn="0" w:oddVBand="0" w:evenVBand="0" w:oddHBand="0" w:evenHBand="0" w:firstRowFirstColumn="0" w:firstRowLastColumn="0" w:lastRowFirstColumn="0" w:lastRowLastColumn="0"/>
            <w:tcW w:w="2910" w:type="dxa"/>
          </w:tcPr>
          <w:p w14:paraId="12E51877" w14:textId="70BB7F6D" w:rsidR="1973E25A" w:rsidRDefault="1973E25A">
            <w:r w:rsidRPr="1973E25A">
              <w:rPr>
                <w:sz w:val="20"/>
              </w:rPr>
              <w:t>Short description:</w:t>
            </w:r>
          </w:p>
          <w:p w14:paraId="54DFA6BB" w14:textId="05004ED9" w:rsidR="1973E25A" w:rsidRDefault="1973E25A">
            <w:r w:rsidRPr="1973E25A">
              <w:rPr>
                <w:sz w:val="20"/>
              </w:rPr>
              <w:t>(*required)</w:t>
            </w:r>
          </w:p>
        </w:tc>
        <w:tc>
          <w:tcPr>
            <w:tcW w:w="5730" w:type="dxa"/>
          </w:tcPr>
          <w:p w14:paraId="2E253FFF" w14:textId="1B093334"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The user </w:t>
            </w:r>
            <w:r w:rsidR="00984394">
              <w:rPr>
                <w:sz w:val="20"/>
              </w:rPr>
              <w:t>should</w:t>
            </w:r>
            <w:r w:rsidRPr="1973E25A">
              <w:rPr>
                <w:sz w:val="20"/>
              </w:rPr>
              <w:t xml:space="preserve"> be able to log out of the application.</w:t>
            </w:r>
          </w:p>
          <w:p w14:paraId="4E5E2B48" w14:textId="4544B7C6"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1973E25A" w14:paraId="3E15F41B" w14:textId="77777777" w:rsidTr="1973E25A">
        <w:tc>
          <w:tcPr>
            <w:cnfStyle w:val="001000000000" w:firstRow="0" w:lastRow="0" w:firstColumn="1" w:lastColumn="0" w:oddVBand="0" w:evenVBand="0" w:oddHBand="0" w:evenHBand="0" w:firstRowFirstColumn="0" w:firstRowLastColumn="0" w:lastRowFirstColumn="0" w:lastRowLastColumn="0"/>
            <w:tcW w:w="2910" w:type="dxa"/>
          </w:tcPr>
          <w:p w14:paraId="35213F8F" w14:textId="3089A98C" w:rsidR="1973E25A" w:rsidRDefault="1973E25A">
            <w:r w:rsidRPr="1973E25A">
              <w:rPr>
                <w:sz w:val="20"/>
              </w:rPr>
              <w:t>Detailed Description:</w:t>
            </w:r>
          </w:p>
          <w:p w14:paraId="34691C0C" w14:textId="4E0BFB50" w:rsidR="1973E25A" w:rsidRDefault="1973E25A">
            <w:r w:rsidRPr="1973E25A">
              <w:rPr>
                <w:sz w:val="20"/>
              </w:rPr>
              <w:t>(*required)</w:t>
            </w:r>
          </w:p>
        </w:tc>
        <w:tc>
          <w:tcPr>
            <w:tcW w:w="5730" w:type="dxa"/>
          </w:tcPr>
          <w:p w14:paraId="054A2E5B" w14:textId="09AAE6CA"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1. The user should have a way to tell the application to log out of his or her account.</w:t>
            </w:r>
          </w:p>
          <w:p w14:paraId="56C4C058" w14:textId="55147D5A"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1.1 Once the user tells the application to log out, the application should not let the user access his or her MyMav mobile account until the user logs into the application again.</w:t>
            </w:r>
          </w:p>
          <w:p w14:paraId="0EC7E746" w14:textId="1DA024F6"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2BADCF69" w14:textId="40E2E3D2"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1973E25A" w14:paraId="7997FFF4" w14:textId="77777777" w:rsidTr="1973E25A">
        <w:tc>
          <w:tcPr>
            <w:cnfStyle w:val="001000000000" w:firstRow="0" w:lastRow="0" w:firstColumn="1" w:lastColumn="0" w:oddVBand="0" w:evenVBand="0" w:oddHBand="0" w:evenHBand="0" w:firstRowFirstColumn="0" w:firstRowLastColumn="0" w:lastRowFirstColumn="0" w:lastRowLastColumn="0"/>
            <w:tcW w:w="2910" w:type="dxa"/>
          </w:tcPr>
          <w:p w14:paraId="76477BB1" w14:textId="5966CDA3" w:rsidR="1973E25A" w:rsidRDefault="1973E25A">
            <w:r w:rsidRPr="1973E25A">
              <w:rPr>
                <w:sz w:val="20"/>
              </w:rPr>
              <w:t>Pre-Conditions:</w:t>
            </w:r>
          </w:p>
          <w:p w14:paraId="6195B660" w14:textId="4B8DB1EF" w:rsidR="1973E25A" w:rsidRDefault="1973E25A">
            <w:r w:rsidRPr="1973E25A">
              <w:rPr>
                <w:sz w:val="20"/>
              </w:rPr>
              <w:t>(optional)</w:t>
            </w:r>
          </w:p>
        </w:tc>
        <w:tc>
          <w:tcPr>
            <w:tcW w:w="5730" w:type="dxa"/>
          </w:tcPr>
          <w:p w14:paraId="472E8B36" w14:textId="39A5FD2B" w:rsidR="1973E25A" w:rsidRDefault="1973E25A">
            <w:pPr>
              <w:cnfStyle w:val="000000000000" w:firstRow="0" w:lastRow="0" w:firstColumn="0" w:lastColumn="0" w:oddVBand="0" w:evenVBand="0" w:oddHBand="0" w:evenHBand="0" w:firstRowFirstColumn="0" w:firstRowLastColumn="0" w:lastRowFirstColumn="0" w:lastRowLastColumn="0"/>
            </w:pPr>
            <w:r w:rsidRPr="1973E25A">
              <w:rPr>
                <w:color w:val="000000" w:themeColor="text1"/>
                <w:sz w:val="20"/>
              </w:rPr>
              <w:t>The user should be logged into the application.</w:t>
            </w:r>
          </w:p>
          <w:p w14:paraId="59AA445E" w14:textId="0CBD7756"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The user should be connected to the internet.</w:t>
            </w:r>
          </w:p>
          <w:p w14:paraId="76E885D8" w14:textId="07FF5291"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022DC00C" w14:textId="18AAFF31"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7BA2D49E" w14:textId="06FDA349"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03446583" w14:textId="6EC636D9"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4E6CEB79" w14:textId="7D2DD457"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1973E25A" w14:paraId="5A7EAC0F" w14:textId="77777777" w:rsidTr="1973E25A">
        <w:tc>
          <w:tcPr>
            <w:cnfStyle w:val="001000000000" w:firstRow="0" w:lastRow="0" w:firstColumn="1" w:lastColumn="0" w:oddVBand="0" w:evenVBand="0" w:oddHBand="0" w:evenHBand="0" w:firstRowFirstColumn="0" w:firstRowLastColumn="0" w:lastRowFirstColumn="0" w:lastRowLastColumn="0"/>
            <w:tcW w:w="2910" w:type="dxa"/>
          </w:tcPr>
          <w:p w14:paraId="007C4AC4" w14:textId="13B2DD59" w:rsidR="1973E25A" w:rsidRDefault="1973E25A">
            <w:r w:rsidRPr="1973E25A">
              <w:rPr>
                <w:sz w:val="20"/>
              </w:rPr>
              <w:t>Post Conditions:</w:t>
            </w:r>
          </w:p>
          <w:p w14:paraId="5A514221" w14:textId="5FB8009B" w:rsidR="1973E25A" w:rsidRDefault="1973E25A">
            <w:r w:rsidRPr="1973E25A">
              <w:rPr>
                <w:sz w:val="20"/>
              </w:rPr>
              <w:t>(optional)</w:t>
            </w:r>
          </w:p>
        </w:tc>
        <w:tc>
          <w:tcPr>
            <w:tcW w:w="5730" w:type="dxa"/>
          </w:tcPr>
          <w:p w14:paraId="54F4AD83" w14:textId="0B9CDAC5"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Once the user logs out of the application, the application should display the Login interface. </w:t>
            </w:r>
          </w:p>
          <w:p w14:paraId="179C3595" w14:textId="1801A11D"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27A9A815" w14:textId="60E4189E"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6425D0B3" w14:textId="56C3C682"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01094E94" w14:textId="7CDA6229"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0826A202" w14:textId="3E4C5B8E"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r w:rsidR="1973E25A" w14:paraId="618CF2F8" w14:textId="77777777" w:rsidTr="1973E25A">
        <w:tc>
          <w:tcPr>
            <w:cnfStyle w:val="001000000000" w:firstRow="0" w:lastRow="0" w:firstColumn="1" w:lastColumn="0" w:oddVBand="0" w:evenVBand="0" w:oddHBand="0" w:evenHBand="0" w:firstRowFirstColumn="0" w:firstRowLastColumn="0" w:lastRowFirstColumn="0" w:lastRowLastColumn="0"/>
            <w:tcW w:w="2910" w:type="dxa"/>
          </w:tcPr>
          <w:p w14:paraId="15035A61" w14:textId="1C4D3EA6" w:rsidR="1973E25A" w:rsidRDefault="1973E25A">
            <w:r w:rsidRPr="1973E25A">
              <w:rPr>
                <w:sz w:val="20"/>
              </w:rPr>
              <w:t>Other attributes:</w:t>
            </w:r>
          </w:p>
          <w:p w14:paraId="304D19B5" w14:textId="71BBFDF6" w:rsidR="1973E25A" w:rsidRDefault="1973E25A">
            <w:r w:rsidRPr="1973E25A">
              <w:rPr>
                <w:sz w:val="20"/>
              </w:rPr>
              <w:t>(optional)</w:t>
            </w:r>
          </w:p>
        </w:tc>
        <w:tc>
          <w:tcPr>
            <w:tcW w:w="5730" w:type="dxa"/>
          </w:tcPr>
          <w:p w14:paraId="48B98173" w14:textId="6A327D2F"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6AC8A63C" w14:textId="030F30F8"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008DEA6F" w14:textId="59943A65"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43E23D43" w14:textId="7168EF6A"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7DCC7A64" w14:textId="6AA5BC47"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p w14:paraId="4BBE4277" w14:textId="71D27C37" w:rsidR="1973E25A" w:rsidRDefault="1973E25A">
            <w:pPr>
              <w:cnfStyle w:val="000000000000" w:firstRow="0" w:lastRow="0" w:firstColumn="0" w:lastColumn="0" w:oddVBand="0" w:evenVBand="0" w:oddHBand="0" w:evenHBand="0" w:firstRowFirstColumn="0" w:firstRowLastColumn="0" w:lastRowFirstColumn="0" w:lastRowLastColumn="0"/>
            </w:pPr>
            <w:r w:rsidRPr="1973E25A">
              <w:rPr>
                <w:sz w:val="20"/>
              </w:rPr>
              <w:t xml:space="preserve"> </w:t>
            </w:r>
          </w:p>
        </w:tc>
      </w:tr>
    </w:tbl>
    <w:p w14:paraId="46CAC1B8" w14:textId="0D626A32" w:rsidR="1973E25A" w:rsidRDefault="1973E25A" w:rsidP="1973E25A">
      <w:pPr>
        <w:pStyle w:val="BodyText2"/>
        <w:ind w:left="0"/>
      </w:pPr>
    </w:p>
    <w:p w14:paraId="03275412" w14:textId="159487D7" w:rsidR="00490B06" w:rsidRDefault="00490B06" w:rsidP="00490B06">
      <w:pPr>
        <w:pStyle w:val="Heading1"/>
      </w:pPr>
      <w:bookmarkStart w:id="28" w:name="_Toc415514397"/>
      <w:r>
        <w:lastRenderedPageBreak/>
        <w:t xml:space="preserve">5.  </w:t>
      </w:r>
      <w:r w:rsidRPr="00490B06">
        <w:t>Software Processes and Infrastructure</w:t>
      </w:r>
      <w:bookmarkEnd w:id="28"/>
    </w:p>
    <w:p w14:paraId="16D0EFB6" w14:textId="77777777" w:rsidR="00797251" w:rsidRDefault="00797251">
      <w:pPr>
        <w:pStyle w:val="heading1underline"/>
      </w:pPr>
    </w:p>
    <w:p w14:paraId="6888E34C" w14:textId="77777777" w:rsidR="00797251" w:rsidRDefault="00797251">
      <w:pPr>
        <w:pStyle w:val="Heading2"/>
      </w:pPr>
      <w:bookmarkStart w:id="29" w:name="_Toc415514398"/>
      <w:r>
        <w:t xml:space="preserve">5.1 </w:t>
      </w:r>
      <w:r w:rsidR="00920E35">
        <w:t>Hardware and Infrastructure</w:t>
      </w:r>
      <w:bookmarkEnd w:id="29"/>
    </w:p>
    <w:p w14:paraId="5365DF60" w14:textId="609C720B" w:rsidR="05435849" w:rsidRDefault="05435849" w:rsidP="05435849">
      <w:pPr>
        <w:pStyle w:val="BodyText2"/>
        <w:numPr>
          <w:ilvl w:val="0"/>
          <w:numId w:val="31"/>
        </w:numPr>
        <w:rPr>
          <w:rFonts w:eastAsia="Arial" w:cs="Arial"/>
        </w:rPr>
      </w:pPr>
      <w:r>
        <w:t>A</w:t>
      </w:r>
      <w:r w:rsidR="00B768A9">
        <w:t>pplication will run on Android 5</w:t>
      </w:r>
      <w:r>
        <w:t>.</w:t>
      </w:r>
      <w:r w:rsidR="00B768A9">
        <w:t>0</w:t>
      </w:r>
      <w:r>
        <w:t xml:space="preserve"> (exact version will be decided at a later date)</w:t>
      </w:r>
    </w:p>
    <w:p w14:paraId="75A4CF4B" w14:textId="5DA107DC" w:rsidR="05435849" w:rsidRDefault="05435849" w:rsidP="05435849">
      <w:pPr>
        <w:pStyle w:val="BodyText2"/>
        <w:numPr>
          <w:ilvl w:val="0"/>
          <w:numId w:val="31"/>
        </w:numPr>
        <w:rPr>
          <w:rFonts w:eastAsia="Arial" w:cs="Arial"/>
        </w:rPr>
      </w:pPr>
      <w:r>
        <w:t>User's phone must be running Android 4.</w:t>
      </w:r>
      <w:r w:rsidR="00ED0FEC">
        <w:t>0</w:t>
      </w:r>
      <w:r>
        <w:t xml:space="preserve"> or a later version</w:t>
      </w:r>
    </w:p>
    <w:p w14:paraId="3798DA3C" w14:textId="16433D53" w:rsidR="05435849" w:rsidRDefault="05435849" w:rsidP="05435849">
      <w:pPr>
        <w:pStyle w:val="BodyText2"/>
        <w:numPr>
          <w:ilvl w:val="0"/>
          <w:numId w:val="31"/>
        </w:numPr>
        <w:rPr>
          <w:rFonts w:eastAsia="Arial" w:cs="Arial"/>
        </w:rPr>
      </w:pPr>
      <w:r>
        <w:t>User's phone must have enough storage space for the application, and any schedules which they will create through the application's use</w:t>
      </w:r>
    </w:p>
    <w:p w14:paraId="72D67D25" w14:textId="14BEA422" w:rsidR="05435849" w:rsidRDefault="05435849" w:rsidP="05435849">
      <w:pPr>
        <w:pStyle w:val="BodyText2"/>
        <w:numPr>
          <w:ilvl w:val="0"/>
          <w:numId w:val="31"/>
        </w:numPr>
        <w:rPr>
          <w:rFonts w:eastAsia="Arial" w:cs="Arial"/>
        </w:rPr>
      </w:pPr>
      <w:r>
        <w:t>User's phone will contact a UTA server in order to query for class schedule information</w:t>
      </w:r>
    </w:p>
    <w:p w14:paraId="27BBE471" w14:textId="77777777" w:rsidR="00797251" w:rsidRDefault="00797251" w:rsidP="00B03094">
      <w:pPr>
        <w:pStyle w:val="Heading2"/>
      </w:pPr>
      <w:bookmarkStart w:id="30" w:name="_Toc517694305"/>
      <w:bookmarkStart w:id="31" w:name="_Toc415514399"/>
      <w:r>
        <w:lastRenderedPageBreak/>
        <w:t xml:space="preserve">5.2 </w:t>
      </w:r>
      <w:r w:rsidR="00B03094">
        <w:t>UML Diagrams</w:t>
      </w:r>
      <w:bookmarkEnd w:id="30"/>
      <w:bookmarkEnd w:id="31"/>
    </w:p>
    <w:p w14:paraId="508464A5" w14:textId="2B8C662F" w:rsidR="00DD0E1E" w:rsidRDefault="00D41B2E">
      <w:pPr>
        <w:pStyle w:val="BodyText2"/>
        <w:keepNext/>
        <w:keepLines/>
      </w:pPr>
      <w:r>
        <w:t>Main Application</w:t>
      </w:r>
    </w:p>
    <w:p w14:paraId="04221BAD" w14:textId="77777777" w:rsidR="00D41B2E" w:rsidRDefault="00D41B2E">
      <w:pPr>
        <w:pStyle w:val="BodyText2"/>
        <w:keepNext/>
        <w:keepLines/>
      </w:pPr>
    </w:p>
    <w:p w14:paraId="4438E49A" w14:textId="601DED7C" w:rsidR="00D41B2E" w:rsidRDefault="00ED0FEC">
      <w:pPr>
        <w:pStyle w:val="BodyText2"/>
        <w:keepNext/>
        <w:keepLines/>
      </w:pPr>
      <w:r>
        <w:pict w14:anchorId="0CCE1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92.7pt">
            <v:imagedata r:id="rId14" o:title="Main"/>
          </v:shape>
        </w:pict>
      </w:r>
    </w:p>
    <w:p w14:paraId="2B31026E" w14:textId="77777777" w:rsidR="00D41B2E" w:rsidRDefault="00D41B2E">
      <w:pPr>
        <w:pStyle w:val="BodyText2"/>
        <w:keepNext/>
        <w:keepLines/>
      </w:pPr>
    </w:p>
    <w:p w14:paraId="123706F6" w14:textId="04E76356" w:rsidR="00D41B2E" w:rsidRDefault="00D41B2E">
      <w:pPr>
        <w:pStyle w:val="BodyText2"/>
        <w:keepNext/>
        <w:keepLines/>
      </w:pPr>
      <w:r>
        <w:t>Big Picture</w:t>
      </w:r>
    </w:p>
    <w:p w14:paraId="1151D14E" w14:textId="3A2A365B" w:rsidR="00D41B2E" w:rsidRDefault="00ED0FEC">
      <w:pPr>
        <w:pStyle w:val="BodyText2"/>
        <w:keepNext/>
        <w:keepLines/>
      </w:pPr>
      <w:r>
        <w:pict w14:anchorId="64D73341">
          <v:shape id="_x0000_i1026" type="#_x0000_t75" style="width:6in;height:255.25pt">
            <v:imagedata r:id="rId15" o:title="Big Picture"/>
          </v:shape>
        </w:pict>
      </w:r>
    </w:p>
    <w:p w14:paraId="00740D44" w14:textId="77777777" w:rsidR="00D41B2E" w:rsidRDefault="00D41B2E">
      <w:pPr>
        <w:pStyle w:val="BodyText2"/>
        <w:keepNext/>
        <w:keepLines/>
      </w:pPr>
    </w:p>
    <w:p w14:paraId="6526E477" w14:textId="057C5D93" w:rsidR="00D41B2E" w:rsidRDefault="00D41B2E">
      <w:pPr>
        <w:pStyle w:val="BodyText2"/>
        <w:keepNext/>
        <w:keepLines/>
      </w:pPr>
      <w:r>
        <w:lastRenderedPageBreak/>
        <w:t>Add Class</w:t>
      </w:r>
    </w:p>
    <w:p w14:paraId="772C9C7D" w14:textId="6BB8CA2D" w:rsidR="00D41B2E" w:rsidRDefault="00ED0FEC">
      <w:pPr>
        <w:pStyle w:val="BodyText2"/>
        <w:keepNext/>
        <w:keepLines/>
      </w:pPr>
      <w:r>
        <w:pict w14:anchorId="154364CA">
          <v:shape id="_x0000_i1027" type="#_x0000_t75" style="width:6in;height:187pt">
            <v:imagedata r:id="rId16" o:title="Add Class"/>
          </v:shape>
        </w:pict>
      </w:r>
    </w:p>
    <w:p w14:paraId="201784B8" w14:textId="1264315D" w:rsidR="00D41B2E" w:rsidRDefault="00D41B2E">
      <w:pPr>
        <w:pStyle w:val="BodyText2"/>
        <w:keepNext/>
        <w:keepLines/>
      </w:pPr>
      <w:r>
        <w:t>Drop Class</w:t>
      </w:r>
    </w:p>
    <w:p w14:paraId="7F2D92C3" w14:textId="77777777" w:rsidR="00D41B2E" w:rsidRDefault="00D41B2E">
      <w:pPr>
        <w:pStyle w:val="BodyText2"/>
        <w:keepNext/>
        <w:keepLines/>
      </w:pPr>
    </w:p>
    <w:p w14:paraId="28C678CE" w14:textId="68770065" w:rsidR="00D41B2E" w:rsidRDefault="00ED0FEC">
      <w:pPr>
        <w:pStyle w:val="BodyText2"/>
        <w:keepNext/>
        <w:keepLines/>
      </w:pPr>
      <w:r>
        <w:pict w14:anchorId="2700D277">
          <v:shape id="_x0000_i1028" type="#_x0000_t75" style="width:6in;height:288.95pt">
            <v:imagedata r:id="rId17" o:title="Drop Class"/>
          </v:shape>
        </w:pict>
      </w:r>
    </w:p>
    <w:p w14:paraId="414B585E" w14:textId="23785BBF" w:rsidR="00D41B2E" w:rsidRDefault="00D41B2E">
      <w:pPr>
        <w:pStyle w:val="BodyText2"/>
        <w:keepNext/>
        <w:keepLines/>
      </w:pPr>
      <w:r>
        <w:lastRenderedPageBreak/>
        <w:t xml:space="preserve">Login </w:t>
      </w:r>
      <w:r w:rsidR="00ED0FEC">
        <w:pict w14:anchorId="52BA8C34">
          <v:shape id="_x0000_i1029" type="#_x0000_t75" style="width:6in;height:177.65pt">
            <v:imagedata r:id="rId18" o:title="Login Diagram"/>
          </v:shape>
        </w:pict>
      </w:r>
    </w:p>
    <w:p w14:paraId="0289D99B" w14:textId="77777777" w:rsidR="00D41B2E" w:rsidRDefault="00D41B2E">
      <w:pPr>
        <w:pStyle w:val="BodyText2"/>
        <w:keepNext/>
        <w:keepLines/>
      </w:pPr>
    </w:p>
    <w:p w14:paraId="7D6DBF69" w14:textId="77777777" w:rsidR="00D41B2E" w:rsidRDefault="00D41B2E">
      <w:pPr>
        <w:pStyle w:val="BodyText2"/>
        <w:keepNext/>
        <w:keepLines/>
      </w:pPr>
    </w:p>
    <w:p w14:paraId="76551083" w14:textId="5950E7ED" w:rsidR="00D41B2E" w:rsidRDefault="004E2220">
      <w:pPr>
        <w:pStyle w:val="BodyText2"/>
        <w:keepNext/>
        <w:keepLines/>
      </w:pPr>
      <w:r>
        <w:t>Verify Saved Schedules</w:t>
      </w:r>
    </w:p>
    <w:p w14:paraId="38675B9D" w14:textId="5F0B2090" w:rsidR="00D41B2E" w:rsidRDefault="004E2220">
      <w:pPr>
        <w:pStyle w:val="BodyText2"/>
        <w:keepNext/>
        <w:keepLines/>
      </w:pPr>
      <w:r>
        <w:rPr>
          <w:noProof/>
        </w:rPr>
        <w:drawing>
          <wp:inline distT="0" distB="0" distL="0" distR="0" wp14:anchorId="48ED1F89" wp14:editId="5C7A1230">
            <wp:extent cx="6246094" cy="3200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ifyschedule.png"/>
                    <pic:cNvPicPr/>
                  </pic:nvPicPr>
                  <pic:blipFill>
                    <a:blip r:embed="rId19">
                      <a:extLst>
                        <a:ext uri="{28A0092B-C50C-407E-A947-70E740481C1C}">
                          <a14:useLocalDpi xmlns:a14="http://schemas.microsoft.com/office/drawing/2010/main" val="0"/>
                        </a:ext>
                      </a:extLst>
                    </a:blip>
                    <a:stretch>
                      <a:fillRect/>
                    </a:stretch>
                  </pic:blipFill>
                  <pic:spPr>
                    <a:xfrm>
                      <a:off x="0" y="0"/>
                      <a:ext cx="6246094" cy="3200400"/>
                    </a:xfrm>
                    <a:prstGeom prst="rect">
                      <a:avLst/>
                    </a:prstGeom>
                  </pic:spPr>
                </pic:pic>
              </a:graphicData>
            </a:graphic>
          </wp:inline>
        </w:drawing>
      </w:r>
    </w:p>
    <w:p w14:paraId="4D99079C" w14:textId="77777777" w:rsidR="00A82D69" w:rsidRDefault="00A82D69">
      <w:pPr>
        <w:pStyle w:val="BodyText2"/>
        <w:keepNext/>
        <w:keepLines/>
      </w:pPr>
    </w:p>
    <w:p w14:paraId="02C5DBEB" w14:textId="77777777" w:rsidR="00A82D69" w:rsidRDefault="00A82D69">
      <w:pPr>
        <w:pStyle w:val="BodyText2"/>
        <w:keepNext/>
        <w:keepLines/>
      </w:pPr>
    </w:p>
    <w:p w14:paraId="7B927D97" w14:textId="77777777" w:rsidR="00A82D69" w:rsidRDefault="00A82D69">
      <w:pPr>
        <w:pStyle w:val="BodyText2"/>
        <w:keepNext/>
        <w:keepLines/>
      </w:pPr>
    </w:p>
    <w:p w14:paraId="3DE9050A" w14:textId="77777777" w:rsidR="00A82D69" w:rsidRDefault="00A82D69">
      <w:pPr>
        <w:pStyle w:val="BodyText2"/>
        <w:keepNext/>
        <w:keepLines/>
      </w:pPr>
    </w:p>
    <w:p w14:paraId="2F7332DD" w14:textId="77777777" w:rsidR="00A82D69" w:rsidRDefault="00A82D69">
      <w:pPr>
        <w:pStyle w:val="BodyText2"/>
        <w:keepNext/>
        <w:keepLines/>
      </w:pPr>
    </w:p>
    <w:p w14:paraId="71732724" w14:textId="77777777" w:rsidR="00A82D69" w:rsidRDefault="00A82D69">
      <w:pPr>
        <w:pStyle w:val="BodyText2"/>
        <w:keepNext/>
        <w:keepLines/>
      </w:pPr>
    </w:p>
    <w:p w14:paraId="69B18EA1" w14:textId="77777777" w:rsidR="00A82D69" w:rsidRDefault="00A82D69">
      <w:pPr>
        <w:pStyle w:val="BodyText2"/>
        <w:keepNext/>
        <w:keepLines/>
      </w:pPr>
    </w:p>
    <w:p w14:paraId="5BB9AEBF" w14:textId="77777777" w:rsidR="00A82D69" w:rsidRDefault="00A82D69">
      <w:pPr>
        <w:pStyle w:val="BodyText2"/>
        <w:keepNext/>
        <w:keepLines/>
      </w:pPr>
    </w:p>
    <w:p w14:paraId="7D71C3AE" w14:textId="77777777" w:rsidR="00A82D69" w:rsidRDefault="00A82D69">
      <w:pPr>
        <w:pStyle w:val="BodyText2"/>
        <w:keepNext/>
        <w:keepLines/>
      </w:pPr>
    </w:p>
    <w:p w14:paraId="703270C5" w14:textId="7901325D" w:rsidR="00D41B2E" w:rsidRDefault="00BF524A">
      <w:pPr>
        <w:pStyle w:val="BodyText2"/>
        <w:keepNext/>
        <w:keepLines/>
      </w:pPr>
      <w:r>
        <w:lastRenderedPageBreak/>
        <w:t>Create Schedule</w:t>
      </w:r>
    </w:p>
    <w:p w14:paraId="3E76948B" w14:textId="77777777" w:rsidR="00DD0E1E" w:rsidRDefault="00DD0E1E">
      <w:pPr>
        <w:pStyle w:val="BodyText2"/>
        <w:keepNext/>
        <w:keepLines/>
      </w:pPr>
    </w:p>
    <w:p w14:paraId="7FC333FB" w14:textId="07A7DB69" w:rsidR="00DD0E1E" w:rsidRDefault="00ED0FEC">
      <w:pPr>
        <w:pStyle w:val="BodyText2"/>
        <w:keepNext/>
        <w:keepLines/>
      </w:pPr>
      <w:r>
        <w:pict w14:anchorId="3E06744B">
          <v:shape id="_x0000_i1030" type="#_x0000_t75" style="width:6in;height:240.3pt">
            <v:imagedata r:id="rId20" o:title="Create Schedule"/>
          </v:shape>
        </w:pict>
      </w:r>
    </w:p>
    <w:p w14:paraId="0337BBD9" w14:textId="3BACA800" w:rsidR="00DD0E1E" w:rsidRDefault="00A82D69">
      <w:pPr>
        <w:pStyle w:val="BodyText2"/>
        <w:keepNext/>
        <w:keepLines/>
      </w:pPr>
      <w:r>
        <w:t>Search</w:t>
      </w:r>
    </w:p>
    <w:p w14:paraId="38DE1A88" w14:textId="77777777" w:rsidR="00A82D69" w:rsidRDefault="00A82D69">
      <w:pPr>
        <w:pStyle w:val="BodyText2"/>
        <w:keepNext/>
        <w:keepLines/>
      </w:pPr>
    </w:p>
    <w:p w14:paraId="3FF4E7A3" w14:textId="77777777" w:rsidR="00A82D69" w:rsidRDefault="00A82D69">
      <w:pPr>
        <w:pStyle w:val="BodyText2"/>
        <w:keepNext/>
        <w:keepLines/>
      </w:pPr>
    </w:p>
    <w:p w14:paraId="3167344E" w14:textId="3FE90C86" w:rsidR="00A82D69" w:rsidRDefault="00ED0FEC">
      <w:pPr>
        <w:pStyle w:val="BodyText2"/>
        <w:keepNext/>
        <w:keepLines/>
      </w:pPr>
      <w:r>
        <w:pict w14:anchorId="4ED53972">
          <v:shape id="_x0000_i1031" type="#_x0000_t75" style="width:431.05pt;height:189.8pt">
            <v:imagedata r:id="rId21" o:title="Search"/>
          </v:shape>
        </w:pict>
      </w:r>
    </w:p>
    <w:p w14:paraId="74741E13" w14:textId="77777777" w:rsidR="00A82D69" w:rsidRDefault="00A82D69">
      <w:pPr>
        <w:pStyle w:val="BodyText2"/>
        <w:keepNext/>
        <w:keepLines/>
      </w:pPr>
    </w:p>
    <w:p w14:paraId="25B2B6DD" w14:textId="77777777" w:rsidR="00A82D69" w:rsidRDefault="00A82D69">
      <w:pPr>
        <w:pStyle w:val="BodyText2"/>
        <w:keepNext/>
        <w:keepLines/>
      </w:pPr>
    </w:p>
    <w:p w14:paraId="541E0EC8" w14:textId="77777777" w:rsidR="00A82D69" w:rsidRDefault="00A82D69">
      <w:pPr>
        <w:pStyle w:val="BodyText2"/>
        <w:keepNext/>
        <w:keepLines/>
      </w:pPr>
    </w:p>
    <w:p w14:paraId="2029E7F9" w14:textId="77777777" w:rsidR="00A82D69" w:rsidRDefault="00A82D69">
      <w:pPr>
        <w:pStyle w:val="BodyText2"/>
        <w:keepNext/>
        <w:keepLines/>
      </w:pPr>
    </w:p>
    <w:p w14:paraId="02B502B8" w14:textId="77777777" w:rsidR="00A82D69" w:rsidRDefault="00A82D69">
      <w:pPr>
        <w:pStyle w:val="BodyText2"/>
        <w:keepNext/>
        <w:keepLines/>
      </w:pPr>
    </w:p>
    <w:p w14:paraId="7535F65A" w14:textId="77777777" w:rsidR="00A82D69" w:rsidRDefault="00A82D69">
      <w:pPr>
        <w:pStyle w:val="BodyText2"/>
        <w:keepNext/>
        <w:keepLines/>
      </w:pPr>
    </w:p>
    <w:p w14:paraId="3238CCAA" w14:textId="77777777" w:rsidR="00A82D69" w:rsidRDefault="00A82D69">
      <w:pPr>
        <w:pStyle w:val="BodyText2"/>
        <w:keepNext/>
        <w:keepLines/>
      </w:pPr>
    </w:p>
    <w:p w14:paraId="48106ACD" w14:textId="77777777" w:rsidR="00A82D69" w:rsidRDefault="00A82D69">
      <w:pPr>
        <w:pStyle w:val="BodyText2"/>
        <w:keepNext/>
        <w:keepLines/>
      </w:pPr>
    </w:p>
    <w:p w14:paraId="72942E2A" w14:textId="77777777" w:rsidR="00797251" w:rsidRDefault="00797251">
      <w:pPr>
        <w:pStyle w:val="Heading2"/>
      </w:pPr>
      <w:bookmarkStart w:id="32" w:name="_Toc517694306"/>
      <w:bookmarkStart w:id="33" w:name="_Toc415514400"/>
      <w:r>
        <w:lastRenderedPageBreak/>
        <w:t>5.3 Conceptual Data Model</w:t>
      </w:r>
      <w:bookmarkEnd w:id="32"/>
      <w:r w:rsidR="00920E35">
        <w:t xml:space="preserve"> - Database</w:t>
      </w:r>
      <w:bookmarkEnd w:id="33"/>
    </w:p>
    <w:p w14:paraId="3DF4AFD8" w14:textId="4B195CF9" w:rsidR="00FC3E00" w:rsidRDefault="00FC3E00" w:rsidP="004E2220">
      <w:pPr>
        <w:pStyle w:val="BodyText2"/>
        <w:numPr>
          <w:ilvl w:val="0"/>
          <w:numId w:val="30"/>
        </w:numPr>
        <w:tabs>
          <w:tab w:val="clear" w:pos="1080"/>
          <w:tab w:val="clear" w:pos="1440"/>
          <w:tab w:val="clear" w:pos="1800"/>
          <w:tab w:val="left" w:pos="360"/>
          <w:tab w:val="left" w:pos="450"/>
        </w:tabs>
      </w:pPr>
      <w:r>
        <w:t xml:space="preserve">User login data will be stored locally on the device </w:t>
      </w:r>
    </w:p>
    <w:p w14:paraId="4CA0ACFE" w14:textId="27109373" w:rsidR="00FC3E00" w:rsidRDefault="00FC3E00" w:rsidP="004E2220">
      <w:pPr>
        <w:pStyle w:val="BodyText2"/>
        <w:numPr>
          <w:ilvl w:val="0"/>
          <w:numId w:val="30"/>
        </w:numPr>
        <w:tabs>
          <w:tab w:val="clear" w:pos="1080"/>
          <w:tab w:val="clear" w:pos="1440"/>
          <w:tab w:val="clear" w:pos="1800"/>
          <w:tab w:val="left" w:pos="360"/>
          <w:tab w:val="left" w:pos="450"/>
        </w:tabs>
      </w:pPr>
      <w:r>
        <w:t xml:space="preserve">Schedules associated with a user will be stored locally </w:t>
      </w:r>
    </w:p>
    <w:p w14:paraId="7B4C0C4D" w14:textId="28AB9ADD" w:rsidR="00797251" w:rsidRDefault="00FC3E00" w:rsidP="004E2220">
      <w:pPr>
        <w:pStyle w:val="BodyText2"/>
        <w:numPr>
          <w:ilvl w:val="0"/>
          <w:numId w:val="30"/>
        </w:numPr>
        <w:tabs>
          <w:tab w:val="clear" w:pos="1080"/>
          <w:tab w:val="clear" w:pos="1440"/>
          <w:tab w:val="clear" w:pos="1800"/>
          <w:tab w:val="left" w:pos="360"/>
          <w:tab w:val="left" w:pos="450"/>
        </w:tabs>
      </w:pPr>
      <w:r>
        <w:t xml:space="preserve">Class information will be retrieved from the MyMav database </w:t>
      </w:r>
      <w:r w:rsidR="00797251">
        <w:t xml:space="preserve">  </w:t>
      </w:r>
    </w:p>
    <w:p w14:paraId="41F57832" w14:textId="483B857D" w:rsidR="00FC3E00" w:rsidRDefault="00FC3E00" w:rsidP="00FC3E00">
      <w:pPr>
        <w:pStyle w:val="BodyText2"/>
        <w:tabs>
          <w:tab w:val="clear" w:pos="1080"/>
          <w:tab w:val="clear" w:pos="1440"/>
          <w:tab w:val="clear" w:pos="1800"/>
          <w:tab w:val="left" w:pos="360"/>
          <w:tab w:val="left" w:pos="450"/>
        </w:tabs>
        <w:ind w:left="720"/>
      </w:pPr>
    </w:p>
    <w:p w14:paraId="300FD688" w14:textId="77777777" w:rsidR="003402DD" w:rsidRDefault="00124435">
      <w:pPr>
        <w:pStyle w:val="Heading2"/>
      </w:pPr>
      <w:bookmarkStart w:id="34" w:name="_Toc517694308"/>
      <w:bookmarkStart w:id="35" w:name="_Toc415514401"/>
      <w:r>
        <w:t>5.4</w:t>
      </w:r>
      <w:r w:rsidR="00797251">
        <w:t xml:space="preserve"> Screen</w:t>
      </w:r>
      <w:r w:rsidR="009238A9">
        <w:t xml:space="preserve"> Shots</w:t>
      </w:r>
      <w:bookmarkEnd w:id="34"/>
      <w:bookmarkEnd w:id="35"/>
    </w:p>
    <w:p w14:paraId="42F9CD23" w14:textId="695A607E" w:rsidR="003402DD" w:rsidRDefault="00B768A9">
      <w:pPr>
        <w:pStyle w:val="Heading2"/>
      </w:pPr>
      <w:r>
        <w:rPr>
          <w:noProof/>
        </w:rPr>
        <w:drawing>
          <wp:inline distT="0" distB="0" distL="0" distR="0" wp14:anchorId="4B34BEC1" wp14:editId="4186CB0E">
            <wp:extent cx="1956816" cy="3466406"/>
            <wp:effectExtent l="0" t="0" r="5715" b="1270"/>
            <wp:docPr id="2" name="Picture 2" descr="C:\Users\mynam_000\AppData\Local\Microsoft\Windows\INetCache\Content.Word\device-2015-03-31-03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ynam_000\AppData\Local\Microsoft\Windows\INetCache\Content.Word\device-2015-03-31-0341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6816" cy="3466406"/>
                    </a:xfrm>
                    <a:prstGeom prst="rect">
                      <a:avLst/>
                    </a:prstGeom>
                    <a:noFill/>
                    <a:ln>
                      <a:noFill/>
                    </a:ln>
                  </pic:spPr>
                </pic:pic>
              </a:graphicData>
            </a:graphic>
          </wp:inline>
        </w:drawing>
      </w:r>
      <w:r>
        <w:rPr>
          <w:noProof/>
        </w:rPr>
        <w:drawing>
          <wp:inline distT="0" distB="0" distL="0" distR="0" wp14:anchorId="6F8D759D" wp14:editId="74AA23B6">
            <wp:extent cx="1953260" cy="3474720"/>
            <wp:effectExtent l="0" t="0" r="8890" b="0"/>
            <wp:docPr id="5" name="Picture 5" descr="C:\Users\mynam_000\AppData\Local\Microsoft\Windows\INetCache\Content.Word\log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ynam_000\AppData\Local\Microsoft\Windows\INetCache\Content.Word\login scre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3260" cy="3474720"/>
                    </a:xfrm>
                    <a:prstGeom prst="rect">
                      <a:avLst/>
                    </a:prstGeom>
                    <a:noFill/>
                    <a:ln>
                      <a:noFill/>
                    </a:ln>
                  </pic:spPr>
                </pic:pic>
              </a:graphicData>
            </a:graphic>
          </wp:inline>
        </w:drawing>
      </w:r>
    </w:p>
    <w:p w14:paraId="7E8F545C" w14:textId="7221D63C" w:rsidR="003402DD" w:rsidRDefault="00B768A9" w:rsidP="00B768A9">
      <w:r>
        <w:t>Original</w:t>
      </w:r>
      <w:r>
        <w:tab/>
      </w:r>
      <w:r>
        <w:tab/>
      </w:r>
      <w:r>
        <w:tab/>
        <w:t xml:space="preserve">     Final</w:t>
      </w:r>
    </w:p>
    <w:p w14:paraId="2F80D29F" w14:textId="2703A197" w:rsidR="00797251" w:rsidRDefault="003402DD">
      <w:pPr>
        <w:pStyle w:val="Heading2"/>
      </w:pPr>
      <w:r>
        <w:rPr>
          <w:noProof/>
        </w:rPr>
        <w:lastRenderedPageBreak/>
        <w:drawing>
          <wp:inline distT="0" distB="0" distL="0" distR="0" wp14:anchorId="7BD60C71" wp14:editId="4B44FF7C">
            <wp:extent cx="1956816" cy="3477451"/>
            <wp:effectExtent l="0" t="0" r="5715" b="8890"/>
            <wp:docPr id="1" name="Picture 1" descr="C:\Users\mynam_000\AppData\Local\Microsoft\Windows\INetCache\Content.Word\device-2015-03-31-033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ynam_000\AppData\Local\Microsoft\Windows\INetCache\Content.Word\device-2015-03-31-0337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6816" cy="3477451"/>
                    </a:xfrm>
                    <a:prstGeom prst="rect">
                      <a:avLst/>
                    </a:prstGeom>
                    <a:noFill/>
                    <a:ln>
                      <a:noFill/>
                    </a:ln>
                  </pic:spPr>
                </pic:pic>
              </a:graphicData>
            </a:graphic>
          </wp:inline>
        </w:drawing>
      </w:r>
      <w:r w:rsidR="00B768A9">
        <w:pict w14:anchorId="414C2781">
          <v:shape id="_x0000_i1032" type="#_x0000_t75" style="width:154.3pt;height:273.95pt">
            <v:imagedata r:id="rId25" o:title="menu tray"/>
          </v:shape>
        </w:pict>
      </w:r>
    </w:p>
    <w:p w14:paraId="7AC7497B" w14:textId="515AE8A2" w:rsidR="009238A9" w:rsidRDefault="00B768A9" w:rsidP="00B768A9">
      <w:r>
        <w:t>Original</w:t>
      </w:r>
      <w:r>
        <w:tab/>
      </w:r>
      <w:r>
        <w:tab/>
      </w:r>
      <w:r>
        <w:tab/>
        <w:t xml:space="preserve">    Final</w:t>
      </w:r>
    </w:p>
    <w:p w14:paraId="188EBFF0" w14:textId="77777777" w:rsidR="003402DD" w:rsidRDefault="003402DD">
      <w:pPr>
        <w:pStyle w:val="BodyText2"/>
      </w:pPr>
    </w:p>
    <w:p w14:paraId="37662917" w14:textId="77777777" w:rsidR="003402DD" w:rsidRDefault="003402DD">
      <w:pPr>
        <w:pStyle w:val="BodyText2"/>
      </w:pPr>
    </w:p>
    <w:p w14:paraId="65432C19" w14:textId="77777777" w:rsidR="003402DD" w:rsidRDefault="003402DD">
      <w:pPr>
        <w:pStyle w:val="BodyText2"/>
      </w:pPr>
    </w:p>
    <w:p w14:paraId="4A5AF17D" w14:textId="77777777" w:rsidR="00797251" w:rsidRDefault="000C17D7" w:rsidP="000C17D7">
      <w:pPr>
        <w:pStyle w:val="Heading2"/>
      </w:pPr>
      <w:bookmarkStart w:id="36" w:name="_Toc517694310"/>
      <w:bookmarkStart w:id="37" w:name="_Toc415514402"/>
      <w:r>
        <w:t>5.5</w:t>
      </w:r>
      <w:r w:rsidR="00797251">
        <w:t xml:space="preserve"> </w:t>
      </w:r>
      <w:r>
        <w:t>Test Plan</w:t>
      </w:r>
      <w:bookmarkEnd w:id="36"/>
      <w:bookmarkEnd w:id="37"/>
    </w:p>
    <w:p w14:paraId="79DF4478" w14:textId="0DF535A8" w:rsidR="00797251" w:rsidRDefault="05435849" w:rsidP="05435849">
      <w:pPr>
        <w:pStyle w:val="BodyText2"/>
        <w:numPr>
          <w:ilvl w:val="0"/>
          <w:numId w:val="30"/>
        </w:numPr>
        <w:rPr>
          <w:rFonts w:eastAsia="Arial" w:cs="Arial"/>
        </w:rPr>
      </w:pPr>
      <w:r>
        <w:t>A</w:t>
      </w:r>
      <w:r w:rsidR="000C17D7">
        <w:t xml:space="preserve"> test plan will be provided at a later stage of the project</w:t>
      </w:r>
    </w:p>
    <w:p w14:paraId="0552BA71" w14:textId="77777777" w:rsidR="002F043E" w:rsidRDefault="002F043E">
      <w:pPr>
        <w:pStyle w:val="BodyText2"/>
      </w:pPr>
    </w:p>
    <w:p w14:paraId="51C7247E" w14:textId="77777777" w:rsidR="00797251" w:rsidRDefault="00797251">
      <w:pPr>
        <w:pStyle w:val="Heading1"/>
      </w:pPr>
      <w:bookmarkStart w:id="38" w:name="_Toc415514403"/>
      <w:r>
        <w:lastRenderedPageBreak/>
        <w:t>6.  Assumptions and Constraints</w:t>
      </w:r>
      <w:bookmarkEnd w:id="38"/>
    </w:p>
    <w:p w14:paraId="5FCFCC64" w14:textId="77777777" w:rsidR="00797251" w:rsidRDefault="00797251">
      <w:pPr>
        <w:pStyle w:val="heading1underline"/>
      </w:pPr>
    </w:p>
    <w:p w14:paraId="41E0F145" w14:textId="77777777" w:rsidR="00797251" w:rsidRDefault="00797251">
      <w:pPr>
        <w:pStyle w:val="Heading2"/>
      </w:pPr>
      <w:bookmarkStart w:id="39" w:name="_Toc415514404"/>
      <w:r>
        <w:t>6.1 ASSUMPTIONS</w:t>
      </w:r>
      <w:bookmarkEnd w:id="39"/>
    </w:p>
    <w:p w14:paraId="6D94AED8" w14:textId="77777777" w:rsidR="00797251" w:rsidRDefault="00797251">
      <w:pPr>
        <w:pStyle w:val="BodyText2"/>
      </w:pPr>
      <w:r>
        <w:t>The following is a list of assumptions:</w:t>
      </w:r>
    </w:p>
    <w:p w14:paraId="7C0478F2" w14:textId="0FBD3A45" w:rsidR="009023F9" w:rsidRDefault="7825D7B6" w:rsidP="7825D7B6">
      <w:pPr>
        <w:numPr>
          <w:ilvl w:val="0"/>
          <w:numId w:val="24"/>
        </w:numPr>
        <w:spacing w:line="360" w:lineRule="auto"/>
        <w:rPr>
          <w:sz w:val="20"/>
        </w:rPr>
      </w:pPr>
      <w:r w:rsidRPr="7825D7B6">
        <w:rPr>
          <w:sz w:val="20"/>
        </w:rPr>
        <w:t>Ignore collecting money from external advertisement and general accounting</w:t>
      </w:r>
    </w:p>
    <w:p w14:paraId="52A0CC15" w14:textId="35C7046D" w:rsidR="00797251" w:rsidRDefault="7825D7B6" w:rsidP="7825D7B6">
      <w:pPr>
        <w:numPr>
          <w:ilvl w:val="0"/>
          <w:numId w:val="24"/>
        </w:numPr>
        <w:spacing w:line="360" w:lineRule="auto"/>
        <w:rPr>
          <w:sz w:val="20"/>
        </w:rPr>
      </w:pPr>
      <w:r w:rsidRPr="7825D7B6">
        <w:rPr>
          <w:sz w:val="20"/>
        </w:rPr>
        <w:t>Ignore compliance issues</w:t>
      </w:r>
    </w:p>
    <w:p w14:paraId="7DC21851" w14:textId="0EC1E1DF" w:rsidR="006C075A" w:rsidRDefault="7825D7B6" w:rsidP="7825D7B6">
      <w:pPr>
        <w:numPr>
          <w:ilvl w:val="0"/>
          <w:numId w:val="24"/>
        </w:numPr>
        <w:spacing w:line="360" w:lineRule="auto"/>
        <w:rPr>
          <w:sz w:val="20"/>
        </w:rPr>
      </w:pPr>
      <w:r w:rsidRPr="7825D7B6">
        <w:rPr>
          <w:sz w:val="20"/>
        </w:rPr>
        <w:t>Ignore network issues</w:t>
      </w:r>
    </w:p>
    <w:p w14:paraId="1178C65F" w14:textId="22EF322D" w:rsidR="7825D7B6" w:rsidRDefault="7825D7B6" w:rsidP="7825D7B6">
      <w:pPr>
        <w:numPr>
          <w:ilvl w:val="0"/>
          <w:numId w:val="24"/>
        </w:numPr>
        <w:spacing w:line="360" w:lineRule="auto"/>
        <w:rPr>
          <w:sz w:val="20"/>
        </w:rPr>
      </w:pPr>
      <w:r w:rsidRPr="7825D7B6">
        <w:rPr>
          <w:sz w:val="20"/>
        </w:rPr>
        <w:t>All user phones have Wi-Fi capability</w:t>
      </w:r>
    </w:p>
    <w:p w14:paraId="013729A9" w14:textId="6DE71A97" w:rsidR="7825D7B6" w:rsidRDefault="7825D7B6" w:rsidP="7825D7B6">
      <w:pPr>
        <w:numPr>
          <w:ilvl w:val="0"/>
          <w:numId w:val="24"/>
        </w:numPr>
        <w:spacing w:line="360" w:lineRule="auto"/>
        <w:rPr>
          <w:sz w:val="20"/>
        </w:rPr>
      </w:pPr>
      <w:r w:rsidRPr="7825D7B6">
        <w:rPr>
          <w:sz w:val="20"/>
        </w:rPr>
        <w:t xml:space="preserve">All </w:t>
      </w:r>
      <w:r w:rsidR="05435849" w:rsidRPr="05435849">
        <w:rPr>
          <w:sz w:val="20"/>
        </w:rPr>
        <w:t xml:space="preserve">valid </w:t>
      </w:r>
      <w:r w:rsidRPr="7825D7B6">
        <w:rPr>
          <w:sz w:val="20"/>
        </w:rPr>
        <w:t xml:space="preserve">users already have valid </w:t>
      </w:r>
      <w:r w:rsidR="05435849" w:rsidRPr="05435849">
        <w:rPr>
          <w:sz w:val="20"/>
        </w:rPr>
        <w:t>MyMav</w:t>
      </w:r>
      <w:r w:rsidRPr="7825D7B6">
        <w:rPr>
          <w:sz w:val="20"/>
        </w:rPr>
        <w:t xml:space="preserve"> account credentials</w:t>
      </w:r>
    </w:p>
    <w:p w14:paraId="1247F749" w14:textId="1B2808A9" w:rsidR="7825D7B6" w:rsidRDefault="7825D7B6" w:rsidP="7825D7B6">
      <w:pPr>
        <w:numPr>
          <w:ilvl w:val="0"/>
          <w:numId w:val="24"/>
        </w:numPr>
        <w:spacing w:line="360" w:lineRule="auto"/>
        <w:rPr>
          <w:sz w:val="20"/>
        </w:rPr>
      </w:pPr>
      <w:r w:rsidRPr="7825D7B6">
        <w:rPr>
          <w:sz w:val="20"/>
        </w:rPr>
        <w:t>All users have unlimited data transfer capabilities (they are not limited by their phone plan)</w:t>
      </w:r>
    </w:p>
    <w:p w14:paraId="1A2BE1B3" w14:textId="77777777" w:rsidR="00AA23CC" w:rsidRDefault="00AA23CC" w:rsidP="00AA23CC">
      <w:pPr>
        <w:ind w:left="1008"/>
      </w:pPr>
    </w:p>
    <w:p w14:paraId="207E56B0" w14:textId="77777777" w:rsidR="00797251" w:rsidRDefault="00797251">
      <w:pPr>
        <w:pStyle w:val="Heading2"/>
      </w:pPr>
      <w:bookmarkStart w:id="40" w:name="_Toc415514405"/>
      <w:r>
        <w:t>6.2 CONSTRAINTS</w:t>
      </w:r>
      <w:bookmarkEnd w:id="40"/>
    </w:p>
    <w:p w14:paraId="29D05C6E" w14:textId="77777777" w:rsidR="00797251" w:rsidRDefault="00797251">
      <w:pPr>
        <w:pStyle w:val="BodyText2"/>
      </w:pPr>
      <w:r>
        <w:t>The following is a list of constraints:</w:t>
      </w:r>
    </w:p>
    <w:p w14:paraId="3976AE2B" w14:textId="312B2A00" w:rsidR="00797251" w:rsidRDefault="7825D7B6" w:rsidP="00253276">
      <w:pPr>
        <w:pStyle w:val="BodyText2"/>
        <w:numPr>
          <w:ilvl w:val="0"/>
          <w:numId w:val="26"/>
        </w:numPr>
        <w:tabs>
          <w:tab w:val="clear" w:pos="1080"/>
        </w:tabs>
      </w:pPr>
      <w:r>
        <w:t>Team has limited/no experience in interfacing with a web server within a program</w:t>
      </w:r>
    </w:p>
    <w:p w14:paraId="19048908" w14:textId="3513DE5C" w:rsidR="00797251" w:rsidRDefault="7825D7B6" w:rsidP="00253276">
      <w:pPr>
        <w:pStyle w:val="BodyText2"/>
        <w:numPr>
          <w:ilvl w:val="0"/>
          <w:numId w:val="26"/>
        </w:numPr>
        <w:tabs>
          <w:tab w:val="clear" w:pos="1080"/>
        </w:tabs>
      </w:pPr>
      <w:r>
        <w:t>Team has limited/no Android development experience</w:t>
      </w:r>
    </w:p>
    <w:p w14:paraId="373E3B19" w14:textId="6930F49F" w:rsidR="00262E23" w:rsidRDefault="7825D7B6" w:rsidP="7825D7B6">
      <w:pPr>
        <w:pStyle w:val="BodyText2"/>
        <w:keepNext/>
        <w:keepLines/>
        <w:numPr>
          <w:ilvl w:val="0"/>
          <w:numId w:val="26"/>
        </w:numPr>
      </w:pPr>
      <w:r>
        <w:t>Time to work on the project is limited due to weather, school, and other outside obligations</w:t>
      </w:r>
    </w:p>
    <w:p w14:paraId="5EC192B4" w14:textId="77777777" w:rsidR="00262E23" w:rsidRDefault="00262E23">
      <w:pPr>
        <w:pStyle w:val="BodyText2"/>
        <w:keepNext/>
        <w:keepLines/>
      </w:pPr>
    </w:p>
    <w:p w14:paraId="61C59762" w14:textId="77777777" w:rsidR="00733330" w:rsidRDefault="00733330" w:rsidP="00733330">
      <w:pPr>
        <w:pStyle w:val="Heading2"/>
      </w:pPr>
      <w:bookmarkStart w:id="41" w:name="_Toc415514406"/>
      <w:r>
        <w:t>6.3 Out of Scope material</w:t>
      </w:r>
      <w:bookmarkEnd w:id="41"/>
    </w:p>
    <w:p w14:paraId="744D724D" w14:textId="77777777" w:rsidR="00733330" w:rsidRDefault="00733330" w:rsidP="00733330">
      <w:pPr>
        <w:pStyle w:val="BodyText2"/>
      </w:pPr>
      <w:r>
        <w:t>The following is a list of “out of scope” material:</w:t>
      </w:r>
    </w:p>
    <w:p w14:paraId="5A26DCCC" w14:textId="77777777" w:rsidR="00733330" w:rsidRDefault="00733330" w:rsidP="00253276">
      <w:pPr>
        <w:pStyle w:val="BodyText2"/>
        <w:numPr>
          <w:ilvl w:val="0"/>
          <w:numId w:val="28"/>
        </w:numPr>
        <w:tabs>
          <w:tab w:val="clear" w:pos="1080"/>
        </w:tabs>
      </w:pPr>
      <w:r>
        <w:t>Post Project maintenance is not covered</w:t>
      </w:r>
    </w:p>
    <w:p w14:paraId="1FF15C72" w14:textId="1DC631EA" w:rsidR="00733330" w:rsidRDefault="7825D7B6" w:rsidP="00253276">
      <w:pPr>
        <w:pStyle w:val="BodyText2"/>
        <w:numPr>
          <w:ilvl w:val="0"/>
          <w:numId w:val="28"/>
        </w:numPr>
        <w:tabs>
          <w:tab w:val="clear" w:pos="1080"/>
        </w:tabs>
      </w:pPr>
      <w:r>
        <w:t>Distribution of the application is not covered</w:t>
      </w:r>
    </w:p>
    <w:p w14:paraId="09744F31" w14:textId="30D1F02B" w:rsidR="00733330" w:rsidRDefault="7825D7B6" w:rsidP="00253276">
      <w:pPr>
        <w:pStyle w:val="BodyText2"/>
        <w:numPr>
          <w:ilvl w:val="0"/>
          <w:numId w:val="28"/>
        </w:numPr>
        <w:tabs>
          <w:tab w:val="clear" w:pos="1080"/>
        </w:tabs>
      </w:pPr>
      <w:r>
        <w:t>Legal issues resulting from the use of UTA assets are not covered</w:t>
      </w:r>
    </w:p>
    <w:p w14:paraId="29C59784" w14:textId="18CF3B45" w:rsidR="00797251" w:rsidRDefault="00797251" w:rsidP="7825D7B6">
      <w:pPr>
        <w:pStyle w:val="BodyText2"/>
        <w:ind w:left="0"/>
      </w:pPr>
    </w:p>
    <w:p w14:paraId="1C525B3A" w14:textId="77777777" w:rsidR="00797251" w:rsidRDefault="00797251">
      <w:pPr>
        <w:pStyle w:val="BodyText2"/>
      </w:pPr>
    </w:p>
    <w:p w14:paraId="1E82835C" w14:textId="77777777" w:rsidR="00797251" w:rsidRDefault="00797251" w:rsidP="00B768A9">
      <w:pPr>
        <w:pStyle w:val="Heading1"/>
      </w:pPr>
      <w:bookmarkStart w:id="42" w:name="_Toc415512565"/>
      <w:bookmarkStart w:id="43" w:name="_Toc415514407"/>
      <w:r>
        <w:lastRenderedPageBreak/>
        <w:t xml:space="preserve">7.  </w:t>
      </w:r>
      <w:bookmarkStart w:id="44" w:name="_Toc469714138"/>
      <w:r>
        <w:t xml:space="preserve">Delivery </w:t>
      </w:r>
      <w:r w:rsidRPr="00B768A9">
        <w:t>and</w:t>
      </w:r>
      <w:r>
        <w:t xml:space="preserve"> Schedule</w:t>
      </w:r>
      <w:bookmarkEnd w:id="42"/>
      <w:bookmarkEnd w:id="43"/>
      <w:bookmarkEnd w:id="44"/>
    </w:p>
    <w:p w14:paraId="279B7355" w14:textId="77777777" w:rsidR="00B768A9" w:rsidRPr="00B768A9" w:rsidRDefault="00B768A9" w:rsidP="00B768A9">
      <w:pPr>
        <w:pStyle w:val="heading1underline"/>
      </w:pPr>
    </w:p>
    <w:p w14:paraId="6F0CE8B9" w14:textId="1FC63612" w:rsidR="00797251" w:rsidRDefault="00797251">
      <w:pPr>
        <w:pStyle w:val="BodyText1"/>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4"/>
        <w:gridCol w:w="1279"/>
        <w:gridCol w:w="1266"/>
        <w:gridCol w:w="1295"/>
        <w:gridCol w:w="2086"/>
      </w:tblGrid>
      <w:tr w:rsidR="00773733" w14:paraId="6A71CE2E" w14:textId="77777777" w:rsidTr="00FB6866">
        <w:tc>
          <w:tcPr>
            <w:tcW w:w="2088" w:type="dxa"/>
            <w:shd w:val="clear" w:color="auto" w:fill="4F81BD" w:themeFill="accent1"/>
          </w:tcPr>
          <w:p w14:paraId="5D48F81E" w14:textId="77777777" w:rsidR="00797251" w:rsidRDefault="00797251">
            <w:pPr>
              <w:pStyle w:val="BodyText1"/>
              <w:ind w:left="0"/>
              <w:jc w:val="center"/>
            </w:pPr>
            <w:r>
              <w:t>Task/Milestone Description</w:t>
            </w:r>
          </w:p>
        </w:tc>
        <w:tc>
          <w:tcPr>
            <w:tcW w:w="1315" w:type="dxa"/>
            <w:shd w:val="clear" w:color="auto" w:fill="4F81BD" w:themeFill="accent1"/>
          </w:tcPr>
          <w:p w14:paraId="53637AED" w14:textId="77777777" w:rsidR="00797251" w:rsidRDefault="00797251">
            <w:pPr>
              <w:pStyle w:val="BodyText1"/>
              <w:ind w:left="0"/>
              <w:jc w:val="center"/>
            </w:pPr>
            <w:r>
              <w:t>Anticipated Start Date</w:t>
            </w:r>
          </w:p>
        </w:tc>
        <w:tc>
          <w:tcPr>
            <w:tcW w:w="1295" w:type="dxa"/>
            <w:shd w:val="clear" w:color="auto" w:fill="4F81BD" w:themeFill="accent1"/>
          </w:tcPr>
          <w:p w14:paraId="2A6FC2BF" w14:textId="77777777" w:rsidR="00797251" w:rsidRDefault="00797251">
            <w:pPr>
              <w:pStyle w:val="BodyText1"/>
              <w:ind w:left="0"/>
              <w:jc w:val="center"/>
            </w:pPr>
            <w:r>
              <w:t>Anticipated End Date</w:t>
            </w:r>
          </w:p>
        </w:tc>
        <w:tc>
          <w:tcPr>
            <w:tcW w:w="1350" w:type="dxa"/>
            <w:shd w:val="clear" w:color="auto" w:fill="4F81BD" w:themeFill="accent1"/>
          </w:tcPr>
          <w:p w14:paraId="1C8EDB67" w14:textId="77777777" w:rsidR="00797251" w:rsidRDefault="00797251">
            <w:pPr>
              <w:pStyle w:val="BodyText1"/>
              <w:ind w:left="0"/>
              <w:jc w:val="center"/>
            </w:pPr>
            <w:r>
              <w:t>Status</w:t>
            </w:r>
          </w:p>
        </w:tc>
        <w:tc>
          <w:tcPr>
            <w:tcW w:w="2448" w:type="dxa"/>
            <w:shd w:val="clear" w:color="auto" w:fill="4F81BD" w:themeFill="accent1"/>
          </w:tcPr>
          <w:p w14:paraId="2F83B2DE" w14:textId="77777777" w:rsidR="00797251" w:rsidRDefault="00797251">
            <w:pPr>
              <w:pStyle w:val="BodyText1"/>
              <w:ind w:left="0"/>
              <w:jc w:val="center"/>
            </w:pPr>
            <w:r>
              <w:t>Comments</w:t>
            </w:r>
          </w:p>
        </w:tc>
      </w:tr>
      <w:tr w:rsidR="008516D2" w14:paraId="52EF3831" w14:textId="77777777" w:rsidTr="00773733">
        <w:tc>
          <w:tcPr>
            <w:tcW w:w="2088" w:type="dxa"/>
          </w:tcPr>
          <w:p w14:paraId="2AFFAB41" w14:textId="77777777" w:rsidR="008516D2" w:rsidRDefault="008516D2" w:rsidP="008516D2">
            <w:pPr>
              <w:pStyle w:val="BodyText1"/>
              <w:ind w:left="0"/>
            </w:pPr>
            <w:r>
              <w:t xml:space="preserve">Prepare Requirements </w:t>
            </w:r>
          </w:p>
        </w:tc>
        <w:tc>
          <w:tcPr>
            <w:tcW w:w="1315" w:type="dxa"/>
          </w:tcPr>
          <w:p w14:paraId="2D59AFB6" w14:textId="77777777" w:rsidR="008516D2" w:rsidRDefault="008516D2" w:rsidP="008516D2">
            <w:pPr>
              <w:pStyle w:val="BodyText1"/>
              <w:ind w:left="0"/>
            </w:pPr>
            <w:r>
              <w:t>2/10/2015</w:t>
            </w:r>
          </w:p>
        </w:tc>
        <w:tc>
          <w:tcPr>
            <w:tcW w:w="1295" w:type="dxa"/>
          </w:tcPr>
          <w:p w14:paraId="64B69D73" w14:textId="77777777" w:rsidR="008516D2" w:rsidRDefault="008516D2" w:rsidP="008516D2">
            <w:pPr>
              <w:pStyle w:val="BodyText1"/>
              <w:ind w:left="0"/>
            </w:pPr>
            <w:r>
              <w:t>2/26/2015</w:t>
            </w:r>
          </w:p>
        </w:tc>
        <w:tc>
          <w:tcPr>
            <w:tcW w:w="1350" w:type="dxa"/>
          </w:tcPr>
          <w:p w14:paraId="4CC337CB" w14:textId="77777777" w:rsidR="008516D2" w:rsidRDefault="008516D2" w:rsidP="008516D2">
            <w:pPr>
              <w:pStyle w:val="BodyText1"/>
              <w:ind w:left="0"/>
            </w:pPr>
            <w:r>
              <w:t>Completed</w:t>
            </w:r>
          </w:p>
        </w:tc>
        <w:tc>
          <w:tcPr>
            <w:tcW w:w="2448" w:type="dxa"/>
          </w:tcPr>
          <w:p w14:paraId="7840399D" w14:textId="77777777" w:rsidR="008516D2" w:rsidRDefault="008516D2" w:rsidP="008516D2">
            <w:pPr>
              <w:pStyle w:val="BodyText1"/>
              <w:ind w:left="0"/>
            </w:pPr>
          </w:p>
        </w:tc>
      </w:tr>
      <w:tr w:rsidR="008516D2" w14:paraId="4E1E9EA9" w14:textId="77777777" w:rsidTr="008516D2">
        <w:trPr>
          <w:trHeight w:val="494"/>
        </w:trPr>
        <w:tc>
          <w:tcPr>
            <w:tcW w:w="2088" w:type="dxa"/>
          </w:tcPr>
          <w:p w14:paraId="3E4B88E4" w14:textId="77777777" w:rsidR="008516D2" w:rsidRDefault="008516D2" w:rsidP="008516D2">
            <w:pPr>
              <w:pStyle w:val="BodyText1"/>
              <w:ind w:left="0"/>
            </w:pPr>
            <w:r>
              <w:t>UML diagram</w:t>
            </w:r>
          </w:p>
        </w:tc>
        <w:tc>
          <w:tcPr>
            <w:tcW w:w="1315" w:type="dxa"/>
          </w:tcPr>
          <w:p w14:paraId="72CF6B8A" w14:textId="77777777" w:rsidR="008516D2" w:rsidRDefault="008516D2" w:rsidP="008516D2">
            <w:pPr>
              <w:pStyle w:val="BodyText1"/>
              <w:ind w:left="0"/>
            </w:pPr>
            <w:r>
              <w:t>3/16/2015</w:t>
            </w:r>
          </w:p>
        </w:tc>
        <w:tc>
          <w:tcPr>
            <w:tcW w:w="1295" w:type="dxa"/>
          </w:tcPr>
          <w:p w14:paraId="1A5D8FBC" w14:textId="77777777" w:rsidR="008516D2" w:rsidRDefault="008516D2" w:rsidP="008516D2">
            <w:pPr>
              <w:pStyle w:val="BodyText1"/>
              <w:ind w:left="0"/>
            </w:pPr>
            <w:r>
              <w:t>4/2/2015</w:t>
            </w:r>
          </w:p>
        </w:tc>
        <w:tc>
          <w:tcPr>
            <w:tcW w:w="1350" w:type="dxa"/>
          </w:tcPr>
          <w:p w14:paraId="125FE9DB" w14:textId="77777777" w:rsidR="008516D2" w:rsidRDefault="008516D2" w:rsidP="008516D2">
            <w:pPr>
              <w:pStyle w:val="BodyText1"/>
              <w:ind w:left="0"/>
            </w:pPr>
            <w:r>
              <w:t>In Progress</w:t>
            </w:r>
          </w:p>
        </w:tc>
        <w:tc>
          <w:tcPr>
            <w:tcW w:w="2448" w:type="dxa"/>
          </w:tcPr>
          <w:p w14:paraId="049B1FC6" w14:textId="77777777" w:rsidR="008516D2" w:rsidRDefault="008516D2" w:rsidP="008516D2">
            <w:pPr>
              <w:pStyle w:val="BodyText1"/>
              <w:ind w:left="0"/>
            </w:pPr>
          </w:p>
        </w:tc>
      </w:tr>
      <w:tr w:rsidR="008516D2" w14:paraId="434CB076" w14:textId="77777777" w:rsidTr="00773733">
        <w:tc>
          <w:tcPr>
            <w:tcW w:w="2088" w:type="dxa"/>
          </w:tcPr>
          <w:p w14:paraId="07B987EC" w14:textId="77777777" w:rsidR="008516D2" w:rsidRDefault="008516D2" w:rsidP="008516D2">
            <w:pPr>
              <w:pStyle w:val="BodyText1"/>
              <w:ind w:left="0"/>
            </w:pPr>
            <w:r>
              <w:t>SRA document (Includes project objectives, Requirements and UML diagrams)</w:t>
            </w:r>
          </w:p>
        </w:tc>
        <w:tc>
          <w:tcPr>
            <w:tcW w:w="1315" w:type="dxa"/>
          </w:tcPr>
          <w:p w14:paraId="73A029FE" w14:textId="77777777" w:rsidR="008516D2" w:rsidRDefault="008516D2" w:rsidP="008516D2">
            <w:pPr>
              <w:pStyle w:val="BodyText1"/>
              <w:ind w:left="0"/>
            </w:pPr>
            <w:r>
              <w:t>3/16/2015</w:t>
            </w:r>
          </w:p>
        </w:tc>
        <w:tc>
          <w:tcPr>
            <w:tcW w:w="1295" w:type="dxa"/>
          </w:tcPr>
          <w:p w14:paraId="6277FD7E" w14:textId="77777777" w:rsidR="008516D2" w:rsidRDefault="008516D2" w:rsidP="008516D2">
            <w:pPr>
              <w:pStyle w:val="BodyText1"/>
              <w:ind w:left="0"/>
            </w:pPr>
            <w:r>
              <w:t>4/2/2015</w:t>
            </w:r>
          </w:p>
        </w:tc>
        <w:tc>
          <w:tcPr>
            <w:tcW w:w="1350" w:type="dxa"/>
          </w:tcPr>
          <w:p w14:paraId="3044AD4E" w14:textId="77777777" w:rsidR="008516D2" w:rsidRDefault="008516D2" w:rsidP="008516D2">
            <w:pPr>
              <w:pStyle w:val="BodyText1"/>
              <w:ind w:left="0"/>
            </w:pPr>
            <w:r>
              <w:t>In Progress</w:t>
            </w:r>
          </w:p>
        </w:tc>
        <w:tc>
          <w:tcPr>
            <w:tcW w:w="2448" w:type="dxa"/>
          </w:tcPr>
          <w:p w14:paraId="55B95DB4" w14:textId="77777777" w:rsidR="008516D2" w:rsidRDefault="008516D2" w:rsidP="008516D2">
            <w:pPr>
              <w:pStyle w:val="BodyText1"/>
              <w:ind w:left="0"/>
            </w:pPr>
            <w:r>
              <w:t xml:space="preserve">Deliverable will be the SRA document. All stakeholders agree on the content of the SRA by signing in section 8. </w:t>
            </w:r>
          </w:p>
        </w:tc>
      </w:tr>
      <w:tr w:rsidR="008516D2" w14:paraId="45186BDA" w14:textId="77777777" w:rsidTr="00773733">
        <w:tc>
          <w:tcPr>
            <w:tcW w:w="2088" w:type="dxa"/>
          </w:tcPr>
          <w:p w14:paraId="701A722F" w14:textId="77777777" w:rsidR="008516D2" w:rsidRDefault="008516D2" w:rsidP="008516D2">
            <w:pPr>
              <w:pStyle w:val="BodyText1"/>
              <w:ind w:left="0"/>
            </w:pPr>
            <w:r>
              <w:t>Presentation of SRA</w:t>
            </w:r>
          </w:p>
        </w:tc>
        <w:tc>
          <w:tcPr>
            <w:tcW w:w="1315" w:type="dxa"/>
          </w:tcPr>
          <w:p w14:paraId="419B74AD" w14:textId="5CC90119" w:rsidR="008516D2" w:rsidRDefault="5CC90119" w:rsidP="008516D2">
            <w:pPr>
              <w:pStyle w:val="BodyText1"/>
              <w:ind w:left="0"/>
            </w:pPr>
            <w:r>
              <w:t>3/26/2015</w:t>
            </w:r>
          </w:p>
        </w:tc>
        <w:tc>
          <w:tcPr>
            <w:tcW w:w="1295" w:type="dxa"/>
          </w:tcPr>
          <w:p w14:paraId="0F419D5E" w14:textId="0BC3B294" w:rsidR="008516D2" w:rsidRDefault="5CC90119" w:rsidP="008516D2">
            <w:pPr>
              <w:pStyle w:val="BodyText1"/>
              <w:ind w:left="0"/>
            </w:pPr>
            <w:r>
              <w:t xml:space="preserve">3/31/2015 </w:t>
            </w:r>
          </w:p>
        </w:tc>
        <w:tc>
          <w:tcPr>
            <w:tcW w:w="1350" w:type="dxa"/>
          </w:tcPr>
          <w:p w14:paraId="633EE641" w14:textId="77777777" w:rsidR="008516D2" w:rsidRDefault="008516D2" w:rsidP="008516D2">
            <w:pPr>
              <w:pStyle w:val="BodyText1"/>
              <w:ind w:left="0"/>
            </w:pPr>
          </w:p>
        </w:tc>
        <w:tc>
          <w:tcPr>
            <w:tcW w:w="2448" w:type="dxa"/>
          </w:tcPr>
          <w:p w14:paraId="7F1433E9" w14:textId="77777777" w:rsidR="008516D2" w:rsidRDefault="008516D2" w:rsidP="008516D2">
            <w:pPr>
              <w:pStyle w:val="BodyText1"/>
              <w:ind w:left="0"/>
            </w:pPr>
          </w:p>
        </w:tc>
      </w:tr>
      <w:tr w:rsidR="008516D2" w14:paraId="785B6FD1" w14:textId="77777777" w:rsidTr="00773733">
        <w:tc>
          <w:tcPr>
            <w:tcW w:w="2088" w:type="dxa"/>
          </w:tcPr>
          <w:p w14:paraId="62F0A4A6" w14:textId="73EEB920" w:rsidR="008516D2" w:rsidRDefault="5CC90119" w:rsidP="008516D2">
            <w:pPr>
              <w:pStyle w:val="BodyText1"/>
              <w:ind w:left="0"/>
            </w:pPr>
            <w:r>
              <w:t xml:space="preserve">Have a testable </w:t>
            </w:r>
            <w:r w:rsidR="73EEB920">
              <w:t>application</w:t>
            </w:r>
          </w:p>
        </w:tc>
        <w:tc>
          <w:tcPr>
            <w:tcW w:w="1315" w:type="dxa"/>
          </w:tcPr>
          <w:p w14:paraId="44E950C4" w14:textId="4E068EE6" w:rsidR="008516D2" w:rsidRDefault="73EEB920" w:rsidP="008516D2">
            <w:pPr>
              <w:pStyle w:val="BodyText1"/>
              <w:ind w:left="0"/>
            </w:pPr>
            <w:r>
              <w:t>4/10/2015</w:t>
            </w:r>
          </w:p>
        </w:tc>
        <w:tc>
          <w:tcPr>
            <w:tcW w:w="1295" w:type="dxa"/>
          </w:tcPr>
          <w:p w14:paraId="45CC4E96" w14:textId="77777777" w:rsidR="008516D2" w:rsidRDefault="008516D2" w:rsidP="008516D2">
            <w:pPr>
              <w:pStyle w:val="BodyText1"/>
              <w:ind w:left="0"/>
            </w:pPr>
          </w:p>
        </w:tc>
        <w:tc>
          <w:tcPr>
            <w:tcW w:w="1350" w:type="dxa"/>
          </w:tcPr>
          <w:p w14:paraId="49EFB319" w14:textId="77777777" w:rsidR="008516D2" w:rsidRDefault="008516D2" w:rsidP="008516D2">
            <w:pPr>
              <w:pStyle w:val="BodyText1"/>
              <w:ind w:left="0"/>
            </w:pPr>
          </w:p>
        </w:tc>
        <w:tc>
          <w:tcPr>
            <w:tcW w:w="2448" w:type="dxa"/>
          </w:tcPr>
          <w:p w14:paraId="0BB6A16C" w14:textId="77777777" w:rsidR="008516D2" w:rsidRDefault="008516D2" w:rsidP="008516D2">
            <w:pPr>
              <w:pStyle w:val="BodyText1"/>
              <w:ind w:left="0"/>
            </w:pPr>
          </w:p>
        </w:tc>
      </w:tr>
      <w:tr w:rsidR="008516D2" w14:paraId="511F7998" w14:textId="77777777" w:rsidTr="00773733">
        <w:trPr>
          <w:trHeight w:val="683"/>
        </w:trPr>
        <w:tc>
          <w:tcPr>
            <w:tcW w:w="2088" w:type="dxa"/>
          </w:tcPr>
          <w:p w14:paraId="66DD9EFB" w14:textId="77777777" w:rsidR="008516D2" w:rsidRDefault="008516D2" w:rsidP="008516D2">
            <w:pPr>
              <w:pStyle w:val="BodyText1"/>
              <w:ind w:left="0"/>
            </w:pPr>
            <w:r>
              <w:t>Test Plan Delivery</w:t>
            </w:r>
          </w:p>
        </w:tc>
        <w:tc>
          <w:tcPr>
            <w:tcW w:w="1315" w:type="dxa"/>
          </w:tcPr>
          <w:p w14:paraId="5F28FF57" w14:textId="6173FCBD" w:rsidR="008516D2" w:rsidRDefault="008516D2" w:rsidP="008516D2">
            <w:pPr>
              <w:pStyle w:val="BodyText1"/>
              <w:ind w:left="0"/>
            </w:pPr>
          </w:p>
        </w:tc>
        <w:tc>
          <w:tcPr>
            <w:tcW w:w="1295" w:type="dxa"/>
          </w:tcPr>
          <w:p w14:paraId="42D8859F" w14:textId="7B4C03CC" w:rsidR="008516D2" w:rsidRDefault="5CC90119" w:rsidP="008516D2">
            <w:pPr>
              <w:pStyle w:val="BodyText1"/>
              <w:ind w:left="0"/>
            </w:pPr>
            <w:r>
              <w:t>4/23/2015</w:t>
            </w:r>
          </w:p>
        </w:tc>
        <w:tc>
          <w:tcPr>
            <w:tcW w:w="1350" w:type="dxa"/>
          </w:tcPr>
          <w:p w14:paraId="078AF683" w14:textId="77777777" w:rsidR="008516D2" w:rsidRDefault="008516D2" w:rsidP="008516D2">
            <w:pPr>
              <w:pStyle w:val="BodyText1"/>
              <w:ind w:left="0"/>
            </w:pPr>
          </w:p>
        </w:tc>
        <w:tc>
          <w:tcPr>
            <w:tcW w:w="2448" w:type="dxa"/>
          </w:tcPr>
          <w:p w14:paraId="791FB995" w14:textId="77777777" w:rsidR="008516D2" w:rsidRDefault="008516D2" w:rsidP="008516D2">
            <w:pPr>
              <w:pStyle w:val="BodyText1"/>
              <w:ind w:left="0"/>
            </w:pPr>
          </w:p>
        </w:tc>
      </w:tr>
      <w:tr w:rsidR="008516D2" w14:paraId="2C875618" w14:textId="77777777" w:rsidTr="00773733">
        <w:tc>
          <w:tcPr>
            <w:tcW w:w="2088" w:type="dxa"/>
          </w:tcPr>
          <w:p w14:paraId="5E362CA5" w14:textId="6DB19585" w:rsidR="008516D2" w:rsidRPr="00505FA2" w:rsidRDefault="6DB19585" w:rsidP="008516D2">
            <w:pPr>
              <w:pStyle w:val="BodyText1"/>
              <w:ind w:left="0"/>
              <w:rPr>
                <w:b/>
                <w:bCs/>
              </w:rPr>
            </w:pPr>
            <w:r>
              <w:t>Write Login class</w:t>
            </w:r>
          </w:p>
        </w:tc>
        <w:tc>
          <w:tcPr>
            <w:tcW w:w="1315" w:type="dxa"/>
          </w:tcPr>
          <w:p w14:paraId="5F5B97B9" w14:textId="03DFDF20" w:rsidR="008516D2" w:rsidRDefault="2318B637" w:rsidP="008516D2">
            <w:pPr>
              <w:pStyle w:val="BodyText1"/>
              <w:ind w:left="0"/>
            </w:pPr>
            <w:r>
              <w:t>3/21/2015</w:t>
            </w:r>
          </w:p>
        </w:tc>
        <w:tc>
          <w:tcPr>
            <w:tcW w:w="1295" w:type="dxa"/>
          </w:tcPr>
          <w:p w14:paraId="57D86F9E" w14:textId="6E88F375" w:rsidR="008516D2" w:rsidRDefault="2318B637" w:rsidP="008516D2">
            <w:pPr>
              <w:pStyle w:val="BodyText1"/>
              <w:ind w:left="0"/>
            </w:pPr>
            <w:r>
              <w:t>4/05/2015</w:t>
            </w:r>
          </w:p>
        </w:tc>
        <w:tc>
          <w:tcPr>
            <w:tcW w:w="1350" w:type="dxa"/>
          </w:tcPr>
          <w:p w14:paraId="253EF151" w14:textId="76C3D2DF" w:rsidR="008516D2" w:rsidRDefault="2318B637" w:rsidP="008516D2">
            <w:pPr>
              <w:pStyle w:val="BodyText1"/>
              <w:ind w:left="0"/>
            </w:pPr>
            <w:r>
              <w:t>In Progress</w:t>
            </w:r>
          </w:p>
        </w:tc>
        <w:tc>
          <w:tcPr>
            <w:tcW w:w="2448" w:type="dxa"/>
          </w:tcPr>
          <w:p w14:paraId="7ABC7FFF" w14:textId="77777777" w:rsidR="008516D2" w:rsidRDefault="008516D2" w:rsidP="008516D2">
            <w:pPr>
              <w:pStyle w:val="BodyText1"/>
              <w:ind w:left="0"/>
            </w:pPr>
          </w:p>
        </w:tc>
      </w:tr>
      <w:tr w:rsidR="6DB19585" w14:paraId="31AE36C2" w14:textId="77777777" w:rsidTr="6DB19585">
        <w:tc>
          <w:tcPr>
            <w:tcW w:w="0" w:type="auto"/>
          </w:tcPr>
          <w:p w14:paraId="7D195BD6" w14:textId="11C920E1" w:rsidR="6DB19585" w:rsidRDefault="6DB19585" w:rsidP="6DB19585">
            <w:pPr>
              <w:pStyle w:val="BodyText1"/>
              <w:ind w:left="0"/>
            </w:pPr>
            <w:r>
              <w:t xml:space="preserve">Write </w:t>
            </w:r>
            <w:proofErr w:type="spellStart"/>
            <w:r>
              <w:t>AddUser</w:t>
            </w:r>
            <w:proofErr w:type="spellEnd"/>
            <w:r>
              <w:t xml:space="preserve"> class</w:t>
            </w:r>
          </w:p>
        </w:tc>
        <w:tc>
          <w:tcPr>
            <w:tcW w:w="0" w:type="auto"/>
          </w:tcPr>
          <w:p w14:paraId="5A51DA1F" w14:textId="1C8D0AD1" w:rsidR="6DB19585" w:rsidRDefault="2318B637" w:rsidP="2318B637">
            <w:pPr>
              <w:pStyle w:val="BodyText1"/>
              <w:ind w:left="0"/>
            </w:pPr>
            <w:r>
              <w:t>4/01/2015</w:t>
            </w:r>
          </w:p>
        </w:tc>
        <w:tc>
          <w:tcPr>
            <w:tcW w:w="0" w:type="auto"/>
          </w:tcPr>
          <w:p w14:paraId="2EB76765" w14:textId="6AF81F45" w:rsidR="6DB19585" w:rsidRDefault="2318B637" w:rsidP="2318B637">
            <w:pPr>
              <w:pStyle w:val="BodyText1"/>
              <w:ind w:left="0"/>
            </w:pPr>
            <w:r>
              <w:t>4/21/2015</w:t>
            </w:r>
          </w:p>
        </w:tc>
        <w:tc>
          <w:tcPr>
            <w:tcW w:w="0" w:type="auto"/>
          </w:tcPr>
          <w:p w14:paraId="1A6C4ABF" w14:textId="78DD5D1C" w:rsidR="6DB19585" w:rsidRDefault="6DB19585" w:rsidP="6DB19585">
            <w:pPr>
              <w:pStyle w:val="BodyText1"/>
            </w:pPr>
          </w:p>
        </w:tc>
        <w:tc>
          <w:tcPr>
            <w:tcW w:w="0" w:type="auto"/>
          </w:tcPr>
          <w:p w14:paraId="75CCD77E" w14:textId="764DF4F8" w:rsidR="6DB19585" w:rsidRDefault="6DB19585" w:rsidP="6DB19585">
            <w:pPr>
              <w:pStyle w:val="BodyText1"/>
            </w:pPr>
          </w:p>
        </w:tc>
      </w:tr>
      <w:tr w:rsidR="6DB19585" w14:paraId="65CB3079" w14:textId="77777777" w:rsidTr="6DB19585">
        <w:tc>
          <w:tcPr>
            <w:tcW w:w="0" w:type="auto"/>
          </w:tcPr>
          <w:p w14:paraId="44E383F4" w14:textId="15E9DF62" w:rsidR="6DB19585" w:rsidRDefault="6DB19585" w:rsidP="6DB19585">
            <w:pPr>
              <w:pStyle w:val="BodyText1"/>
              <w:ind w:left="0"/>
            </w:pPr>
            <w:r>
              <w:t xml:space="preserve">Write </w:t>
            </w:r>
            <w:proofErr w:type="spellStart"/>
            <w:r>
              <w:t>DeleteUser</w:t>
            </w:r>
            <w:proofErr w:type="spellEnd"/>
            <w:r>
              <w:t xml:space="preserve"> class</w:t>
            </w:r>
          </w:p>
        </w:tc>
        <w:tc>
          <w:tcPr>
            <w:tcW w:w="0" w:type="auto"/>
          </w:tcPr>
          <w:p w14:paraId="7E4F9E0F" w14:textId="2AB51C52" w:rsidR="6DB19585" w:rsidRDefault="2318B637" w:rsidP="2318B637">
            <w:pPr>
              <w:pStyle w:val="BodyText1"/>
              <w:ind w:left="0"/>
            </w:pPr>
            <w:r>
              <w:t>4/01/2015</w:t>
            </w:r>
          </w:p>
        </w:tc>
        <w:tc>
          <w:tcPr>
            <w:tcW w:w="0" w:type="auto"/>
          </w:tcPr>
          <w:p w14:paraId="29F91CCE" w14:textId="77985D7D" w:rsidR="6DB19585" w:rsidRDefault="2318B637" w:rsidP="2318B637">
            <w:pPr>
              <w:pStyle w:val="BodyText1"/>
              <w:ind w:left="0"/>
            </w:pPr>
            <w:r>
              <w:t>4/21/2015</w:t>
            </w:r>
          </w:p>
        </w:tc>
        <w:tc>
          <w:tcPr>
            <w:tcW w:w="0" w:type="auto"/>
          </w:tcPr>
          <w:p w14:paraId="1B1A21FA" w14:textId="1886A732" w:rsidR="6DB19585" w:rsidRDefault="6DB19585" w:rsidP="6DB19585">
            <w:pPr>
              <w:pStyle w:val="BodyText1"/>
            </w:pPr>
          </w:p>
        </w:tc>
        <w:tc>
          <w:tcPr>
            <w:tcW w:w="0" w:type="auto"/>
          </w:tcPr>
          <w:p w14:paraId="77129A12" w14:textId="1B9733E8" w:rsidR="6DB19585" w:rsidRDefault="6DB19585" w:rsidP="6DB19585">
            <w:pPr>
              <w:pStyle w:val="BodyText1"/>
            </w:pPr>
          </w:p>
        </w:tc>
      </w:tr>
      <w:tr w:rsidR="6DB19585" w14:paraId="43F48F54" w14:textId="77777777" w:rsidTr="6DB19585">
        <w:tc>
          <w:tcPr>
            <w:tcW w:w="0" w:type="auto"/>
          </w:tcPr>
          <w:p w14:paraId="170C6626" w14:textId="03B3C5EE" w:rsidR="6DB19585" w:rsidRDefault="6DB19585" w:rsidP="6DB19585">
            <w:pPr>
              <w:pStyle w:val="BodyText1"/>
              <w:ind w:left="0"/>
            </w:pPr>
            <w:r>
              <w:t xml:space="preserve">Write </w:t>
            </w:r>
            <w:proofErr w:type="spellStart"/>
            <w:r>
              <w:t>MainMenu</w:t>
            </w:r>
            <w:proofErr w:type="spellEnd"/>
            <w:r>
              <w:t xml:space="preserve"> class</w:t>
            </w:r>
          </w:p>
        </w:tc>
        <w:tc>
          <w:tcPr>
            <w:tcW w:w="0" w:type="auto"/>
          </w:tcPr>
          <w:p w14:paraId="6E034806" w14:textId="439E1438" w:rsidR="6DB19585" w:rsidRDefault="2318B637" w:rsidP="2318B637">
            <w:pPr>
              <w:pStyle w:val="BodyText1"/>
              <w:ind w:left="0"/>
            </w:pPr>
            <w:r>
              <w:t>3/28/2015</w:t>
            </w:r>
          </w:p>
        </w:tc>
        <w:tc>
          <w:tcPr>
            <w:tcW w:w="0" w:type="auto"/>
          </w:tcPr>
          <w:p w14:paraId="35BD4A4D" w14:textId="66EA5C7B" w:rsidR="6DB19585" w:rsidRDefault="2318B637" w:rsidP="2318B637">
            <w:pPr>
              <w:pStyle w:val="BodyText1"/>
              <w:ind w:left="0"/>
            </w:pPr>
            <w:r>
              <w:t>4/30/2015</w:t>
            </w:r>
          </w:p>
        </w:tc>
        <w:tc>
          <w:tcPr>
            <w:tcW w:w="0" w:type="auto"/>
          </w:tcPr>
          <w:p w14:paraId="4CF4EEDC" w14:textId="2039B82D" w:rsidR="6DB19585" w:rsidRDefault="2318B637" w:rsidP="2318B637">
            <w:pPr>
              <w:pStyle w:val="BodyText1"/>
              <w:ind w:left="0"/>
            </w:pPr>
            <w:r>
              <w:t>In Progress</w:t>
            </w:r>
          </w:p>
        </w:tc>
        <w:tc>
          <w:tcPr>
            <w:tcW w:w="0" w:type="auto"/>
          </w:tcPr>
          <w:p w14:paraId="4FBD34B1" w14:textId="0F81172F" w:rsidR="6DB19585" w:rsidRDefault="6DB19585" w:rsidP="6DB19585">
            <w:pPr>
              <w:pStyle w:val="BodyText1"/>
            </w:pPr>
          </w:p>
        </w:tc>
      </w:tr>
      <w:tr w:rsidR="6DB19585" w14:paraId="2512160C" w14:textId="77777777" w:rsidTr="6DB19585">
        <w:tc>
          <w:tcPr>
            <w:tcW w:w="0" w:type="auto"/>
          </w:tcPr>
          <w:p w14:paraId="27C57A65" w14:textId="695F75AC" w:rsidR="6DB19585" w:rsidRDefault="6DB19585" w:rsidP="6DB19585">
            <w:pPr>
              <w:pStyle w:val="BodyText1"/>
              <w:ind w:left="0"/>
            </w:pPr>
            <w:r>
              <w:t xml:space="preserve">Write </w:t>
            </w:r>
            <w:proofErr w:type="spellStart"/>
            <w:r>
              <w:t>SearchClass</w:t>
            </w:r>
            <w:proofErr w:type="spellEnd"/>
            <w:r>
              <w:t xml:space="preserve"> class</w:t>
            </w:r>
          </w:p>
        </w:tc>
        <w:tc>
          <w:tcPr>
            <w:tcW w:w="0" w:type="auto"/>
          </w:tcPr>
          <w:p w14:paraId="07070873" w14:textId="3C010D00" w:rsidR="6DB19585" w:rsidRDefault="2318B637" w:rsidP="2318B637">
            <w:pPr>
              <w:pStyle w:val="BodyText1"/>
              <w:ind w:left="0"/>
            </w:pPr>
            <w:r>
              <w:t>4/05/2015</w:t>
            </w:r>
          </w:p>
        </w:tc>
        <w:tc>
          <w:tcPr>
            <w:tcW w:w="0" w:type="auto"/>
          </w:tcPr>
          <w:p w14:paraId="2A72E55E" w14:textId="0529F0AF" w:rsidR="6DB19585" w:rsidRDefault="2318B637" w:rsidP="2318B637">
            <w:pPr>
              <w:pStyle w:val="BodyText1"/>
              <w:ind w:left="0"/>
            </w:pPr>
            <w:r>
              <w:t>4/20/2015</w:t>
            </w:r>
          </w:p>
        </w:tc>
        <w:tc>
          <w:tcPr>
            <w:tcW w:w="0" w:type="auto"/>
          </w:tcPr>
          <w:p w14:paraId="2ED4F6D0" w14:textId="006E967E" w:rsidR="6DB19585" w:rsidRDefault="6DB19585" w:rsidP="6DB19585">
            <w:pPr>
              <w:pStyle w:val="BodyText1"/>
            </w:pPr>
          </w:p>
        </w:tc>
        <w:tc>
          <w:tcPr>
            <w:tcW w:w="0" w:type="auto"/>
          </w:tcPr>
          <w:p w14:paraId="06C53FA9" w14:textId="0F90DBBB" w:rsidR="6DB19585" w:rsidRDefault="6DB19585" w:rsidP="6DB19585">
            <w:pPr>
              <w:pStyle w:val="BodyText1"/>
            </w:pPr>
          </w:p>
        </w:tc>
      </w:tr>
      <w:tr w:rsidR="6DB19585" w14:paraId="7D753BD5" w14:textId="77777777" w:rsidTr="6DB19585">
        <w:tc>
          <w:tcPr>
            <w:tcW w:w="0" w:type="auto"/>
          </w:tcPr>
          <w:p w14:paraId="084AFEEE" w14:textId="4C8D9E9F" w:rsidR="6DB19585" w:rsidRDefault="6DB19585" w:rsidP="6DB19585">
            <w:pPr>
              <w:pStyle w:val="BodyText1"/>
              <w:ind w:left="0"/>
            </w:pPr>
            <w:r>
              <w:t xml:space="preserve">Write </w:t>
            </w:r>
            <w:proofErr w:type="spellStart"/>
            <w:r>
              <w:t>ObtainClass</w:t>
            </w:r>
            <w:proofErr w:type="spellEnd"/>
            <w:r>
              <w:t xml:space="preserve"> </w:t>
            </w:r>
            <w:r w:rsidR="4C8D9E9F">
              <w:t>class</w:t>
            </w:r>
          </w:p>
        </w:tc>
        <w:tc>
          <w:tcPr>
            <w:tcW w:w="0" w:type="auto"/>
          </w:tcPr>
          <w:p w14:paraId="744A219F" w14:textId="10F7C8E2" w:rsidR="6DB19585" w:rsidRDefault="2318B637" w:rsidP="2318B637">
            <w:pPr>
              <w:pStyle w:val="BodyText1"/>
              <w:ind w:left="0"/>
            </w:pPr>
            <w:r>
              <w:t>4/05/2015</w:t>
            </w:r>
          </w:p>
        </w:tc>
        <w:tc>
          <w:tcPr>
            <w:tcW w:w="0" w:type="auto"/>
          </w:tcPr>
          <w:p w14:paraId="27E26908" w14:textId="28562E24" w:rsidR="6DB19585" w:rsidRDefault="2318B637" w:rsidP="2318B637">
            <w:pPr>
              <w:pStyle w:val="BodyText1"/>
              <w:ind w:left="0"/>
            </w:pPr>
            <w:r>
              <w:t>4/20/2015</w:t>
            </w:r>
          </w:p>
        </w:tc>
        <w:tc>
          <w:tcPr>
            <w:tcW w:w="0" w:type="auto"/>
          </w:tcPr>
          <w:p w14:paraId="776193C1" w14:textId="1532AD52" w:rsidR="6DB19585" w:rsidRDefault="6DB19585" w:rsidP="6DB19585">
            <w:pPr>
              <w:pStyle w:val="BodyText1"/>
            </w:pPr>
          </w:p>
        </w:tc>
        <w:tc>
          <w:tcPr>
            <w:tcW w:w="0" w:type="auto"/>
          </w:tcPr>
          <w:p w14:paraId="0EEA640C" w14:textId="383DB95C" w:rsidR="6DB19585" w:rsidRDefault="6DB19585" w:rsidP="6DB19585">
            <w:pPr>
              <w:pStyle w:val="BodyText1"/>
            </w:pPr>
          </w:p>
        </w:tc>
      </w:tr>
      <w:tr w:rsidR="4C8D9E9F" w14:paraId="29CEAB40" w14:textId="77777777" w:rsidTr="2318B637">
        <w:tc>
          <w:tcPr>
            <w:tcW w:w="0" w:type="auto"/>
          </w:tcPr>
          <w:p w14:paraId="7682C055" w14:textId="2B14B779" w:rsidR="4C8D9E9F" w:rsidRDefault="4C8D9E9F" w:rsidP="4C8D9E9F">
            <w:pPr>
              <w:pStyle w:val="BodyText1"/>
              <w:ind w:left="0"/>
            </w:pPr>
            <w:r>
              <w:t xml:space="preserve">Write </w:t>
            </w:r>
            <w:proofErr w:type="spellStart"/>
            <w:r>
              <w:t>BlockTime</w:t>
            </w:r>
            <w:proofErr w:type="spellEnd"/>
            <w:r>
              <w:t xml:space="preserve"> class</w:t>
            </w:r>
          </w:p>
        </w:tc>
        <w:tc>
          <w:tcPr>
            <w:tcW w:w="0" w:type="auto"/>
          </w:tcPr>
          <w:p w14:paraId="65C49019" w14:textId="142412AB" w:rsidR="4C8D9E9F" w:rsidRDefault="2318B637" w:rsidP="2318B637">
            <w:pPr>
              <w:pStyle w:val="BodyText1"/>
              <w:ind w:left="0"/>
            </w:pPr>
            <w:r>
              <w:t>4/05/2015</w:t>
            </w:r>
          </w:p>
        </w:tc>
        <w:tc>
          <w:tcPr>
            <w:tcW w:w="0" w:type="auto"/>
          </w:tcPr>
          <w:p w14:paraId="45F0C439" w14:textId="537E0AC0" w:rsidR="4C8D9E9F" w:rsidRDefault="2318B637" w:rsidP="2318B637">
            <w:pPr>
              <w:pStyle w:val="BodyText1"/>
              <w:ind w:left="0"/>
            </w:pPr>
            <w:r>
              <w:t>4/10/2015</w:t>
            </w:r>
          </w:p>
        </w:tc>
        <w:tc>
          <w:tcPr>
            <w:tcW w:w="0" w:type="auto"/>
          </w:tcPr>
          <w:p w14:paraId="35E9CF0C" w14:textId="5CC92F10" w:rsidR="4C8D9E9F" w:rsidRDefault="4C8D9E9F" w:rsidP="4C8D9E9F">
            <w:pPr>
              <w:pStyle w:val="BodyText1"/>
            </w:pPr>
          </w:p>
        </w:tc>
        <w:tc>
          <w:tcPr>
            <w:tcW w:w="0" w:type="auto"/>
          </w:tcPr>
          <w:p w14:paraId="1CF563EC" w14:textId="34B6257F" w:rsidR="4C8D9E9F" w:rsidRDefault="4C8D9E9F" w:rsidP="4C8D9E9F">
            <w:pPr>
              <w:pStyle w:val="BodyText1"/>
            </w:pPr>
          </w:p>
        </w:tc>
      </w:tr>
      <w:tr w:rsidR="4C8D9E9F" w14:paraId="054523A4" w14:textId="77777777" w:rsidTr="2318B637">
        <w:tc>
          <w:tcPr>
            <w:tcW w:w="0" w:type="auto"/>
          </w:tcPr>
          <w:p w14:paraId="3F969357" w14:textId="3BF892F9" w:rsidR="4C8D9E9F" w:rsidRDefault="4C8D9E9F" w:rsidP="4C8D9E9F">
            <w:pPr>
              <w:pStyle w:val="BodyText1"/>
              <w:ind w:left="0"/>
            </w:pPr>
            <w:r>
              <w:t xml:space="preserve">Write </w:t>
            </w:r>
            <w:proofErr w:type="spellStart"/>
            <w:r>
              <w:t>AddClass</w:t>
            </w:r>
            <w:proofErr w:type="spellEnd"/>
            <w:r>
              <w:t xml:space="preserve"> class</w:t>
            </w:r>
          </w:p>
        </w:tc>
        <w:tc>
          <w:tcPr>
            <w:tcW w:w="0" w:type="auto"/>
          </w:tcPr>
          <w:p w14:paraId="2C621A3A" w14:textId="768F2EFD" w:rsidR="4C8D9E9F" w:rsidRDefault="2318B637" w:rsidP="2318B637">
            <w:pPr>
              <w:pStyle w:val="BodyText1"/>
              <w:ind w:left="0"/>
            </w:pPr>
            <w:r>
              <w:t>4/10/2015</w:t>
            </w:r>
          </w:p>
        </w:tc>
        <w:tc>
          <w:tcPr>
            <w:tcW w:w="0" w:type="auto"/>
          </w:tcPr>
          <w:p w14:paraId="2C0FBCE7" w14:textId="4B8F629E" w:rsidR="4C8D9E9F" w:rsidRDefault="2318B637" w:rsidP="2318B637">
            <w:pPr>
              <w:pStyle w:val="BodyText1"/>
              <w:ind w:left="0"/>
            </w:pPr>
            <w:r>
              <w:t>4/20/2015</w:t>
            </w:r>
          </w:p>
        </w:tc>
        <w:tc>
          <w:tcPr>
            <w:tcW w:w="0" w:type="auto"/>
          </w:tcPr>
          <w:p w14:paraId="46BA0C03" w14:textId="6906E55E" w:rsidR="4C8D9E9F" w:rsidRDefault="4C8D9E9F" w:rsidP="4C8D9E9F">
            <w:pPr>
              <w:pStyle w:val="BodyText1"/>
            </w:pPr>
          </w:p>
        </w:tc>
        <w:tc>
          <w:tcPr>
            <w:tcW w:w="0" w:type="auto"/>
          </w:tcPr>
          <w:p w14:paraId="34902D5A" w14:textId="48529BD7" w:rsidR="4C8D9E9F" w:rsidRDefault="4C8D9E9F" w:rsidP="4C8D9E9F">
            <w:pPr>
              <w:pStyle w:val="BodyText1"/>
            </w:pPr>
          </w:p>
        </w:tc>
      </w:tr>
      <w:tr w:rsidR="2318B637" w14:paraId="16621E69" w14:textId="77777777" w:rsidTr="2318B637">
        <w:tc>
          <w:tcPr>
            <w:tcW w:w="0" w:type="auto"/>
          </w:tcPr>
          <w:p w14:paraId="72F39618" w14:textId="184560D2" w:rsidR="2318B637" w:rsidRDefault="2318B637" w:rsidP="2318B637">
            <w:pPr>
              <w:pStyle w:val="BodyText1"/>
              <w:ind w:left="0"/>
            </w:pPr>
            <w:r>
              <w:t xml:space="preserve">Write </w:t>
            </w:r>
            <w:proofErr w:type="spellStart"/>
            <w:r>
              <w:t>RemoveClass</w:t>
            </w:r>
            <w:proofErr w:type="spellEnd"/>
            <w:r>
              <w:t xml:space="preserve"> class</w:t>
            </w:r>
          </w:p>
        </w:tc>
        <w:tc>
          <w:tcPr>
            <w:tcW w:w="0" w:type="auto"/>
          </w:tcPr>
          <w:p w14:paraId="7DFDCD42" w14:textId="7C08584B" w:rsidR="2318B637" w:rsidRDefault="2318B637" w:rsidP="2318B637">
            <w:pPr>
              <w:pStyle w:val="BodyText1"/>
              <w:ind w:left="0"/>
            </w:pPr>
            <w:r>
              <w:t>4/10/2015</w:t>
            </w:r>
          </w:p>
        </w:tc>
        <w:tc>
          <w:tcPr>
            <w:tcW w:w="0" w:type="auto"/>
          </w:tcPr>
          <w:p w14:paraId="2878955C" w14:textId="672C78F7" w:rsidR="2318B637" w:rsidRDefault="2318B637" w:rsidP="2318B637">
            <w:pPr>
              <w:pStyle w:val="BodyText1"/>
              <w:ind w:left="0"/>
            </w:pPr>
            <w:r>
              <w:t>4/25/2015</w:t>
            </w:r>
          </w:p>
        </w:tc>
        <w:tc>
          <w:tcPr>
            <w:tcW w:w="0" w:type="auto"/>
          </w:tcPr>
          <w:p w14:paraId="72194AC2" w14:textId="457C6C24" w:rsidR="2318B637" w:rsidRDefault="2318B637" w:rsidP="2318B637">
            <w:pPr>
              <w:pStyle w:val="BodyText1"/>
            </w:pPr>
          </w:p>
        </w:tc>
        <w:tc>
          <w:tcPr>
            <w:tcW w:w="0" w:type="auto"/>
          </w:tcPr>
          <w:p w14:paraId="4622B879" w14:textId="6CF52A83" w:rsidR="2318B637" w:rsidRDefault="2318B637" w:rsidP="2318B637">
            <w:pPr>
              <w:pStyle w:val="BodyText1"/>
            </w:pPr>
          </w:p>
        </w:tc>
      </w:tr>
      <w:tr w:rsidR="2318B637" w14:paraId="5B4CF475" w14:textId="77777777" w:rsidTr="2318B637">
        <w:tc>
          <w:tcPr>
            <w:tcW w:w="0" w:type="auto"/>
          </w:tcPr>
          <w:p w14:paraId="2F3FD970" w14:textId="5CB4FF39" w:rsidR="2318B637" w:rsidRDefault="2318B637" w:rsidP="2318B637">
            <w:pPr>
              <w:pStyle w:val="BodyText1"/>
              <w:ind w:left="0"/>
            </w:pPr>
            <w:r>
              <w:t xml:space="preserve">Write </w:t>
            </w:r>
            <w:proofErr w:type="spellStart"/>
            <w:r>
              <w:t>CreateSchedule</w:t>
            </w:r>
            <w:proofErr w:type="spellEnd"/>
            <w:r>
              <w:t xml:space="preserve"> class</w:t>
            </w:r>
          </w:p>
        </w:tc>
        <w:tc>
          <w:tcPr>
            <w:tcW w:w="0" w:type="auto"/>
          </w:tcPr>
          <w:p w14:paraId="2D41BCB1" w14:textId="73106B1A" w:rsidR="2318B637" w:rsidRDefault="2318B637" w:rsidP="2318B637">
            <w:pPr>
              <w:pStyle w:val="BodyText1"/>
              <w:ind w:left="0"/>
            </w:pPr>
            <w:r>
              <w:t>4/15/2015</w:t>
            </w:r>
          </w:p>
        </w:tc>
        <w:tc>
          <w:tcPr>
            <w:tcW w:w="0" w:type="auto"/>
          </w:tcPr>
          <w:p w14:paraId="4E13242E" w14:textId="57004022" w:rsidR="2318B637" w:rsidRDefault="2318B637" w:rsidP="2318B637">
            <w:pPr>
              <w:pStyle w:val="BodyText1"/>
              <w:ind w:left="0"/>
            </w:pPr>
            <w:r>
              <w:t>4/25/2015</w:t>
            </w:r>
          </w:p>
        </w:tc>
        <w:tc>
          <w:tcPr>
            <w:tcW w:w="0" w:type="auto"/>
          </w:tcPr>
          <w:p w14:paraId="0CDCF2DC" w14:textId="7DEEA4A2" w:rsidR="2318B637" w:rsidRDefault="2318B637" w:rsidP="2318B637">
            <w:pPr>
              <w:pStyle w:val="BodyText1"/>
            </w:pPr>
          </w:p>
        </w:tc>
        <w:tc>
          <w:tcPr>
            <w:tcW w:w="0" w:type="auto"/>
          </w:tcPr>
          <w:p w14:paraId="1514B42B" w14:textId="47E4E15B" w:rsidR="2318B637" w:rsidRDefault="2318B637" w:rsidP="2318B637">
            <w:pPr>
              <w:pStyle w:val="BodyText1"/>
            </w:pPr>
          </w:p>
        </w:tc>
      </w:tr>
      <w:tr w:rsidR="2318B637" w14:paraId="64B66EC4" w14:textId="77777777" w:rsidTr="2318B637">
        <w:tc>
          <w:tcPr>
            <w:tcW w:w="0" w:type="auto"/>
          </w:tcPr>
          <w:p w14:paraId="0A437F9E" w14:textId="1991756B" w:rsidR="2318B637" w:rsidRDefault="2318B637" w:rsidP="2318B637">
            <w:pPr>
              <w:pStyle w:val="BodyText1"/>
              <w:ind w:left="0"/>
            </w:pPr>
            <w:r>
              <w:t xml:space="preserve">Write </w:t>
            </w:r>
            <w:proofErr w:type="spellStart"/>
            <w:r>
              <w:t>ViewSchedule</w:t>
            </w:r>
            <w:proofErr w:type="spellEnd"/>
            <w:r>
              <w:t xml:space="preserve"> class</w:t>
            </w:r>
          </w:p>
        </w:tc>
        <w:tc>
          <w:tcPr>
            <w:tcW w:w="0" w:type="auto"/>
          </w:tcPr>
          <w:p w14:paraId="6764FE9A" w14:textId="098A2A8F" w:rsidR="2318B637" w:rsidRDefault="2318B637" w:rsidP="2318B637">
            <w:pPr>
              <w:pStyle w:val="BodyText1"/>
              <w:ind w:left="0"/>
            </w:pPr>
            <w:r>
              <w:t>4/15/2015</w:t>
            </w:r>
          </w:p>
        </w:tc>
        <w:tc>
          <w:tcPr>
            <w:tcW w:w="0" w:type="auto"/>
          </w:tcPr>
          <w:p w14:paraId="19149F07" w14:textId="7EB57BCF" w:rsidR="2318B637" w:rsidRDefault="2318B637" w:rsidP="2318B637">
            <w:pPr>
              <w:pStyle w:val="BodyText1"/>
              <w:ind w:left="0"/>
            </w:pPr>
            <w:r>
              <w:t>4/25/2015</w:t>
            </w:r>
          </w:p>
        </w:tc>
        <w:tc>
          <w:tcPr>
            <w:tcW w:w="0" w:type="auto"/>
          </w:tcPr>
          <w:p w14:paraId="69D5AD66" w14:textId="08F89C6D" w:rsidR="2318B637" w:rsidRDefault="2318B637" w:rsidP="2318B637">
            <w:pPr>
              <w:pStyle w:val="BodyText1"/>
            </w:pPr>
          </w:p>
        </w:tc>
        <w:tc>
          <w:tcPr>
            <w:tcW w:w="0" w:type="auto"/>
          </w:tcPr>
          <w:p w14:paraId="6601F953" w14:textId="3432AED4" w:rsidR="2318B637" w:rsidRDefault="2318B637" w:rsidP="2318B637">
            <w:pPr>
              <w:pStyle w:val="BodyText1"/>
            </w:pPr>
          </w:p>
        </w:tc>
      </w:tr>
      <w:tr w:rsidR="2318B637" w14:paraId="13F12FB2" w14:textId="77777777" w:rsidTr="2318B637">
        <w:tc>
          <w:tcPr>
            <w:tcW w:w="0" w:type="auto"/>
          </w:tcPr>
          <w:p w14:paraId="018BA883" w14:textId="1593B0C0" w:rsidR="2318B637" w:rsidRDefault="2318B637" w:rsidP="2318B637">
            <w:pPr>
              <w:pStyle w:val="BodyText1"/>
              <w:ind w:left="0"/>
            </w:pPr>
            <w:r>
              <w:t xml:space="preserve">Write </w:t>
            </w:r>
            <w:proofErr w:type="spellStart"/>
            <w:r>
              <w:t>DeleteSchedule</w:t>
            </w:r>
            <w:proofErr w:type="spellEnd"/>
            <w:r>
              <w:t xml:space="preserve"> class</w:t>
            </w:r>
          </w:p>
        </w:tc>
        <w:tc>
          <w:tcPr>
            <w:tcW w:w="0" w:type="auto"/>
          </w:tcPr>
          <w:p w14:paraId="3879C3F8" w14:textId="091BD2E9" w:rsidR="2318B637" w:rsidRDefault="2318B637" w:rsidP="2318B637">
            <w:pPr>
              <w:pStyle w:val="BodyText1"/>
              <w:ind w:left="0"/>
            </w:pPr>
            <w:r>
              <w:t>4/15/2015</w:t>
            </w:r>
          </w:p>
        </w:tc>
        <w:tc>
          <w:tcPr>
            <w:tcW w:w="0" w:type="auto"/>
          </w:tcPr>
          <w:p w14:paraId="313B8292" w14:textId="6675F479" w:rsidR="2318B637" w:rsidRDefault="2318B637" w:rsidP="2318B637">
            <w:pPr>
              <w:pStyle w:val="BodyText1"/>
              <w:ind w:left="0"/>
            </w:pPr>
            <w:r>
              <w:t>4/25/2015</w:t>
            </w:r>
          </w:p>
        </w:tc>
        <w:tc>
          <w:tcPr>
            <w:tcW w:w="0" w:type="auto"/>
          </w:tcPr>
          <w:p w14:paraId="3E2B1F6E" w14:textId="16353CF8" w:rsidR="2318B637" w:rsidRDefault="2318B637" w:rsidP="2318B637">
            <w:pPr>
              <w:pStyle w:val="BodyText1"/>
            </w:pPr>
          </w:p>
        </w:tc>
        <w:tc>
          <w:tcPr>
            <w:tcW w:w="0" w:type="auto"/>
          </w:tcPr>
          <w:p w14:paraId="2D12B27C" w14:textId="09AF72DE" w:rsidR="2318B637" w:rsidRDefault="2318B637" w:rsidP="2318B637">
            <w:pPr>
              <w:pStyle w:val="BodyText1"/>
            </w:pPr>
          </w:p>
        </w:tc>
      </w:tr>
      <w:tr w:rsidR="2318B637" w14:paraId="25C81420" w14:textId="77777777" w:rsidTr="2318B637">
        <w:tc>
          <w:tcPr>
            <w:tcW w:w="0" w:type="auto"/>
          </w:tcPr>
          <w:p w14:paraId="7D19A215" w14:textId="05FA3F26" w:rsidR="2318B637" w:rsidRDefault="2318B637" w:rsidP="2318B637">
            <w:pPr>
              <w:pStyle w:val="BodyText1"/>
              <w:ind w:left="0"/>
            </w:pPr>
            <w:r>
              <w:t xml:space="preserve">Write </w:t>
            </w:r>
            <w:proofErr w:type="spellStart"/>
            <w:r>
              <w:t>VerifySchedule</w:t>
            </w:r>
            <w:proofErr w:type="spellEnd"/>
            <w:r>
              <w:t xml:space="preserve"> class</w:t>
            </w:r>
          </w:p>
        </w:tc>
        <w:tc>
          <w:tcPr>
            <w:tcW w:w="0" w:type="auto"/>
          </w:tcPr>
          <w:p w14:paraId="79DFC588" w14:textId="7099D298" w:rsidR="2318B637" w:rsidRDefault="2318B637" w:rsidP="2318B637">
            <w:pPr>
              <w:pStyle w:val="BodyText1"/>
              <w:ind w:left="0"/>
            </w:pPr>
            <w:r>
              <w:t>4/15/2015</w:t>
            </w:r>
          </w:p>
        </w:tc>
        <w:tc>
          <w:tcPr>
            <w:tcW w:w="0" w:type="auto"/>
          </w:tcPr>
          <w:p w14:paraId="3AB28678" w14:textId="5D8A0EDC" w:rsidR="2318B637" w:rsidRDefault="2318B637" w:rsidP="2318B637">
            <w:pPr>
              <w:pStyle w:val="BodyText1"/>
              <w:ind w:left="0"/>
            </w:pPr>
            <w:r>
              <w:t>4/30/2015</w:t>
            </w:r>
          </w:p>
        </w:tc>
        <w:tc>
          <w:tcPr>
            <w:tcW w:w="0" w:type="auto"/>
          </w:tcPr>
          <w:p w14:paraId="6ACB4452" w14:textId="3DE51D56" w:rsidR="2318B637" w:rsidRDefault="2318B637" w:rsidP="2318B637">
            <w:pPr>
              <w:pStyle w:val="BodyText1"/>
            </w:pPr>
          </w:p>
        </w:tc>
        <w:tc>
          <w:tcPr>
            <w:tcW w:w="0" w:type="auto"/>
          </w:tcPr>
          <w:p w14:paraId="5059149E" w14:textId="3620DBE6" w:rsidR="2318B637" w:rsidRDefault="2318B637" w:rsidP="2318B637">
            <w:pPr>
              <w:pStyle w:val="BodyText1"/>
            </w:pPr>
          </w:p>
        </w:tc>
      </w:tr>
      <w:tr w:rsidR="2318B637" w14:paraId="02CAD0ED" w14:textId="77777777" w:rsidTr="2318B637">
        <w:tc>
          <w:tcPr>
            <w:tcW w:w="0" w:type="auto"/>
          </w:tcPr>
          <w:p w14:paraId="3016BFFA" w14:textId="36AE066D" w:rsidR="2318B637" w:rsidRDefault="2318B637" w:rsidP="2318B637">
            <w:pPr>
              <w:pStyle w:val="BodyText1"/>
              <w:ind w:left="0"/>
            </w:pPr>
            <w:r>
              <w:t xml:space="preserve">Write </w:t>
            </w:r>
            <w:proofErr w:type="spellStart"/>
            <w:r>
              <w:t>MultSchedule</w:t>
            </w:r>
            <w:proofErr w:type="spellEnd"/>
            <w:r>
              <w:t xml:space="preserve"> class</w:t>
            </w:r>
          </w:p>
        </w:tc>
        <w:tc>
          <w:tcPr>
            <w:tcW w:w="0" w:type="auto"/>
          </w:tcPr>
          <w:p w14:paraId="0823DD73" w14:textId="56EDEBE1" w:rsidR="2318B637" w:rsidRDefault="2318B637" w:rsidP="2318B637">
            <w:pPr>
              <w:pStyle w:val="BodyText1"/>
              <w:ind w:left="0"/>
            </w:pPr>
            <w:r>
              <w:t>4/20/2015</w:t>
            </w:r>
          </w:p>
        </w:tc>
        <w:tc>
          <w:tcPr>
            <w:tcW w:w="0" w:type="auto"/>
          </w:tcPr>
          <w:p w14:paraId="29A40442" w14:textId="556D47E5" w:rsidR="2318B637" w:rsidRDefault="2318B637" w:rsidP="2318B637">
            <w:pPr>
              <w:pStyle w:val="BodyText1"/>
              <w:ind w:left="0"/>
            </w:pPr>
            <w:r>
              <w:t>4/30/2015</w:t>
            </w:r>
          </w:p>
        </w:tc>
        <w:tc>
          <w:tcPr>
            <w:tcW w:w="0" w:type="auto"/>
          </w:tcPr>
          <w:p w14:paraId="6650FE8D" w14:textId="7BF80314" w:rsidR="2318B637" w:rsidRDefault="2318B637" w:rsidP="2318B637">
            <w:pPr>
              <w:pStyle w:val="BodyText1"/>
            </w:pPr>
          </w:p>
        </w:tc>
        <w:tc>
          <w:tcPr>
            <w:tcW w:w="0" w:type="auto"/>
          </w:tcPr>
          <w:p w14:paraId="2E66111F" w14:textId="5114B0A7" w:rsidR="2318B637" w:rsidRDefault="2318B637" w:rsidP="2318B637">
            <w:pPr>
              <w:pStyle w:val="BodyText1"/>
            </w:pPr>
          </w:p>
        </w:tc>
      </w:tr>
      <w:tr w:rsidR="2318B637" w14:paraId="1D3A7518" w14:textId="77777777" w:rsidTr="2318B637">
        <w:tc>
          <w:tcPr>
            <w:tcW w:w="0" w:type="auto"/>
          </w:tcPr>
          <w:p w14:paraId="7B74CC13" w14:textId="2FECB2F8" w:rsidR="2318B637" w:rsidRDefault="2318B637" w:rsidP="2318B637">
            <w:pPr>
              <w:pStyle w:val="BodyText1"/>
              <w:ind w:left="0"/>
            </w:pPr>
            <w:r>
              <w:lastRenderedPageBreak/>
              <w:t xml:space="preserve">Write </w:t>
            </w:r>
            <w:proofErr w:type="spellStart"/>
            <w:r>
              <w:t>LoadSchedule</w:t>
            </w:r>
            <w:proofErr w:type="spellEnd"/>
            <w:r>
              <w:t xml:space="preserve"> class</w:t>
            </w:r>
          </w:p>
        </w:tc>
        <w:tc>
          <w:tcPr>
            <w:tcW w:w="0" w:type="auto"/>
          </w:tcPr>
          <w:p w14:paraId="34B49E3F" w14:textId="2DF19CC4" w:rsidR="2318B637" w:rsidRDefault="2318B637" w:rsidP="2318B637">
            <w:pPr>
              <w:pStyle w:val="BodyText1"/>
              <w:ind w:left="0"/>
            </w:pPr>
            <w:r>
              <w:t>4/20/2015</w:t>
            </w:r>
          </w:p>
        </w:tc>
        <w:tc>
          <w:tcPr>
            <w:tcW w:w="0" w:type="auto"/>
          </w:tcPr>
          <w:p w14:paraId="0B0906A8" w14:textId="2C898739" w:rsidR="2318B637" w:rsidRDefault="2318B637" w:rsidP="2318B637">
            <w:pPr>
              <w:pStyle w:val="BodyText1"/>
              <w:ind w:left="0"/>
            </w:pPr>
            <w:r>
              <w:t>4/30/2015</w:t>
            </w:r>
          </w:p>
        </w:tc>
        <w:tc>
          <w:tcPr>
            <w:tcW w:w="0" w:type="auto"/>
          </w:tcPr>
          <w:p w14:paraId="0E4D31BA" w14:textId="6B4B8769" w:rsidR="2318B637" w:rsidRDefault="2318B637" w:rsidP="2318B637">
            <w:pPr>
              <w:pStyle w:val="BodyText1"/>
            </w:pPr>
          </w:p>
        </w:tc>
        <w:tc>
          <w:tcPr>
            <w:tcW w:w="0" w:type="auto"/>
          </w:tcPr>
          <w:p w14:paraId="60234008" w14:textId="7F5A04BF" w:rsidR="2318B637" w:rsidRDefault="2318B637" w:rsidP="2318B637">
            <w:pPr>
              <w:pStyle w:val="BodyText1"/>
            </w:pPr>
          </w:p>
        </w:tc>
      </w:tr>
      <w:tr w:rsidR="2318B637" w14:paraId="651E2DD8" w14:textId="77777777" w:rsidTr="2318B637">
        <w:tc>
          <w:tcPr>
            <w:tcW w:w="0" w:type="auto"/>
          </w:tcPr>
          <w:p w14:paraId="274E76DF" w14:textId="06A2757E" w:rsidR="2318B637" w:rsidRDefault="2318B637" w:rsidP="2318B637">
            <w:pPr>
              <w:pStyle w:val="BodyText1"/>
              <w:ind w:left="0"/>
            </w:pPr>
            <w:r>
              <w:t xml:space="preserve">Write </w:t>
            </w:r>
            <w:proofErr w:type="spellStart"/>
            <w:r>
              <w:t>LogOut</w:t>
            </w:r>
            <w:proofErr w:type="spellEnd"/>
            <w:r>
              <w:t xml:space="preserve"> class</w:t>
            </w:r>
          </w:p>
        </w:tc>
        <w:tc>
          <w:tcPr>
            <w:tcW w:w="0" w:type="auto"/>
          </w:tcPr>
          <w:p w14:paraId="3A8D3291" w14:textId="3899BD1A" w:rsidR="2318B637" w:rsidRDefault="2318B637" w:rsidP="2318B637">
            <w:pPr>
              <w:pStyle w:val="BodyText1"/>
              <w:ind w:left="0"/>
            </w:pPr>
            <w:r>
              <w:t>4/20/2015</w:t>
            </w:r>
          </w:p>
        </w:tc>
        <w:tc>
          <w:tcPr>
            <w:tcW w:w="0" w:type="auto"/>
          </w:tcPr>
          <w:p w14:paraId="3065EE65" w14:textId="3E6372FB" w:rsidR="2318B637" w:rsidRDefault="2318B637" w:rsidP="2318B637">
            <w:pPr>
              <w:pStyle w:val="BodyText1"/>
              <w:ind w:left="0"/>
            </w:pPr>
            <w:r>
              <w:t>5/1/2015</w:t>
            </w:r>
          </w:p>
        </w:tc>
        <w:tc>
          <w:tcPr>
            <w:tcW w:w="0" w:type="auto"/>
          </w:tcPr>
          <w:p w14:paraId="4270F215" w14:textId="0193C8F2" w:rsidR="2318B637" w:rsidRDefault="2318B637" w:rsidP="2318B637">
            <w:pPr>
              <w:pStyle w:val="BodyText1"/>
            </w:pPr>
          </w:p>
        </w:tc>
        <w:tc>
          <w:tcPr>
            <w:tcW w:w="0" w:type="auto"/>
          </w:tcPr>
          <w:p w14:paraId="7A9D2673" w14:textId="1A0ED3A6" w:rsidR="2318B637" w:rsidRDefault="2318B637" w:rsidP="2318B637">
            <w:pPr>
              <w:pStyle w:val="BodyText1"/>
            </w:pPr>
          </w:p>
        </w:tc>
      </w:tr>
      <w:tr w:rsidR="008516D2" w14:paraId="0857FB4A" w14:textId="77777777" w:rsidTr="00773733">
        <w:tc>
          <w:tcPr>
            <w:tcW w:w="2088" w:type="dxa"/>
          </w:tcPr>
          <w:p w14:paraId="724BBEE9" w14:textId="77777777" w:rsidR="008516D2" w:rsidRDefault="008516D2" w:rsidP="008516D2">
            <w:pPr>
              <w:pStyle w:val="BodyText1"/>
              <w:ind w:left="0"/>
            </w:pPr>
            <w:r>
              <w:t>External Documentation (i.e. User Manual)</w:t>
            </w:r>
          </w:p>
        </w:tc>
        <w:tc>
          <w:tcPr>
            <w:tcW w:w="1315" w:type="dxa"/>
          </w:tcPr>
          <w:p w14:paraId="5EE7E18F" w14:textId="297C9FB6" w:rsidR="008516D2" w:rsidRDefault="2318B637" w:rsidP="008516D2">
            <w:pPr>
              <w:pStyle w:val="BodyText1"/>
              <w:ind w:left="0"/>
            </w:pPr>
            <w:r>
              <w:t>4/25/2015</w:t>
            </w:r>
          </w:p>
        </w:tc>
        <w:tc>
          <w:tcPr>
            <w:tcW w:w="1295" w:type="dxa"/>
          </w:tcPr>
          <w:p w14:paraId="00C520F7" w14:textId="13F7DF23" w:rsidR="008516D2" w:rsidRDefault="2318B637" w:rsidP="008516D2">
            <w:pPr>
              <w:pStyle w:val="BodyText1"/>
              <w:ind w:left="0"/>
            </w:pPr>
            <w:r>
              <w:t>5/3/2015</w:t>
            </w:r>
          </w:p>
        </w:tc>
        <w:tc>
          <w:tcPr>
            <w:tcW w:w="1350" w:type="dxa"/>
          </w:tcPr>
          <w:p w14:paraId="258E5A6E" w14:textId="77777777" w:rsidR="008516D2" w:rsidRDefault="008516D2" w:rsidP="008516D2">
            <w:pPr>
              <w:pStyle w:val="BodyText1"/>
              <w:ind w:left="0"/>
            </w:pPr>
          </w:p>
        </w:tc>
        <w:tc>
          <w:tcPr>
            <w:tcW w:w="2448" w:type="dxa"/>
          </w:tcPr>
          <w:p w14:paraId="612FF85D" w14:textId="77777777" w:rsidR="008516D2" w:rsidRDefault="008516D2" w:rsidP="008516D2">
            <w:pPr>
              <w:pStyle w:val="BodyText1"/>
              <w:ind w:left="0"/>
            </w:pPr>
          </w:p>
        </w:tc>
      </w:tr>
      <w:tr w:rsidR="008516D2" w14:paraId="22EA0479" w14:textId="77777777" w:rsidTr="00773733">
        <w:tc>
          <w:tcPr>
            <w:tcW w:w="2088" w:type="dxa"/>
          </w:tcPr>
          <w:p w14:paraId="32500C77" w14:textId="77777777" w:rsidR="008516D2" w:rsidRDefault="008516D2" w:rsidP="008516D2">
            <w:pPr>
              <w:pStyle w:val="BodyText1"/>
              <w:ind w:left="0"/>
            </w:pPr>
            <w:r>
              <w:t>Final Milestone: project delivery</w:t>
            </w:r>
          </w:p>
        </w:tc>
        <w:tc>
          <w:tcPr>
            <w:tcW w:w="1315" w:type="dxa"/>
          </w:tcPr>
          <w:p w14:paraId="43FB0F1E" w14:textId="77777777" w:rsidR="008516D2" w:rsidRDefault="008516D2" w:rsidP="008516D2">
            <w:pPr>
              <w:pStyle w:val="BodyText1"/>
              <w:ind w:left="0"/>
            </w:pPr>
          </w:p>
        </w:tc>
        <w:tc>
          <w:tcPr>
            <w:tcW w:w="1295" w:type="dxa"/>
          </w:tcPr>
          <w:p w14:paraId="117FBC3B" w14:textId="77777777" w:rsidR="008516D2" w:rsidRDefault="008516D2" w:rsidP="008516D2">
            <w:pPr>
              <w:pStyle w:val="BodyText1"/>
              <w:ind w:left="0"/>
            </w:pPr>
            <w:r>
              <w:t>5/3/2015</w:t>
            </w:r>
          </w:p>
        </w:tc>
        <w:tc>
          <w:tcPr>
            <w:tcW w:w="1350" w:type="dxa"/>
          </w:tcPr>
          <w:p w14:paraId="6C64DE1A" w14:textId="77777777" w:rsidR="008516D2" w:rsidRDefault="008516D2" w:rsidP="008516D2">
            <w:pPr>
              <w:pStyle w:val="BodyText1"/>
              <w:ind w:left="0"/>
            </w:pPr>
          </w:p>
        </w:tc>
        <w:tc>
          <w:tcPr>
            <w:tcW w:w="2448" w:type="dxa"/>
          </w:tcPr>
          <w:p w14:paraId="74A96DE6" w14:textId="77777777" w:rsidR="008516D2" w:rsidRDefault="008516D2" w:rsidP="008516D2">
            <w:pPr>
              <w:pStyle w:val="BodyText1"/>
              <w:ind w:left="0"/>
            </w:pPr>
          </w:p>
        </w:tc>
      </w:tr>
    </w:tbl>
    <w:p w14:paraId="06BA4970" w14:textId="77777777" w:rsidR="00797251" w:rsidRDefault="00797251">
      <w:pPr>
        <w:pStyle w:val="BodyText1"/>
      </w:pPr>
    </w:p>
    <w:p w14:paraId="11A44D9D" w14:textId="77777777" w:rsidR="00B768A9" w:rsidRDefault="00B768A9">
      <w:pPr>
        <w:pStyle w:val="BodyText1"/>
      </w:pPr>
    </w:p>
    <w:p w14:paraId="67422952" w14:textId="77777777" w:rsidR="00B768A9" w:rsidRDefault="00B768A9">
      <w:pPr>
        <w:pStyle w:val="BodyText1"/>
      </w:pPr>
    </w:p>
    <w:p w14:paraId="70380BD9" w14:textId="77777777" w:rsidR="00B768A9" w:rsidRDefault="00B768A9">
      <w:pPr>
        <w:pStyle w:val="BodyText1"/>
      </w:pPr>
    </w:p>
    <w:p w14:paraId="00DCDF14" w14:textId="114D2290" w:rsidR="00B768A9" w:rsidRDefault="00797251" w:rsidP="00B768A9">
      <w:pPr>
        <w:pStyle w:val="Heading1"/>
      </w:pPr>
      <w:bookmarkStart w:id="45" w:name="_Toc415512566"/>
      <w:r>
        <w:lastRenderedPageBreak/>
        <w:t>8.  Stakeholder Approval Form</w:t>
      </w:r>
      <w:bookmarkEnd w:id="45"/>
    </w:p>
    <w:p w14:paraId="6B90309E" w14:textId="77777777" w:rsidR="00B768A9" w:rsidRPr="00B768A9" w:rsidRDefault="00B768A9" w:rsidP="00B768A9">
      <w:pPr>
        <w:pStyle w:val="heading1underline"/>
      </w:pPr>
    </w:p>
    <w:p w14:paraId="1B202807" w14:textId="77777777" w:rsidR="00797251" w:rsidRDefault="00797251">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3"/>
        <w:gridCol w:w="2165"/>
        <w:gridCol w:w="2492"/>
        <w:gridCol w:w="2000"/>
      </w:tblGrid>
      <w:tr w:rsidR="00797251" w14:paraId="62617496" w14:textId="77777777" w:rsidTr="00FB6866">
        <w:tc>
          <w:tcPr>
            <w:tcW w:w="2250" w:type="dxa"/>
            <w:shd w:val="clear" w:color="auto" w:fill="4F81BD" w:themeFill="accent1"/>
          </w:tcPr>
          <w:p w14:paraId="3BAC62C5" w14:textId="77777777" w:rsidR="00797251" w:rsidRDefault="00797251">
            <w:pPr>
              <w:pStyle w:val="BodyText1"/>
              <w:ind w:left="0"/>
              <w:jc w:val="center"/>
            </w:pPr>
            <w:r>
              <w:t>Stakeholder Name</w:t>
            </w:r>
          </w:p>
        </w:tc>
        <w:tc>
          <w:tcPr>
            <w:tcW w:w="1890" w:type="dxa"/>
            <w:shd w:val="clear" w:color="auto" w:fill="4F81BD" w:themeFill="accent1"/>
          </w:tcPr>
          <w:p w14:paraId="5F55EB51" w14:textId="77777777" w:rsidR="00797251" w:rsidRDefault="00797251">
            <w:pPr>
              <w:pStyle w:val="BodyText1"/>
              <w:ind w:left="0"/>
              <w:jc w:val="center"/>
            </w:pPr>
            <w:r>
              <w:t>Stakeholder Role</w:t>
            </w:r>
          </w:p>
        </w:tc>
        <w:tc>
          <w:tcPr>
            <w:tcW w:w="2610" w:type="dxa"/>
            <w:shd w:val="clear" w:color="auto" w:fill="4F81BD" w:themeFill="accent1"/>
          </w:tcPr>
          <w:p w14:paraId="7E3174C3" w14:textId="77777777" w:rsidR="00797251" w:rsidRDefault="00797251">
            <w:pPr>
              <w:pStyle w:val="BodyText1"/>
              <w:ind w:left="0"/>
              <w:jc w:val="center"/>
            </w:pPr>
            <w:r>
              <w:t>Stakeholder Comments</w:t>
            </w:r>
          </w:p>
        </w:tc>
        <w:tc>
          <w:tcPr>
            <w:tcW w:w="2070" w:type="dxa"/>
            <w:shd w:val="clear" w:color="auto" w:fill="4F81BD" w:themeFill="accent1"/>
          </w:tcPr>
          <w:p w14:paraId="4A596416" w14:textId="77777777" w:rsidR="00797251" w:rsidRDefault="00797251">
            <w:pPr>
              <w:pStyle w:val="BodyText1"/>
              <w:ind w:left="0"/>
              <w:jc w:val="center"/>
            </w:pPr>
            <w:r>
              <w:t>Stakeholder Approval Signature and Date</w:t>
            </w:r>
          </w:p>
        </w:tc>
      </w:tr>
      <w:tr w:rsidR="05435849" w14:paraId="7202991F" w14:textId="77777777" w:rsidTr="05435849">
        <w:tc>
          <w:tcPr>
            <w:tcW w:w="0" w:type="auto"/>
          </w:tcPr>
          <w:p w14:paraId="0766055A" w14:textId="79BB494B" w:rsidR="05435849" w:rsidRDefault="05435849" w:rsidP="05435849">
            <w:pPr>
              <w:pStyle w:val="BodyText1"/>
              <w:ind w:left="0"/>
            </w:pPr>
            <w:r>
              <w:t>Joseph Wigner</w:t>
            </w:r>
          </w:p>
          <w:p w14:paraId="433C769C" w14:textId="5F511473" w:rsidR="05435849" w:rsidRDefault="05435849" w:rsidP="05435849">
            <w:pPr>
              <w:pStyle w:val="BodyText1"/>
              <w:ind w:left="0"/>
            </w:pPr>
          </w:p>
        </w:tc>
        <w:tc>
          <w:tcPr>
            <w:tcW w:w="0" w:type="auto"/>
          </w:tcPr>
          <w:p w14:paraId="5D9C44A4" w14:textId="301806EB" w:rsidR="05435849" w:rsidRDefault="05435849" w:rsidP="05435849">
            <w:pPr>
              <w:pStyle w:val="BodyText1"/>
              <w:ind w:left="0"/>
            </w:pPr>
            <w:r>
              <w:t>Development Manager</w:t>
            </w:r>
          </w:p>
        </w:tc>
        <w:tc>
          <w:tcPr>
            <w:tcW w:w="0" w:type="auto"/>
          </w:tcPr>
          <w:p w14:paraId="019CE646" w14:textId="305E2A38" w:rsidR="05435849" w:rsidRDefault="05435849" w:rsidP="05435849">
            <w:pPr>
              <w:pStyle w:val="BodyText1"/>
            </w:pPr>
          </w:p>
        </w:tc>
        <w:tc>
          <w:tcPr>
            <w:tcW w:w="0" w:type="auto"/>
          </w:tcPr>
          <w:p w14:paraId="6607FD2A" w14:textId="7D6882EF" w:rsidR="05435849" w:rsidRDefault="05435849" w:rsidP="05435849">
            <w:pPr>
              <w:pStyle w:val="BodyText1"/>
            </w:pPr>
          </w:p>
        </w:tc>
      </w:tr>
      <w:tr w:rsidR="05435849" w14:paraId="4E46A503" w14:textId="77777777" w:rsidTr="05435849">
        <w:tc>
          <w:tcPr>
            <w:tcW w:w="0" w:type="auto"/>
          </w:tcPr>
          <w:p w14:paraId="1185A891" w14:textId="754261B5" w:rsidR="05435849" w:rsidRDefault="05435849" w:rsidP="05435849">
            <w:pPr>
              <w:pStyle w:val="BodyText1"/>
              <w:ind w:left="0"/>
            </w:pPr>
            <w:r>
              <w:t>Elise Austin</w:t>
            </w:r>
          </w:p>
          <w:p w14:paraId="76036A3C" w14:textId="66237BE7" w:rsidR="05435849" w:rsidRDefault="05435849" w:rsidP="05435849">
            <w:pPr>
              <w:pStyle w:val="BodyText1"/>
              <w:ind w:left="0"/>
            </w:pPr>
          </w:p>
        </w:tc>
        <w:tc>
          <w:tcPr>
            <w:tcW w:w="0" w:type="auto"/>
          </w:tcPr>
          <w:p w14:paraId="11EADB87" w14:textId="2D6FABFB" w:rsidR="05435849" w:rsidRDefault="05435849" w:rsidP="05435849">
            <w:pPr>
              <w:pStyle w:val="BodyText1"/>
              <w:ind w:left="0"/>
            </w:pPr>
            <w:r>
              <w:t xml:space="preserve">Project </w:t>
            </w:r>
            <w:r w:rsidR="0098014B">
              <w:t>Assistant</w:t>
            </w:r>
          </w:p>
        </w:tc>
        <w:tc>
          <w:tcPr>
            <w:tcW w:w="0" w:type="auto"/>
          </w:tcPr>
          <w:p w14:paraId="74FBA7CE" w14:textId="2DD842DC" w:rsidR="05435849" w:rsidRDefault="05435849" w:rsidP="05435849">
            <w:pPr>
              <w:pStyle w:val="BodyText1"/>
            </w:pPr>
          </w:p>
        </w:tc>
        <w:tc>
          <w:tcPr>
            <w:tcW w:w="0" w:type="auto"/>
          </w:tcPr>
          <w:p w14:paraId="709C6780" w14:textId="06ACC3D3" w:rsidR="05435849" w:rsidRDefault="05435849" w:rsidP="05435849">
            <w:pPr>
              <w:pStyle w:val="BodyText1"/>
            </w:pPr>
          </w:p>
        </w:tc>
      </w:tr>
      <w:tr w:rsidR="00797251" w14:paraId="36DE472B" w14:textId="77777777" w:rsidTr="006C1216">
        <w:tc>
          <w:tcPr>
            <w:tcW w:w="2250" w:type="dxa"/>
          </w:tcPr>
          <w:p w14:paraId="4FC27B1A" w14:textId="77777777" w:rsidR="00797251" w:rsidRDefault="00AA23CC">
            <w:pPr>
              <w:pStyle w:val="BodyText1"/>
              <w:ind w:left="0"/>
            </w:pPr>
            <w:r>
              <w:t>Greg Wilkinson</w:t>
            </w:r>
          </w:p>
          <w:p w14:paraId="72F981C3" w14:textId="77777777" w:rsidR="00262E23" w:rsidRDefault="00262E23">
            <w:pPr>
              <w:pStyle w:val="BodyText1"/>
              <w:ind w:left="0"/>
            </w:pPr>
          </w:p>
        </w:tc>
        <w:tc>
          <w:tcPr>
            <w:tcW w:w="1890" w:type="dxa"/>
          </w:tcPr>
          <w:p w14:paraId="68F41691" w14:textId="2B3946D7" w:rsidR="00797251" w:rsidRDefault="05435849">
            <w:pPr>
              <w:pStyle w:val="BodyText1"/>
              <w:ind w:left="0"/>
            </w:pPr>
            <w:r>
              <w:t>Developer</w:t>
            </w:r>
          </w:p>
        </w:tc>
        <w:tc>
          <w:tcPr>
            <w:tcW w:w="2610" w:type="dxa"/>
          </w:tcPr>
          <w:p w14:paraId="771294E9" w14:textId="77777777" w:rsidR="00797251" w:rsidRDefault="00797251">
            <w:pPr>
              <w:pStyle w:val="BodyText1"/>
              <w:ind w:left="0"/>
            </w:pPr>
          </w:p>
        </w:tc>
        <w:tc>
          <w:tcPr>
            <w:tcW w:w="2070" w:type="dxa"/>
          </w:tcPr>
          <w:p w14:paraId="1EE79F7D" w14:textId="77777777" w:rsidR="00797251" w:rsidRDefault="00797251">
            <w:pPr>
              <w:pStyle w:val="BodyText1"/>
              <w:ind w:left="0"/>
            </w:pPr>
          </w:p>
        </w:tc>
      </w:tr>
      <w:tr w:rsidR="00797251" w14:paraId="6A028347" w14:textId="77777777" w:rsidTr="006C1216">
        <w:tc>
          <w:tcPr>
            <w:tcW w:w="2250" w:type="dxa"/>
          </w:tcPr>
          <w:p w14:paraId="085CFE69" w14:textId="77777777" w:rsidR="00797251" w:rsidRDefault="00AA23CC" w:rsidP="006C1216">
            <w:pPr>
              <w:pStyle w:val="BodyText1"/>
              <w:ind w:left="0"/>
            </w:pPr>
            <w:r>
              <w:t>Kristina Jefferson</w:t>
            </w:r>
          </w:p>
          <w:p w14:paraId="7298C80D" w14:textId="77777777" w:rsidR="00A04E7B" w:rsidRDefault="00A04E7B">
            <w:pPr>
              <w:pStyle w:val="BodyText1"/>
              <w:ind w:left="0"/>
            </w:pPr>
          </w:p>
        </w:tc>
        <w:tc>
          <w:tcPr>
            <w:tcW w:w="1890" w:type="dxa"/>
          </w:tcPr>
          <w:p w14:paraId="6A3F869E" w14:textId="581B6DB6" w:rsidR="00797251" w:rsidRDefault="05435849">
            <w:pPr>
              <w:pStyle w:val="BodyText1"/>
              <w:ind w:left="0"/>
            </w:pPr>
            <w:r>
              <w:t>Developer</w:t>
            </w:r>
          </w:p>
        </w:tc>
        <w:tc>
          <w:tcPr>
            <w:tcW w:w="2610" w:type="dxa"/>
          </w:tcPr>
          <w:p w14:paraId="221C4AD2" w14:textId="77777777" w:rsidR="00797251" w:rsidRDefault="00797251">
            <w:pPr>
              <w:pStyle w:val="BodyText1"/>
              <w:ind w:left="0"/>
            </w:pPr>
          </w:p>
        </w:tc>
        <w:tc>
          <w:tcPr>
            <w:tcW w:w="2070" w:type="dxa"/>
          </w:tcPr>
          <w:p w14:paraId="326F1196" w14:textId="77777777" w:rsidR="00797251" w:rsidRDefault="00797251">
            <w:pPr>
              <w:pStyle w:val="BodyText1"/>
              <w:ind w:left="0"/>
            </w:pPr>
          </w:p>
        </w:tc>
      </w:tr>
      <w:tr w:rsidR="00797251" w14:paraId="7FB78DC3" w14:textId="77777777" w:rsidTr="006C1216">
        <w:tc>
          <w:tcPr>
            <w:tcW w:w="2250" w:type="dxa"/>
          </w:tcPr>
          <w:p w14:paraId="7D73282F" w14:textId="77777777" w:rsidR="00797251" w:rsidRDefault="00AA23CC">
            <w:pPr>
              <w:pStyle w:val="BodyText1"/>
              <w:ind w:left="0"/>
            </w:pPr>
            <w:r>
              <w:t>Jose Caballero</w:t>
            </w:r>
          </w:p>
          <w:p w14:paraId="45D99AC5" w14:textId="77777777" w:rsidR="00A04E7B" w:rsidRDefault="00A04E7B">
            <w:pPr>
              <w:pStyle w:val="BodyText1"/>
              <w:ind w:left="0"/>
            </w:pPr>
          </w:p>
        </w:tc>
        <w:tc>
          <w:tcPr>
            <w:tcW w:w="1890" w:type="dxa"/>
          </w:tcPr>
          <w:p w14:paraId="48134F9B" w14:textId="6CB46433" w:rsidR="00797251" w:rsidRDefault="05435849">
            <w:pPr>
              <w:pStyle w:val="BodyText1"/>
              <w:ind w:left="0"/>
            </w:pPr>
            <w:r>
              <w:t>Developer</w:t>
            </w:r>
          </w:p>
        </w:tc>
        <w:tc>
          <w:tcPr>
            <w:tcW w:w="2610" w:type="dxa"/>
          </w:tcPr>
          <w:p w14:paraId="27E1D78F" w14:textId="77777777" w:rsidR="00797251" w:rsidRDefault="00797251">
            <w:pPr>
              <w:pStyle w:val="BodyText1"/>
              <w:ind w:left="0"/>
            </w:pPr>
          </w:p>
        </w:tc>
        <w:tc>
          <w:tcPr>
            <w:tcW w:w="2070" w:type="dxa"/>
          </w:tcPr>
          <w:p w14:paraId="1E175228" w14:textId="77777777" w:rsidR="00797251" w:rsidRDefault="00797251">
            <w:pPr>
              <w:pStyle w:val="BodyText1"/>
              <w:ind w:left="0"/>
            </w:pPr>
          </w:p>
        </w:tc>
      </w:tr>
      <w:tr w:rsidR="00A04E7B" w14:paraId="3760806B" w14:textId="77777777" w:rsidTr="006C1216">
        <w:tc>
          <w:tcPr>
            <w:tcW w:w="2250" w:type="dxa"/>
          </w:tcPr>
          <w:p w14:paraId="3FC66BC0" w14:textId="77777777" w:rsidR="00A04E7B" w:rsidRDefault="00AA23CC" w:rsidP="00266EBC">
            <w:pPr>
              <w:pStyle w:val="BodyText1"/>
              <w:ind w:left="0"/>
            </w:pPr>
            <w:r>
              <w:t>Nick Parker</w:t>
            </w:r>
          </w:p>
          <w:p w14:paraId="3A206C9B" w14:textId="77777777" w:rsidR="00A04E7B" w:rsidRDefault="00A04E7B" w:rsidP="00266EBC">
            <w:pPr>
              <w:pStyle w:val="BodyText1"/>
              <w:ind w:left="0"/>
            </w:pPr>
          </w:p>
        </w:tc>
        <w:tc>
          <w:tcPr>
            <w:tcW w:w="1890" w:type="dxa"/>
          </w:tcPr>
          <w:p w14:paraId="08F35792" w14:textId="64EA0830" w:rsidR="00A04E7B" w:rsidRDefault="05435849">
            <w:pPr>
              <w:pStyle w:val="BodyText1"/>
              <w:ind w:left="0"/>
            </w:pPr>
            <w:r>
              <w:t>Developer</w:t>
            </w:r>
          </w:p>
        </w:tc>
        <w:tc>
          <w:tcPr>
            <w:tcW w:w="2610" w:type="dxa"/>
          </w:tcPr>
          <w:p w14:paraId="7A7326AC" w14:textId="77777777" w:rsidR="00A04E7B" w:rsidRDefault="00A04E7B">
            <w:pPr>
              <w:pStyle w:val="BodyText1"/>
              <w:ind w:left="0"/>
            </w:pPr>
          </w:p>
        </w:tc>
        <w:tc>
          <w:tcPr>
            <w:tcW w:w="2070" w:type="dxa"/>
          </w:tcPr>
          <w:p w14:paraId="2E9F7BE3" w14:textId="77777777" w:rsidR="00A04E7B" w:rsidRDefault="00A04E7B">
            <w:pPr>
              <w:pStyle w:val="BodyText1"/>
              <w:ind w:left="0"/>
            </w:pPr>
          </w:p>
        </w:tc>
      </w:tr>
    </w:tbl>
    <w:p w14:paraId="0C2B5141" w14:textId="77777777" w:rsidR="00797251" w:rsidRDefault="00FD2A36">
      <w:pPr>
        <w:pStyle w:val="Heading1"/>
      </w:pPr>
      <w:bookmarkStart w:id="46" w:name="_Toc415512567"/>
      <w:bookmarkStart w:id="47" w:name="_Toc415514408"/>
      <w:r>
        <w:lastRenderedPageBreak/>
        <w:t>Appendix</w:t>
      </w:r>
      <w:r w:rsidR="00797251">
        <w:t>:</w:t>
      </w:r>
      <w:bookmarkEnd w:id="46"/>
      <w:bookmarkEnd w:id="47"/>
    </w:p>
    <w:p w14:paraId="74D8EFEB" w14:textId="77777777" w:rsidR="00797251" w:rsidRDefault="00797251">
      <w:pPr>
        <w:pStyle w:val="heading1underline"/>
        <w:rPr>
          <w:u w:val="none"/>
        </w:rPr>
      </w:pPr>
    </w:p>
    <w:p w14:paraId="41790B3F" w14:textId="77777777" w:rsidR="00797251" w:rsidRPr="00FD2A36" w:rsidRDefault="00AA23CC" w:rsidP="00FD2A36">
      <w:pPr>
        <w:pStyle w:val="heading1underline"/>
        <w:rPr>
          <w:u w:val="none"/>
        </w:rPr>
      </w:pPr>
      <w:r>
        <w:rPr>
          <w:u w:val="none"/>
        </w:rPr>
        <w:t>None</w:t>
      </w:r>
    </w:p>
    <w:sectPr w:rsidR="00797251" w:rsidRPr="00FD2A36">
      <w:headerReference w:type="default" r:id="rId26"/>
      <w:pgSz w:w="12240" w:h="15840"/>
      <w:pgMar w:top="720" w:right="1800" w:bottom="72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0C562" w14:textId="77777777" w:rsidR="00C5447F" w:rsidRDefault="00C5447F">
      <w:r>
        <w:separator/>
      </w:r>
    </w:p>
  </w:endnote>
  <w:endnote w:type="continuationSeparator" w:id="0">
    <w:p w14:paraId="223813E5" w14:textId="77777777" w:rsidR="00C5447F" w:rsidRDefault="00C5447F">
      <w:r>
        <w:continuationSeparator/>
      </w:r>
    </w:p>
  </w:endnote>
  <w:endnote w:type="continuationNotice" w:id="1">
    <w:p w14:paraId="671A4E34" w14:textId="77777777" w:rsidR="00C5447F" w:rsidRDefault="00C544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73FF8" w14:textId="77777777" w:rsidR="00ED0FEC" w:rsidRDefault="00ED0FEC">
    <w:pPr>
      <w:pStyle w:val="Footer"/>
      <w:jc w:val="center"/>
    </w:pPr>
    <w:r>
      <w:tab/>
    </w:r>
    <w:r>
      <w:rPr>
        <w:rStyle w:val="PageNumber"/>
      </w:rPr>
      <w:fldChar w:fldCharType="begin"/>
    </w:r>
    <w:r>
      <w:rPr>
        <w:rStyle w:val="PageNumber"/>
      </w:rPr>
      <w:instrText xml:space="preserve"> PAGE </w:instrText>
    </w:r>
    <w:r>
      <w:rPr>
        <w:rStyle w:val="PageNumber"/>
      </w:rPr>
      <w:fldChar w:fldCharType="separate"/>
    </w:r>
    <w:r w:rsidR="00CE5D28">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96413" w14:textId="77777777" w:rsidR="00C5447F" w:rsidRDefault="00C5447F">
      <w:r>
        <w:separator/>
      </w:r>
    </w:p>
  </w:footnote>
  <w:footnote w:type="continuationSeparator" w:id="0">
    <w:p w14:paraId="7A07801F" w14:textId="77777777" w:rsidR="00C5447F" w:rsidRDefault="00C5447F">
      <w:r>
        <w:continuationSeparator/>
      </w:r>
    </w:p>
  </w:footnote>
  <w:footnote w:type="continuationNotice" w:id="1">
    <w:p w14:paraId="691B4FF5" w14:textId="77777777" w:rsidR="00C5447F" w:rsidRDefault="00C544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B961D" w14:textId="77777777" w:rsidR="00ED0FEC" w:rsidRDefault="00ED0FEC">
    <w:pPr>
      <w:pStyle w:val="Header"/>
      <w:rPr>
        <w:rFonts w:ascii="NewCenturySchlbk" w:hAnsi="NewCenturySchlbk"/>
        <w:b/>
        <w:sz w:val="22"/>
      </w:rPr>
    </w:pPr>
  </w:p>
  <w:p w14:paraId="530AB338" w14:textId="77777777" w:rsidR="00ED0FEC" w:rsidRDefault="00ED0FEC">
    <w:pPr>
      <w:pStyle w:val="Header"/>
      <w:rPr>
        <w:rFonts w:ascii="NewCenturySchlbk" w:hAnsi="NewCenturySchlbk"/>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nsid w:val="08C517A8"/>
    <w:multiLevelType w:val="hybridMultilevel"/>
    <w:tmpl w:val="65D4F47E"/>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9F664FB"/>
    <w:multiLevelType w:val="multilevel"/>
    <w:tmpl w:val="6322830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0B822846"/>
    <w:multiLevelType w:val="hybridMultilevel"/>
    <w:tmpl w:val="79925E8A"/>
    <w:lvl w:ilvl="0" w:tplc="5C7C6C14">
      <w:start w:val="1"/>
      <w:numFmt w:val="bullet"/>
      <w:lvlText w:val=""/>
      <w:lvlJc w:val="left"/>
      <w:pPr>
        <w:ind w:left="720" w:hanging="360"/>
      </w:pPr>
      <w:rPr>
        <w:rFonts w:ascii="Symbol" w:hAnsi="Symbol" w:hint="default"/>
      </w:rPr>
    </w:lvl>
    <w:lvl w:ilvl="1" w:tplc="AC501BFC">
      <w:start w:val="1"/>
      <w:numFmt w:val="bullet"/>
      <w:lvlText w:val="o"/>
      <w:lvlJc w:val="left"/>
      <w:pPr>
        <w:ind w:left="1440" w:hanging="360"/>
      </w:pPr>
      <w:rPr>
        <w:rFonts w:ascii="Courier New" w:hAnsi="Courier New" w:hint="default"/>
      </w:rPr>
    </w:lvl>
    <w:lvl w:ilvl="2" w:tplc="0E18F13C">
      <w:start w:val="1"/>
      <w:numFmt w:val="bullet"/>
      <w:lvlText w:val=""/>
      <w:lvlJc w:val="left"/>
      <w:pPr>
        <w:ind w:left="2160" w:hanging="360"/>
      </w:pPr>
      <w:rPr>
        <w:rFonts w:ascii="Wingdings" w:hAnsi="Wingdings" w:hint="default"/>
      </w:rPr>
    </w:lvl>
    <w:lvl w:ilvl="3" w:tplc="143A4876">
      <w:start w:val="1"/>
      <w:numFmt w:val="bullet"/>
      <w:lvlText w:val=""/>
      <w:lvlJc w:val="left"/>
      <w:pPr>
        <w:ind w:left="2880" w:hanging="360"/>
      </w:pPr>
      <w:rPr>
        <w:rFonts w:ascii="Symbol" w:hAnsi="Symbol" w:hint="default"/>
      </w:rPr>
    </w:lvl>
    <w:lvl w:ilvl="4" w:tplc="28D0FB4E">
      <w:start w:val="1"/>
      <w:numFmt w:val="bullet"/>
      <w:lvlText w:val="o"/>
      <w:lvlJc w:val="left"/>
      <w:pPr>
        <w:ind w:left="3600" w:hanging="360"/>
      </w:pPr>
      <w:rPr>
        <w:rFonts w:ascii="Courier New" w:hAnsi="Courier New" w:hint="default"/>
      </w:rPr>
    </w:lvl>
    <w:lvl w:ilvl="5" w:tplc="805A6574">
      <w:start w:val="1"/>
      <w:numFmt w:val="bullet"/>
      <w:lvlText w:val=""/>
      <w:lvlJc w:val="left"/>
      <w:pPr>
        <w:ind w:left="4320" w:hanging="360"/>
      </w:pPr>
      <w:rPr>
        <w:rFonts w:ascii="Wingdings" w:hAnsi="Wingdings" w:hint="default"/>
      </w:rPr>
    </w:lvl>
    <w:lvl w:ilvl="6" w:tplc="77740A74">
      <w:start w:val="1"/>
      <w:numFmt w:val="bullet"/>
      <w:lvlText w:val=""/>
      <w:lvlJc w:val="left"/>
      <w:pPr>
        <w:ind w:left="5040" w:hanging="360"/>
      </w:pPr>
      <w:rPr>
        <w:rFonts w:ascii="Symbol" w:hAnsi="Symbol" w:hint="default"/>
      </w:rPr>
    </w:lvl>
    <w:lvl w:ilvl="7" w:tplc="4C2811EA">
      <w:start w:val="1"/>
      <w:numFmt w:val="bullet"/>
      <w:lvlText w:val="o"/>
      <w:lvlJc w:val="left"/>
      <w:pPr>
        <w:ind w:left="5760" w:hanging="360"/>
      </w:pPr>
      <w:rPr>
        <w:rFonts w:ascii="Courier New" w:hAnsi="Courier New" w:hint="default"/>
      </w:rPr>
    </w:lvl>
    <w:lvl w:ilvl="8" w:tplc="8C0C10E6">
      <w:start w:val="1"/>
      <w:numFmt w:val="bullet"/>
      <w:lvlText w:val=""/>
      <w:lvlJc w:val="left"/>
      <w:pPr>
        <w:ind w:left="6480" w:hanging="360"/>
      </w:pPr>
      <w:rPr>
        <w:rFonts w:ascii="Wingdings" w:hAnsi="Wingdings" w:hint="default"/>
      </w:rPr>
    </w:lvl>
  </w:abstractNum>
  <w:abstractNum w:abstractNumId="5">
    <w:nsid w:val="107C1DD5"/>
    <w:multiLevelType w:val="singleLevel"/>
    <w:tmpl w:val="3C0C06B8"/>
    <w:lvl w:ilvl="0">
      <w:start w:val="1"/>
      <w:numFmt w:val="decimal"/>
      <w:lvlText w:val="%1."/>
      <w:lvlJc w:val="left"/>
      <w:pPr>
        <w:tabs>
          <w:tab w:val="num" w:pos="360"/>
        </w:tabs>
        <w:ind w:left="360" w:hanging="360"/>
      </w:pPr>
    </w:lvl>
  </w:abstractNum>
  <w:abstractNum w:abstractNumId="6">
    <w:nsid w:val="12F16A3A"/>
    <w:multiLevelType w:val="hybridMultilevel"/>
    <w:tmpl w:val="F3DA9CF0"/>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7">
    <w:nsid w:val="13D327FB"/>
    <w:multiLevelType w:val="hybridMultilevel"/>
    <w:tmpl w:val="17DA760C"/>
    <w:lvl w:ilvl="0" w:tplc="19A67992">
      <w:start w:val="1"/>
      <w:numFmt w:val="bullet"/>
      <w:lvlText w:val=""/>
      <w:lvlJc w:val="left"/>
      <w:pPr>
        <w:ind w:left="720" w:hanging="360"/>
      </w:pPr>
      <w:rPr>
        <w:rFonts w:ascii="Symbol" w:hAnsi="Symbol" w:hint="default"/>
      </w:rPr>
    </w:lvl>
    <w:lvl w:ilvl="1" w:tplc="7AE628F0">
      <w:start w:val="1"/>
      <w:numFmt w:val="bullet"/>
      <w:lvlText w:val="o"/>
      <w:lvlJc w:val="left"/>
      <w:pPr>
        <w:ind w:left="1440" w:hanging="360"/>
      </w:pPr>
      <w:rPr>
        <w:rFonts w:ascii="Courier New" w:hAnsi="Courier New" w:hint="default"/>
      </w:rPr>
    </w:lvl>
    <w:lvl w:ilvl="2" w:tplc="F84C33D4">
      <w:start w:val="1"/>
      <w:numFmt w:val="bullet"/>
      <w:lvlText w:val=""/>
      <w:lvlJc w:val="left"/>
      <w:pPr>
        <w:ind w:left="2160" w:hanging="360"/>
      </w:pPr>
      <w:rPr>
        <w:rFonts w:ascii="Wingdings" w:hAnsi="Wingdings" w:hint="default"/>
      </w:rPr>
    </w:lvl>
    <w:lvl w:ilvl="3" w:tplc="DE16A23C">
      <w:start w:val="1"/>
      <w:numFmt w:val="bullet"/>
      <w:lvlText w:val=""/>
      <w:lvlJc w:val="left"/>
      <w:pPr>
        <w:ind w:left="2880" w:hanging="360"/>
      </w:pPr>
      <w:rPr>
        <w:rFonts w:ascii="Symbol" w:hAnsi="Symbol" w:hint="default"/>
      </w:rPr>
    </w:lvl>
    <w:lvl w:ilvl="4" w:tplc="7D02145A">
      <w:start w:val="1"/>
      <w:numFmt w:val="bullet"/>
      <w:lvlText w:val="o"/>
      <w:lvlJc w:val="left"/>
      <w:pPr>
        <w:ind w:left="3600" w:hanging="360"/>
      </w:pPr>
      <w:rPr>
        <w:rFonts w:ascii="Courier New" w:hAnsi="Courier New" w:hint="default"/>
      </w:rPr>
    </w:lvl>
    <w:lvl w:ilvl="5" w:tplc="FE246DF0">
      <w:start w:val="1"/>
      <w:numFmt w:val="bullet"/>
      <w:lvlText w:val=""/>
      <w:lvlJc w:val="left"/>
      <w:pPr>
        <w:ind w:left="4320" w:hanging="360"/>
      </w:pPr>
      <w:rPr>
        <w:rFonts w:ascii="Wingdings" w:hAnsi="Wingdings" w:hint="default"/>
      </w:rPr>
    </w:lvl>
    <w:lvl w:ilvl="6" w:tplc="2702FEB6">
      <w:start w:val="1"/>
      <w:numFmt w:val="bullet"/>
      <w:lvlText w:val=""/>
      <w:lvlJc w:val="left"/>
      <w:pPr>
        <w:ind w:left="5040" w:hanging="360"/>
      </w:pPr>
      <w:rPr>
        <w:rFonts w:ascii="Symbol" w:hAnsi="Symbol" w:hint="default"/>
      </w:rPr>
    </w:lvl>
    <w:lvl w:ilvl="7" w:tplc="5972CF08">
      <w:start w:val="1"/>
      <w:numFmt w:val="bullet"/>
      <w:lvlText w:val="o"/>
      <w:lvlJc w:val="left"/>
      <w:pPr>
        <w:ind w:left="5760" w:hanging="360"/>
      </w:pPr>
      <w:rPr>
        <w:rFonts w:ascii="Courier New" w:hAnsi="Courier New" w:hint="default"/>
      </w:rPr>
    </w:lvl>
    <w:lvl w:ilvl="8" w:tplc="FA02AEBE">
      <w:start w:val="1"/>
      <w:numFmt w:val="bullet"/>
      <w:lvlText w:val=""/>
      <w:lvlJc w:val="left"/>
      <w:pPr>
        <w:ind w:left="6480" w:hanging="360"/>
      </w:pPr>
      <w:rPr>
        <w:rFonts w:ascii="Wingdings" w:hAnsi="Wingdings" w:hint="default"/>
      </w:rPr>
    </w:lvl>
  </w:abstractNum>
  <w:abstractNum w:abstractNumId="8">
    <w:nsid w:val="163655AD"/>
    <w:multiLevelType w:val="singleLevel"/>
    <w:tmpl w:val="1AC6A202"/>
    <w:lvl w:ilvl="0">
      <w:start w:val="1"/>
      <w:numFmt w:val="decimal"/>
      <w:lvlText w:val="%1."/>
      <w:legacy w:legacy="1" w:legacySpace="0" w:legacyIndent="360"/>
      <w:lvlJc w:val="left"/>
      <w:pPr>
        <w:ind w:left="720" w:hanging="360"/>
      </w:pPr>
    </w:lvl>
  </w:abstractNum>
  <w:abstractNum w:abstractNumId="9">
    <w:nsid w:val="1F2B671D"/>
    <w:multiLevelType w:val="multilevel"/>
    <w:tmpl w:val="6322830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2">
    <w:nsid w:val="26694A0F"/>
    <w:multiLevelType w:val="singleLevel"/>
    <w:tmpl w:val="B4BAFA46"/>
    <w:lvl w:ilvl="0">
      <w:start w:val="5"/>
      <w:numFmt w:val="decimal"/>
      <w:lvlText w:val="%1."/>
      <w:lvlJc w:val="left"/>
      <w:pPr>
        <w:tabs>
          <w:tab w:val="num" w:pos="360"/>
        </w:tabs>
        <w:ind w:left="360" w:hanging="360"/>
      </w:pPr>
    </w:lvl>
  </w:abstractNum>
  <w:abstractNum w:abstractNumId="13">
    <w:nsid w:val="29BF4957"/>
    <w:multiLevelType w:val="hybridMultilevel"/>
    <w:tmpl w:val="BAC229E6"/>
    <w:lvl w:ilvl="0" w:tplc="E32A46B6">
      <w:start w:val="1"/>
      <w:numFmt w:val="bullet"/>
      <w:lvlText w:val=""/>
      <w:lvlJc w:val="left"/>
      <w:pPr>
        <w:ind w:left="720" w:hanging="360"/>
      </w:pPr>
      <w:rPr>
        <w:rFonts w:ascii="Symbol" w:hAnsi="Symbol" w:hint="default"/>
      </w:rPr>
    </w:lvl>
    <w:lvl w:ilvl="1" w:tplc="0492D8DE">
      <w:start w:val="1"/>
      <w:numFmt w:val="bullet"/>
      <w:lvlText w:val="o"/>
      <w:lvlJc w:val="left"/>
      <w:pPr>
        <w:ind w:left="1440" w:hanging="360"/>
      </w:pPr>
      <w:rPr>
        <w:rFonts w:ascii="Courier New" w:hAnsi="Courier New" w:hint="default"/>
      </w:rPr>
    </w:lvl>
    <w:lvl w:ilvl="2" w:tplc="6C1E43DE">
      <w:start w:val="1"/>
      <w:numFmt w:val="bullet"/>
      <w:lvlText w:val=""/>
      <w:lvlJc w:val="left"/>
      <w:pPr>
        <w:ind w:left="2160" w:hanging="360"/>
      </w:pPr>
      <w:rPr>
        <w:rFonts w:ascii="Wingdings" w:hAnsi="Wingdings" w:hint="default"/>
      </w:rPr>
    </w:lvl>
    <w:lvl w:ilvl="3" w:tplc="0B643F88">
      <w:start w:val="1"/>
      <w:numFmt w:val="bullet"/>
      <w:lvlText w:val=""/>
      <w:lvlJc w:val="left"/>
      <w:pPr>
        <w:ind w:left="2880" w:hanging="360"/>
      </w:pPr>
      <w:rPr>
        <w:rFonts w:ascii="Symbol" w:hAnsi="Symbol" w:hint="default"/>
      </w:rPr>
    </w:lvl>
    <w:lvl w:ilvl="4" w:tplc="C94C1EBC">
      <w:start w:val="1"/>
      <w:numFmt w:val="bullet"/>
      <w:lvlText w:val="o"/>
      <w:lvlJc w:val="left"/>
      <w:pPr>
        <w:ind w:left="3600" w:hanging="360"/>
      </w:pPr>
      <w:rPr>
        <w:rFonts w:ascii="Courier New" w:hAnsi="Courier New" w:hint="default"/>
      </w:rPr>
    </w:lvl>
    <w:lvl w:ilvl="5" w:tplc="90E651C8">
      <w:start w:val="1"/>
      <w:numFmt w:val="bullet"/>
      <w:lvlText w:val=""/>
      <w:lvlJc w:val="left"/>
      <w:pPr>
        <w:ind w:left="4320" w:hanging="360"/>
      </w:pPr>
      <w:rPr>
        <w:rFonts w:ascii="Wingdings" w:hAnsi="Wingdings" w:hint="default"/>
      </w:rPr>
    </w:lvl>
    <w:lvl w:ilvl="6" w:tplc="F0D025DE">
      <w:start w:val="1"/>
      <w:numFmt w:val="bullet"/>
      <w:lvlText w:val=""/>
      <w:lvlJc w:val="left"/>
      <w:pPr>
        <w:ind w:left="5040" w:hanging="360"/>
      </w:pPr>
      <w:rPr>
        <w:rFonts w:ascii="Symbol" w:hAnsi="Symbol" w:hint="default"/>
      </w:rPr>
    </w:lvl>
    <w:lvl w:ilvl="7" w:tplc="24BEF8D0">
      <w:start w:val="1"/>
      <w:numFmt w:val="bullet"/>
      <w:lvlText w:val="o"/>
      <w:lvlJc w:val="left"/>
      <w:pPr>
        <w:ind w:left="5760" w:hanging="360"/>
      </w:pPr>
      <w:rPr>
        <w:rFonts w:ascii="Courier New" w:hAnsi="Courier New" w:hint="default"/>
      </w:rPr>
    </w:lvl>
    <w:lvl w:ilvl="8" w:tplc="DB084550">
      <w:start w:val="1"/>
      <w:numFmt w:val="bullet"/>
      <w:lvlText w:val=""/>
      <w:lvlJc w:val="left"/>
      <w:pPr>
        <w:ind w:left="6480" w:hanging="360"/>
      </w:pPr>
      <w:rPr>
        <w:rFonts w:ascii="Wingdings" w:hAnsi="Wingdings" w:hint="default"/>
      </w:rPr>
    </w:lvl>
  </w:abstractNum>
  <w:abstractNum w:abstractNumId="14">
    <w:nsid w:val="2ED15748"/>
    <w:multiLevelType w:val="singleLevel"/>
    <w:tmpl w:val="6F9882EA"/>
    <w:lvl w:ilvl="0">
      <w:start w:val="1"/>
      <w:numFmt w:val="decimal"/>
      <w:lvlText w:val="%1."/>
      <w:legacy w:legacy="1" w:legacySpace="0" w:legacyIndent="360"/>
      <w:lvlJc w:val="left"/>
      <w:pPr>
        <w:ind w:left="1440" w:hanging="360"/>
      </w:pPr>
    </w:lvl>
  </w:abstractNum>
  <w:abstractNum w:abstractNumId="15">
    <w:nsid w:val="36F76ACE"/>
    <w:multiLevelType w:val="hybridMultilevel"/>
    <w:tmpl w:val="4DCA9154"/>
    <w:lvl w:ilvl="0" w:tplc="D9F4EDE6">
      <w:start w:val="1"/>
      <w:numFmt w:val="bullet"/>
      <w:lvlText w:val=""/>
      <w:lvlJc w:val="left"/>
      <w:pPr>
        <w:ind w:left="720" w:hanging="360"/>
      </w:pPr>
      <w:rPr>
        <w:rFonts w:ascii="Symbol" w:hAnsi="Symbol" w:hint="default"/>
      </w:rPr>
    </w:lvl>
    <w:lvl w:ilvl="1" w:tplc="1E38BFDA">
      <w:start w:val="1"/>
      <w:numFmt w:val="bullet"/>
      <w:lvlText w:val="o"/>
      <w:lvlJc w:val="left"/>
      <w:pPr>
        <w:ind w:left="1440" w:hanging="360"/>
      </w:pPr>
      <w:rPr>
        <w:rFonts w:ascii="Courier New" w:hAnsi="Courier New" w:hint="default"/>
      </w:rPr>
    </w:lvl>
    <w:lvl w:ilvl="2" w:tplc="B5ECD1C8">
      <w:start w:val="1"/>
      <w:numFmt w:val="bullet"/>
      <w:lvlText w:val=""/>
      <w:lvlJc w:val="left"/>
      <w:pPr>
        <w:ind w:left="2160" w:hanging="360"/>
      </w:pPr>
      <w:rPr>
        <w:rFonts w:ascii="Wingdings" w:hAnsi="Wingdings" w:hint="default"/>
      </w:rPr>
    </w:lvl>
    <w:lvl w:ilvl="3" w:tplc="7F94D570">
      <w:start w:val="1"/>
      <w:numFmt w:val="bullet"/>
      <w:lvlText w:val=""/>
      <w:lvlJc w:val="left"/>
      <w:pPr>
        <w:ind w:left="2880" w:hanging="360"/>
      </w:pPr>
      <w:rPr>
        <w:rFonts w:ascii="Symbol" w:hAnsi="Symbol" w:hint="default"/>
      </w:rPr>
    </w:lvl>
    <w:lvl w:ilvl="4" w:tplc="A6FEDB6C">
      <w:start w:val="1"/>
      <w:numFmt w:val="bullet"/>
      <w:lvlText w:val="o"/>
      <w:lvlJc w:val="left"/>
      <w:pPr>
        <w:ind w:left="3600" w:hanging="360"/>
      </w:pPr>
      <w:rPr>
        <w:rFonts w:ascii="Courier New" w:hAnsi="Courier New" w:hint="default"/>
      </w:rPr>
    </w:lvl>
    <w:lvl w:ilvl="5" w:tplc="4DF62ACA">
      <w:start w:val="1"/>
      <w:numFmt w:val="bullet"/>
      <w:lvlText w:val=""/>
      <w:lvlJc w:val="left"/>
      <w:pPr>
        <w:ind w:left="4320" w:hanging="360"/>
      </w:pPr>
      <w:rPr>
        <w:rFonts w:ascii="Wingdings" w:hAnsi="Wingdings" w:hint="default"/>
      </w:rPr>
    </w:lvl>
    <w:lvl w:ilvl="6" w:tplc="05726208">
      <w:start w:val="1"/>
      <w:numFmt w:val="bullet"/>
      <w:lvlText w:val=""/>
      <w:lvlJc w:val="left"/>
      <w:pPr>
        <w:ind w:left="5040" w:hanging="360"/>
      </w:pPr>
      <w:rPr>
        <w:rFonts w:ascii="Symbol" w:hAnsi="Symbol" w:hint="default"/>
      </w:rPr>
    </w:lvl>
    <w:lvl w:ilvl="7" w:tplc="521C8C92">
      <w:start w:val="1"/>
      <w:numFmt w:val="bullet"/>
      <w:lvlText w:val="o"/>
      <w:lvlJc w:val="left"/>
      <w:pPr>
        <w:ind w:left="5760" w:hanging="360"/>
      </w:pPr>
      <w:rPr>
        <w:rFonts w:ascii="Courier New" w:hAnsi="Courier New" w:hint="default"/>
      </w:rPr>
    </w:lvl>
    <w:lvl w:ilvl="8" w:tplc="33E0864C">
      <w:start w:val="1"/>
      <w:numFmt w:val="bullet"/>
      <w:lvlText w:val=""/>
      <w:lvlJc w:val="left"/>
      <w:pPr>
        <w:ind w:left="6480" w:hanging="360"/>
      </w:pPr>
      <w:rPr>
        <w:rFonts w:ascii="Wingdings" w:hAnsi="Wingdings" w:hint="default"/>
      </w:rPr>
    </w:lvl>
  </w:abstractNum>
  <w:abstractNum w:abstractNumId="16">
    <w:nsid w:val="37B72497"/>
    <w:multiLevelType w:val="singleLevel"/>
    <w:tmpl w:val="0409000F"/>
    <w:lvl w:ilvl="0">
      <w:start w:val="1"/>
      <w:numFmt w:val="decimal"/>
      <w:lvlText w:val="%1."/>
      <w:lvlJc w:val="left"/>
      <w:pPr>
        <w:tabs>
          <w:tab w:val="num" w:pos="360"/>
        </w:tabs>
        <w:ind w:left="360" w:hanging="360"/>
      </w:pPr>
    </w:lvl>
  </w:abstractNum>
  <w:abstractNum w:abstractNumId="17">
    <w:nsid w:val="3A517357"/>
    <w:multiLevelType w:val="hybridMultilevel"/>
    <w:tmpl w:val="3F1206C0"/>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EA8037F"/>
    <w:multiLevelType w:val="multilevel"/>
    <w:tmpl w:val="6322830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F8C6653"/>
    <w:multiLevelType w:val="hybridMultilevel"/>
    <w:tmpl w:val="82BAAAAC"/>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7E535A0"/>
    <w:multiLevelType w:val="hybridMultilevel"/>
    <w:tmpl w:val="0792CF96"/>
    <w:lvl w:ilvl="0" w:tplc="2FDC9038">
      <w:start w:val="1"/>
      <w:numFmt w:val="bullet"/>
      <w:lvlText w:val=""/>
      <w:lvlJc w:val="left"/>
      <w:pPr>
        <w:ind w:left="720" w:hanging="360"/>
      </w:pPr>
      <w:rPr>
        <w:rFonts w:ascii="Symbol" w:hAnsi="Symbol" w:hint="default"/>
      </w:rPr>
    </w:lvl>
    <w:lvl w:ilvl="1" w:tplc="6096BA12">
      <w:start w:val="1"/>
      <w:numFmt w:val="bullet"/>
      <w:lvlText w:val="o"/>
      <w:lvlJc w:val="left"/>
      <w:pPr>
        <w:ind w:left="1440" w:hanging="360"/>
      </w:pPr>
      <w:rPr>
        <w:rFonts w:ascii="Courier New" w:hAnsi="Courier New" w:hint="default"/>
      </w:rPr>
    </w:lvl>
    <w:lvl w:ilvl="2" w:tplc="B8485824">
      <w:start w:val="1"/>
      <w:numFmt w:val="bullet"/>
      <w:lvlText w:val=""/>
      <w:lvlJc w:val="left"/>
      <w:pPr>
        <w:ind w:left="2160" w:hanging="360"/>
      </w:pPr>
      <w:rPr>
        <w:rFonts w:ascii="Wingdings" w:hAnsi="Wingdings" w:hint="default"/>
      </w:rPr>
    </w:lvl>
    <w:lvl w:ilvl="3" w:tplc="E0803BFA">
      <w:start w:val="1"/>
      <w:numFmt w:val="bullet"/>
      <w:lvlText w:val=""/>
      <w:lvlJc w:val="left"/>
      <w:pPr>
        <w:ind w:left="2880" w:hanging="360"/>
      </w:pPr>
      <w:rPr>
        <w:rFonts w:ascii="Symbol" w:hAnsi="Symbol" w:hint="default"/>
      </w:rPr>
    </w:lvl>
    <w:lvl w:ilvl="4" w:tplc="5F2EF564">
      <w:start w:val="1"/>
      <w:numFmt w:val="bullet"/>
      <w:lvlText w:val="o"/>
      <w:lvlJc w:val="left"/>
      <w:pPr>
        <w:ind w:left="3600" w:hanging="360"/>
      </w:pPr>
      <w:rPr>
        <w:rFonts w:ascii="Courier New" w:hAnsi="Courier New" w:hint="default"/>
      </w:rPr>
    </w:lvl>
    <w:lvl w:ilvl="5" w:tplc="97147710">
      <w:start w:val="1"/>
      <w:numFmt w:val="bullet"/>
      <w:lvlText w:val=""/>
      <w:lvlJc w:val="left"/>
      <w:pPr>
        <w:ind w:left="4320" w:hanging="360"/>
      </w:pPr>
      <w:rPr>
        <w:rFonts w:ascii="Wingdings" w:hAnsi="Wingdings" w:hint="default"/>
      </w:rPr>
    </w:lvl>
    <w:lvl w:ilvl="6" w:tplc="0F207F74">
      <w:start w:val="1"/>
      <w:numFmt w:val="bullet"/>
      <w:lvlText w:val=""/>
      <w:lvlJc w:val="left"/>
      <w:pPr>
        <w:ind w:left="5040" w:hanging="360"/>
      </w:pPr>
      <w:rPr>
        <w:rFonts w:ascii="Symbol" w:hAnsi="Symbol" w:hint="default"/>
      </w:rPr>
    </w:lvl>
    <w:lvl w:ilvl="7" w:tplc="2B4209BC">
      <w:start w:val="1"/>
      <w:numFmt w:val="bullet"/>
      <w:lvlText w:val="o"/>
      <w:lvlJc w:val="left"/>
      <w:pPr>
        <w:ind w:left="5760" w:hanging="360"/>
      </w:pPr>
      <w:rPr>
        <w:rFonts w:ascii="Courier New" w:hAnsi="Courier New" w:hint="default"/>
      </w:rPr>
    </w:lvl>
    <w:lvl w:ilvl="8" w:tplc="E8CC80AC">
      <w:start w:val="1"/>
      <w:numFmt w:val="bullet"/>
      <w:lvlText w:val=""/>
      <w:lvlJc w:val="left"/>
      <w:pPr>
        <w:ind w:left="6480" w:hanging="360"/>
      </w:pPr>
      <w:rPr>
        <w:rFonts w:ascii="Wingdings" w:hAnsi="Wingdings" w:hint="default"/>
      </w:rPr>
    </w:lvl>
  </w:abstractNum>
  <w:abstractNum w:abstractNumId="22">
    <w:nsid w:val="61454CAD"/>
    <w:multiLevelType w:val="hybridMultilevel"/>
    <w:tmpl w:val="C18C9C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4">
    <w:nsid w:val="69F11F71"/>
    <w:multiLevelType w:val="hybridMultilevel"/>
    <w:tmpl w:val="E76A9184"/>
    <w:lvl w:ilvl="0" w:tplc="03F42B28">
      <w:start w:val="1"/>
      <w:numFmt w:val="bullet"/>
      <w:lvlText w:val=""/>
      <w:lvlJc w:val="left"/>
      <w:pPr>
        <w:ind w:left="720" w:hanging="360"/>
      </w:pPr>
      <w:rPr>
        <w:rFonts w:ascii="Symbol" w:hAnsi="Symbol" w:hint="default"/>
      </w:rPr>
    </w:lvl>
    <w:lvl w:ilvl="1" w:tplc="E864E48A">
      <w:start w:val="1"/>
      <w:numFmt w:val="bullet"/>
      <w:lvlText w:val="o"/>
      <w:lvlJc w:val="left"/>
      <w:pPr>
        <w:ind w:left="1440" w:hanging="360"/>
      </w:pPr>
      <w:rPr>
        <w:rFonts w:ascii="Courier New" w:hAnsi="Courier New" w:hint="default"/>
      </w:rPr>
    </w:lvl>
    <w:lvl w:ilvl="2" w:tplc="32AEB79A">
      <w:start w:val="1"/>
      <w:numFmt w:val="bullet"/>
      <w:lvlText w:val=""/>
      <w:lvlJc w:val="left"/>
      <w:pPr>
        <w:ind w:left="2160" w:hanging="360"/>
      </w:pPr>
      <w:rPr>
        <w:rFonts w:ascii="Wingdings" w:hAnsi="Wingdings" w:hint="default"/>
      </w:rPr>
    </w:lvl>
    <w:lvl w:ilvl="3" w:tplc="3C22417E">
      <w:start w:val="1"/>
      <w:numFmt w:val="bullet"/>
      <w:lvlText w:val=""/>
      <w:lvlJc w:val="left"/>
      <w:pPr>
        <w:ind w:left="2880" w:hanging="360"/>
      </w:pPr>
      <w:rPr>
        <w:rFonts w:ascii="Symbol" w:hAnsi="Symbol" w:hint="default"/>
      </w:rPr>
    </w:lvl>
    <w:lvl w:ilvl="4" w:tplc="DC3A2D9E">
      <w:start w:val="1"/>
      <w:numFmt w:val="bullet"/>
      <w:lvlText w:val="o"/>
      <w:lvlJc w:val="left"/>
      <w:pPr>
        <w:ind w:left="3600" w:hanging="360"/>
      </w:pPr>
      <w:rPr>
        <w:rFonts w:ascii="Courier New" w:hAnsi="Courier New" w:hint="default"/>
      </w:rPr>
    </w:lvl>
    <w:lvl w:ilvl="5" w:tplc="6BAAC4E4">
      <w:start w:val="1"/>
      <w:numFmt w:val="bullet"/>
      <w:lvlText w:val=""/>
      <w:lvlJc w:val="left"/>
      <w:pPr>
        <w:ind w:left="4320" w:hanging="360"/>
      </w:pPr>
      <w:rPr>
        <w:rFonts w:ascii="Wingdings" w:hAnsi="Wingdings" w:hint="default"/>
      </w:rPr>
    </w:lvl>
    <w:lvl w:ilvl="6" w:tplc="E6861F42">
      <w:start w:val="1"/>
      <w:numFmt w:val="bullet"/>
      <w:lvlText w:val=""/>
      <w:lvlJc w:val="left"/>
      <w:pPr>
        <w:ind w:left="5040" w:hanging="360"/>
      </w:pPr>
      <w:rPr>
        <w:rFonts w:ascii="Symbol" w:hAnsi="Symbol" w:hint="default"/>
      </w:rPr>
    </w:lvl>
    <w:lvl w:ilvl="7" w:tplc="A86E33F6">
      <w:start w:val="1"/>
      <w:numFmt w:val="bullet"/>
      <w:lvlText w:val="o"/>
      <w:lvlJc w:val="left"/>
      <w:pPr>
        <w:ind w:left="5760" w:hanging="360"/>
      </w:pPr>
      <w:rPr>
        <w:rFonts w:ascii="Courier New" w:hAnsi="Courier New" w:hint="default"/>
      </w:rPr>
    </w:lvl>
    <w:lvl w:ilvl="8" w:tplc="CC020BA6">
      <w:start w:val="1"/>
      <w:numFmt w:val="bullet"/>
      <w:lvlText w:val=""/>
      <w:lvlJc w:val="left"/>
      <w:pPr>
        <w:ind w:left="6480" w:hanging="360"/>
      </w:pPr>
      <w:rPr>
        <w:rFonts w:ascii="Wingdings" w:hAnsi="Wingdings" w:hint="default"/>
      </w:rPr>
    </w:lvl>
  </w:abstractNum>
  <w:abstractNum w:abstractNumId="25">
    <w:nsid w:val="786B7F6A"/>
    <w:multiLevelType w:val="hybridMultilevel"/>
    <w:tmpl w:val="9564811E"/>
    <w:lvl w:ilvl="0" w:tplc="CD5CF7A0">
      <w:start w:val="1"/>
      <w:numFmt w:val="bullet"/>
      <w:lvlText w:val=""/>
      <w:lvlJc w:val="left"/>
      <w:pPr>
        <w:ind w:left="720" w:hanging="360"/>
      </w:pPr>
      <w:rPr>
        <w:rFonts w:ascii="Symbol" w:hAnsi="Symbol" w:hint="default"/>
      </w:rPr>
    </w:lvl>
    <w:lvl w:ilvl="1" w:tplc="4C5CE52A">
      <w:start w:val="1"/>
      <w:numFmt w:val="bullet"/>
      <w:lvlText w:val="o"/>
      <w:lvlJc w:val="left"/>
      <w:pPr>
        <w:ind w:left="1440" w:hanging="360"/>
      </w:pPr>
      <w:rPr>
        <w:rFonts w:ascii="Courier New" w:hAnsi="Courier New" w:hint="default"/>
      </w:rPr>
    </w:lvl>
    <w:lvl w:ilvl="2" w:tplc="017E7C9C">
      <w:start w:val="1"/>
      <w:numFmt w:val="bullet"/>
      <w:lvlText w:val=""/>
      <w:lvlJc w:val="left"/>
      <w:pPr>
        <w:ind w:left="2160" w:hanging="360"/>
      </w:pPr>
      <w:rPr>
        <w:rFonts w:ascii="Wingdings" w:hAnsi="Wingdings" w:hint="default"/>
      </w:rPr>
    </w:lvl>
    <w:lvl w:ilvl="3" w:tplc="EC40E74A">
      <w:start w:val="1"/>
      <w:numFmt w:val="bullet"/>
      <w:lvlText w:val=""/>
      <w:lvlJc w:val="left"/>
      <w:pPr>
        <w:ind w:left="2880" w:hanging="360"/>
      </w:pPr>
      <w:rPr>
        <w:rFonts w:ascii="Symbol" w:hAnsi="Symbol" w:hint="default"/>
      </w:rPr>
    </w:lvl>
    <w:lvl w:ilvl="4" w:tplc="92C62B94">
      <w:start w:val="1"/>
      <w:numFmt w:val="bullet"/>
      <w:lvlText w:val="o"/>
      <w:lvlJc w:val="left"/>
      <w:pPr>
        <w:ind w:left="3600" w:hanging="360"/>
      </w:pPr>
      <w:rPr>
        <w:rFonts w:ascii="Courier New" w:hAnsi="Courier New" w:hint="default"/>
      </w:rPr>
    </w:lvl>
    <w:lvl w:ilvl="5" w:tplc="474CA432">
      <w:start w:val="1"/>
      <w:numFmt w:val="bullet"/>
      <w:lvlText w:val=""/>
      <w:lvlJc w:val="left"/>
      <w:pPr>
        <w:ind w:left="4320" w:hanging="360"/>
      </w:pPr>
      <w:rPr>
        <w:rFonts w:ascii="Wingdings" w:hAnsi="Wingdings" w:hint="default"/>
      </w:rPr>
    </w:lvl>
    <w:lvl w:ilvl="6" w:tplc="86EA6960">
      <w:start w:val="1"/>
      <w:numFmt w:val="bullet"/>
      <w:lvlText w:val=""/>
      <w:lvlJc w:val="left"/>
      <w:pPr>
        <w:ind w:left="5040" w:hanging="360"/>
      </w:pPr>
      <w:rPr>
        <w:rFonts w:ascii="Symbol" w:hAnsi="Symbol" w:hint="default"/>
      </w:rPr>
    </w:lvl>
    <w:lvl w:ilvl="7" w:tplc="ED383C98">
      <w:start w:val="1"/>
      <w:numFmt w:val="bullet"/>
      <w:lvlText w:val="o"/>
      <w:lvlJc w:val="left"/>
      <w:pPr>
        <w:ind w:left="5760" w:hanging="360"/>
      </w:pPr>
      <w:rPr>
        <w:rFonts w:ascii="Courier New" w:hAnsi="Courier New" w:hint="default"/>
      </w:rPr>
    </w:lvl>
    <w:lvl w:ilvl="8" w:tplc="F432A8E0">
      <w:start w:val="1"/>
      <w:numFmt w:val="bullet"/>
      <w:lvlText w:val=""/>
      <w:lvlJc w:val="left"/>
      <w:pPr>
        <w:ind w:left="6480" w:hanging="360"/>
      </w:pPr>
      <w:rPr>
        <w:rFonts w:ascii="Wingdings" w:hAnsi="Wingdings" w:hint="default"/>
      </w:rPr>
    </w:lvl>
  </w:abstractNum>
  <w:abstractNum w:abstractNumId="26">
    <w:nsid w:val="78AA5A94"/>
    <w:multiLevelType w:val="hybridMultilevel"/>
    <w:tmpl w:val="64023820"/>
    <w:lvl w:ilvl="0" w:tplc="AB36D4FA">
      <w:start w:val="1"/>
      <w:numFmt w:val="bullet"/>
      <w:lvlText w:val=""/>
      <w:lvlJc w:val="left"/>
      <w:pPr>
        <w:ind w:left="720" w:hanging="360"/>
      </w:pPr>
      <w:rPr>
        <w:rFonts w:ascii="Symbol" w:hAnsi="Symbol" w:hint="default"/>
      </w:rPr>
    </w:lvl>
    <w:lvl w:ilvl="1" w:tplc="1B46B74C">
      <w:start w:val="1"/>
      <w:numFmt w:val="bullet"/>
      <w:lvlText w:val="o"/>
      <w:lvlJc w:val="left"/>
      <w:pPr>
        <w:ind w:left="1440" w:hanging="360"/>
      </w:pPr>
      <w:rPr>
        <w:rFonts w:ascii="Courier New" w:hAnsi="Courier New" w:hint="default"/>
      </w:rPr>
    </w:lvl>
    <w:lvl w:ilvl="2" w:tplc="8410F848">
      <w:start w:val="1"/>
      <w:numFmt w:val="bullet"/>
      <w:lvlText w:val=""/>
      <w:lvlJc w:val="left"/>
      <w:pPr>
        <w:ind w:left="2160" w:hanging="360"/>
      </w:pPr>
      <w:rPr>
        <w:rFonts w:ascii="Wingdings" w:hAnsi="Wingdings" w:hint="default"/>
      </w:rPr>
    </w:lvl>
    <w:lvl w:ilvl="3" w:tplc="83F25D42">
      <w:start w:val="1"/>
      <w:numFmt w:val="bullet"/>
      <w:lvlText w:val=""/>
      <w:lvlJc w:val="left"/>
      <w:pPr>
        <w:ind w:left="2880" w:hanging="360"/>
      </w:pPr>
      <w:rPr>
        <w:rFonts w:ascii="Symbol" w:hAnsi="Symbol" w:hint="default"/>
      </w:rPr>
    </w:lvl>
    <w:lvl w:ilvl="4" w:tplc="452AB26C">
      <w:start w:val="1"/>
      <w:numFmt w:val="bullet"/>
      <w:lvlText w:val="o"/>
      <w:lvlJc w:val="left"/>
      <w:pPr>
        <w:ind w:left="3600" w:hanging="360"/>
      </w:pPr>
      <w:rPr>
        <w:rFonts w:ascii="Courier New" w:hAnsi="Courier New" w:hint="default"/>
      </w:rPr>
    </w:lvl>
    <w:lvl w:ilvl="5" w:tplc="8D8E065E">
      <w:start w:val="1"/>
      <w:numFmt w:val="bullet"/>
      <w:lvlText w:val=""/>
      <w:lvlJc w:val="left"/>
      <w:pPr>
        <w:ind w:left="4320" w:hanging="360"/>
      </w:pPr>
      <w:rPr>
        <w:rFonts w:ascii="Wingdings" w:hAnsi="Wingdings" w:hint="default"/>
      </w:rPr>
    </w:lvl>
    <w:lvl w:ilvl="6" w:tplc="C81EA4B8">
      <w:start w:val="1"/>
      <w:numFmt w:val="bullet"/>
      <w:lvlText w:val=""/>
      <w:lvlJc w:val="left"/>
      <w:pPr>
        <w:ind w:left="5040" w:hanging="360"/>
      </w:pPr>
      <w:rPr>
        <w:rFonts w:ascii="Symbol" w:hAnsi="Symbol" w:hint="default"/>
      </w:rPr>
    </w:lvl>
    <w:lvl w:ilvl="7" w:tplc="B3903A4C">
      <w:start w:val="1"/>
      <w:numFmt w:val="bullet"/>
      <w:lvlText w:val="o"/>
      <w:lvlJc w:val="left"/>
      <w:pPr>
        <w:ind w:left="5760" w:hanging="360"/>
      </w:pPr>
      <w:rPr>
        <w:rFonts w:ascii="Courier New" w:hAnsi="Courier New" w:hint="default"/>
      </w:rPr>
    </w:lvl>
    <w:lvl w:ilvl="8" w:tplc="DD103C68">
      <w:start w:val="1"/>
      <w:numFmt w:val="bullet"/>
      <w:lvlText w:val=""/>
      <w:lvlJc w:val="left"/>
      <w:pPr>
        <w:ind w:left="6480" w:hanging="360"/>
      </w:pPr>
      <w:rPr>
        <w:rFonts w:ascii="Wingdings" w:hAnsi="Wingdings" w:hint="default"/>
      </w:rPr>
    </w:lvl>
  </w:abstractNum>
  <w:abstractNum w:abstractNumId="27">
    <w:nsid w:val="7ADD3B11"/>
    <w:multiLevelType w:val="singleLevel"/>
    <w:tmpl w:val="0409000F"/>
    <w:lvl w:ilvl="0">
      <w:start w:val="1"/>
      <w:numFmt w:val="decimal"/>
      <w:lvlText w:val="%1."/>
      <w:lvlJc w:val="left"/>
      <w:pPr>
        <w:tabs>
          <w:tab w:val="num" w:pos="360"/>
        </w:tabs>
        <w:ind w:left="360" w:hanging="360"/>
      </w:pPr>
    </w:lvl>
  </w:abstractNum>
  <w:num w:numId="1">
    <w:abstractNumId w:val="25"/>
  </w:num>
  <w:num w:numId="2">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3">
    <w:abstractNumId w:val="8"/>
  </w:num>
  <w:num w:numId="4">
    <w:abstractNumId w:val="23"/>
  </w:num>
  <w:num w:numId="5">
    <w:abstractNumId w:val="2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2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2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2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2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2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1">
    <w:abstractNumId w:val="11"/>
  </w:num>
  <w:num w:numId="12">
    <w:abstractNumId w:val="16"/>
  </w:num>
  <w:num w:numId="13">
    <w:abstractNumId w:val="5"/>
  </w:num>
  <w:num w:numId="14">
    <w:abstractNumId w:val="12"/>
  </w:num>
  <w:num w:numId="15">
    <w:abstractNumId w:val="1"/>
  </w:num>
  <w:num w:numId="16">
    <w:abstractNumId w:val="1"/>
    <w:lvlOverride w:ilvl="0">
      <w:lvl w:ilvl="0">
        <w:start w:val="1"/>
        <w:numFmt w:val="decimal"/>
        <w:lvlText w:val="%1."/>
        <w:legacy w:legacy="1" w:legacySpace="0" w:legacyIndent="360"/>
        <w:lvlJc w:val="left"/>
        <w:pPr>
          <w:ind w:left="1440" w:hanging="360"/>
        </w:pPr>
      </w:lvl>
    </w:lvlOverride>
  </w:num>
  <w:num w:numId="17">
    <w:abstractNumId w:val="14"/>
  </w:num>
  <w:num w:numId="18">
    <w:abstractNumId w:val="27"/>
  </w:num>
  <w:num w:numId="19">
    <w:abstractNumId w:val="19"/>
  </w:num>
  <w:num w:numId="20">
    <w:abstractNumId w:val="10"/>
  </w:num>
  <w:num w:numId="21">
    <w:abstractNumId w:val="6"/>
  </w:num>
  <w:num w:numId="22">
    <w:abstractNumId w:val="22"/>
  </w:num>
  <w:num w:numId="23">
    <w:abstractNumId w:val="18"/>
  </w:num>
  <w:num w:numId="24">
    <w:abstractNumId w:val="20"/>
  </w:num>
  <w:num w:numId="25">
    <w:abstractNumId w:val="9"/>
  </w:num>
  <w:num w:numId="26">
    <w:abstractNumId w:val="2"/>
  </w:num>
  <w:num w:numId="27">
    <w:abstractNumId w:val="3"/>
  </w:num>
  <w:num w:numId="28">
    <w:abstractNumId w:val="17"/>
  </w:num>
  <w:num w:numId="29">
    <w:abstractNumId w:val="7"/>
  </w:num>
  <w:num w:numId="30">
    <w:abstractNumId w:val="26"/>
  </w:num>
  <w:num w:numId="31">
    <w:abstractNumId w:val="24"/>
  </w:num>
  <w:num w:numId="32">
    <w:abstractNumId w:val="4"/>
  </w:num>
  <w:num w:numId="33">
    <w:abstractNumId w:val="21"/>
  </w:num>
  <w:num w:numId="34">
    <w:abstractNumId w:val="13"/>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91"/>
    <w:rsid w:val="00016922"/>
    <w:rsid w:val="00032F24"/>
    <w:rsid w:val="000577A1"/>
    <w:rsid w:val="00066524"/>
    <w:rsid w:val="000679F6"/>
    <w:rsid w:val="00083634"/>
    <w:rsid w:val="000A708F"/>
    <w:rsid w:val="000B1873"/>
    <w:rsid w:val="000C17D7"/>
    <w:rsid w:val="000F6619"/>
    <w:rsid w:val="0011503B"/>
    <w:rsid w:val="00120D22"/>
    <w:rsid w:val="00124435"/>
    <w:rsid w:val="00166AE6"/>
    <w:rsid w:val="00170A2B"/>
    <w:rsid w:val="001764C9"/>
    <w:rsid w:val="001A410D"/>
    <w:rsid w:val="001A7FC8"/>
    <w:rsid w:val="001B25E6"/>
    <w:rsid w:val="001C2BE4"/>
    <w:rsid w:val="001E6259"/>
    <w:rsid w:val="00200D52"/>
    <w:rsid w:val="00253276"/>
    <w:rsid w:val="002577CA"/>
    <w:rsid w:val="00262E23"/>
    <w:rsid w:val="00266EBC"/>
    <w:rsid w:val="002737AC"/>
    <w:rsid w:val="00294F5D"/>
    <w:rsid w:val="002972E5"/>
    <w:rsid w:val="002A01AA"/>
    <w:rsid w:val="002E57D8"/>
    <w:rsid w:val="002F043E"/>
    <w:rsid w:val="0031545B"/>
    <w:rsid w:val="00321F44"/>
    <w:rsid w:val="003402DD"/>
    <w:rsid w:val="003B3BB5"/>
    <w:rsid w:val="003B4449"/>
    <w:rsid w:val="003B57B7"/>
    <w:rsid w:val="003D2684"/>
    <w:rsid w:val="003E381B"/>
    <w:rsid w:val="003F1368"/>
    <w:rsid w:val="003F393C"/>
    <w:rsid w:val="003F5743"/>
    <w:rsid w:val="004032C3"/>
    <w:rsid w:val="004036C9"/>
    <w:rsid w:val="00467CB9"/>
    <w:rsid w:val="00485C28"/>
    <w:rsid w:val="00486451"/>
    <w:rsid w:val="00490B06"/>
    <w:rsid w:val="004964BC"/>
    <w:rsid w:val="004C060E"/>
    <w:rsid w:val="004E2220"/>
    <w:rsid w:val="004E2E90"/>
    <w:rsid w:val="00505FA2"/>
    <w:rsid w:val="00535EC9"/>
    <w:rsid w:val="0054587E"/>
    <w:rsid w:val="00584253"/>
    <w:rsid w:val="005844A5"/>
    <w:rsid w:val="00586EAD"/>
    <w:rsid w:val="005A3FD2"/>
    <w:rsid w:val="005C3AB1"/>
    <w:rsid w:val="005D6795"/>
    <w:rsid w:val="00604E54"/>
    <w:rsid w:val="00624832"/>
    <w:rsid w:val="00643041"/>
    <w:rsid w:val="00650729"/>
    <w:rsid w:val="00652E82"/>
    <w:rsid w:val="0065453A"/>
    <w:rsid w:val="00655F8C"/>
    <w:rsid w:val="0066556E"/>
    <w:rsid w:val="00665749"/>
    <w:rsid w:val="00685AD6"/>
    <w:rsid w:val="00693D45"/>
    <w:rsid w:val="0069434F"/>
    <w:rsid w:val="0069786C"/>
    <w:rsid w:val="006C075A"/>
    <w:rsid w:val="006C1216"/>
    <w:rsid w:val="00707691"/>
    <w:rsid w:val="00733330"/>
    <w:rsid w:val="007361A4"/>
    <w:rsid w:val="00762D50"/>
    <w:rsid w:val="00773733"/>
    <w:rsid w:val="00782AB0"/>
    <w:rsid w:val="0078679E"/>
    <w:rsid w:val="007910F0"/>
    <w:rsid w:val="00797251"/>
    <w:rsid w:val="007B1C82"/>
    <w:rsid w:val="007B5045"/>
    <w:rsid w:val="00810279"/>
    <w:rsid w:val="008264B0"/>
    <w:rsid w:val="008312FA"/>
    <w:rsid w:val="008516D2"/>
    <w:rsid w:val="008517B9"/>
    <w:rsid w:val="00864C26"/>
    <w:rsid w:val="008A0BC1"/>
    <w:rsid w:val="008A2009"/>
    <w:rsid w:val="008D3C9D"/>
    <w:rsid w:val="009023F9"/>
    <w:rsid w:val="00911742"/>
    <w:rsid w:val="00913BBE"/>
    <w:rsid w:val="00920E35"/>
    <w:rsid w:val="00922B45"/>
    <w:rsid w:val="009238A9"/>
    <w:rsid w:val="009259F3"/>
    <w:rsid w:val="009430E9"/>
    <w:rsid w:val="0095037E"/>
    <w:rsid w:val="0098014B"/>
    <w:rsid w:val="0098408D"/>
    <w:rsid w:val="00984394"/>
    <w:rsid w:val="00992C1E"/>
    <w:rsid w:val="009BB6B3"/>
    <w:rsid w:val="009C0891"/>
    <w:rsid w:val="009F6142"/>
    <w:rsid w:val="00A00DD8"/>
    <w:rsid w:val="00A04E7B"/>
    <w:rsid w:val="00A07A08"/>
    <w:rsid w:val="00A15277"/>
    <w:rsid w:val="00A34C3E"/>
    <w:rsid w:val="00A35BA0"/>
    <w:rsid w:val="00A44B17"/>
    <w:rsid w:val="00A6279A"/>
    <w:rsid w:val="00A82D69"/>
    <w:rsid w:val="00AA23CC"/>
    <w:rsid w:val="00AB01A1"/>
    <w:rsid w:val="00AC0BE4"/>
    <w:rsid w:val="00AD17EF"/>
    <w:rsid w:val="00AE3C3C"/>
    <w:rsid w:val="00AF7AFA"/>
    <w:rsid w:val="00B03094"/>
    <w:rsid w:val="00B23C70"/>
    <w:rsid w:val="00B2544C"/>
    <w:rsid w:val="00B2679C"/>
    <w:rsid w:val="00B5079B"/>
    <w:rsid w:val="00B6796F"/>
    <w:rsid w:val="00B768A9"/>
    <w:rsid w:val="00B92BEC"/>
    <w:rsid w:val="00B93287"/>
    <w:rsid w:val="00BB1ACA"/>
    <w:rsid w:val="00BB208B"/>
    <w:rsid w:val="00BB3155"/>
    <w:rsid w:val="00BB43F9"/>
    <w:rsid w:val="00BC723B"/>
    <w:rsid w:val="00BE78D7"/>
    <w:rsid w:val="00BF524A"/>
    <w:rsid w:val="00C02B6E"/>
    <w:rsid w:val="00C10D41"/>
    <w:rsid w:val="00C20C20"/>
    <w:rsid w:val="00C4009D"/>
    <w:rsid w:val="00C5447F"/>
    <w:rsid w:val="00C55697"/>
    <w:rsid w:val="00CA5B5C"/>
    <w:rsid w:val="00CB1F3B"/>
    <w:rsid w:val="00CB41F6"/>
    <w:rsid w:val="00CC0668"/>
    <w:rsid w:val="00CD464F"/>
    <w:rsid w:val="00CE5D28"/>
    <w:rsid w:val="00CF2AB6"/>
    <w:rsid w:val="00CF74D9"/>
    <w:rsid w:val="00D04AE1"/>
    <w:rsid w:val="00D3779B"/>
    <w:rsid w:val="00D41B2E"/>
    <w:rsid w:val="00D44E82"/>
    <w:rsid w:val="00D517ED"/>
    <w:rsid w:val="00D83633"/>
    <w:rsid w:val="00DD0E1E"/>
    <w:rsid w:val="00DD27DA"/>
    <w:rsid w:val="00DD2B35"/>
    <w:rsid w:val="00DD6F36"/>
    <w:rsid w:val="00DE2104"/>
    <w:rsid w:val="00DE2283"/>
    <w:rsid w:val="00E11B9B"/>
    <w:rsid w:val="00E21391"/>
    <w:rsid w:val="00E23F2A"/>
    <w:rsid w:val="00E6051F"/>
    <w:rsid w:val="00E70BBE"/>
    <w:rsid w:val="00E727F3"/>
    <w:rsid w:val="00E742CF"/>
    <w:rsid w:val="00E800A7"/>
    <w:rsid w:val="00E81140"/>
    <w:rsid w:val="00E90985"/>
    <w:rsid w:val="00E941E4"/>
    <w:rsid w:val="00E9653F"/>
    <w:rsid w:val="00EA279C"/>
    <w:rsid w:val="00EB72F9"/>
    <w:rsid w:val="00EC2A3A"/>
    <w:rsid w:val="00ED0FEC"/>
    <w:rsid w:val="00EE2E4B"/>
    <w:rsid w:val="00F051C5"/>
    <w:rsid w:val="00F33FBA"/>
    <w:rsid w:val="00F37D3E"/>
    <w:rsid w:val="00F50554"/>
    <w:rsid w:val="00F7554F"/>
    <w:rsid w:val="00F83761"/>
    <w:rsid w:val="00F95519"/>
    <w:rsid w:val="00FB64DC"/>
    <w:rsid w:val="00FB6866"/>
    <w:rsid w:val="00FC3E00"/>
    <w:rsid w:val="00FD2A36"/>
    <w:rsid w:val="00FD715A"/>
    <w:rsid w:val="00FE16EE"/>
    <w:rsid w:val="00FF4C07"/>
    <w:rsid w:val="00FF6B43"/>
    <w:rsid w:val="041C17A2"/>
    <w:rsid w:val="05435849"/>
    <w:rsid w:val="0C2FE05B"/>
    <w:rsid w:val="1973E25A"/>
    <w:rsid w:val="1C3BB9BA"/>
    <w:rsid w:val="2318B637"/>
    <w:rsid w:val="255D3711"/>
    <w:rsid w:val="2CBBE56A"/>
    <w:rsid w:val="3AE6F779"/>
    <w:rsid w:val="42B4AA03"/>
    <w:rsid w:val="4C8D9E9F"/>
    <w:rsid w:val="4EBDE8CF"/>
    <w:rsid w:val="5CC90119"/>
    <w:rsid w:val="6DB19585"/>
    <w:rsid w:val="71F8CC59"/>
    <w:rsid w:val="73EEB920"/>
    <w:rsid w:val="7825D7B6"/>
    <w:rsid w:val="7A6721B2"/>
    <w:rsid w:val="7EA9E6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E4E518"/>
  <w15:docId w15:val="{7E8B2E31-E3B7-488D-92E5-F7FD1C2F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link w:val="BodyText2Char"/>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semiHidden/>
    <w:rPr>
      <w:sz w:val="16"/>
    </w:rPr>
  </w:style>
  <w:style w:type="paragraph" w:styleId="CommentText">
    <w:name w:val="annotation text"/>
    <w:basedOn w:val="Normal"/>
    <w:link w:val="CommentTextChar"/>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rPr>
      <w:b/>
    </w:rPr>
  </w:style>
  <w:style w:type="character" w:customStyle="1" w:styleId="BoldUnderline">
    <w:name w:val="Bold Underline"/>
    <w:rPr>
      <w:b/>
      <w:u w:val="single"/>
    </w:rPr>
  </w:style>
  <w:style w:type="character" w:customStyle="1" w:styleId="Underline">
    <w:name w:val="Underline"/>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E21391"/>
    <w:rPr>
      <w:rFonts w:ascii="Tahoma" w:hAnsi="Tahoma" w:cs="Tahoma"/>
      <w:sz w:val="16"/>
      <w:szCs w:val="1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semiHidden/>
    <w:unhideWhenUsed/>
    <w:rsid w:val="00F051C5"/>
    <w:pPr>
      <w:tabs>
        <w:tab w:val="clear" w:pos="187"/>
      </w:tabs>
      <w:spacing w:after="0" w:line="240" w:lineRule="auto"/>
      <w:ind w:left="0" w:firstLine="0"/>
    </w:pPr>
    <w:rPr>
      <w:b/>
      <w:bCs/>
      <w:sz w:val="20"/>
    </w:rPr>
  </w:style>
  <w:style w:type="character" w:customStyle="1" w:styleId="CommentTextChar">
    <w:name w:val="Comment Text Char"/>
    <w:basedOn w:val="DefaultParagraphFont"/>
    <w:link w:val="CommentText"/>
    <w:semiHidden/>
    <w:rsid w:val="00F051C5"/>
    <w:rPr>
      <w:rFonts w:ascii="Arial" w:hAnsi="Arial"/>
      <w:sz w:val="24"/>
    </w:rPr>
  </w:style>
  <w:style w:type="character" w:customStyle="1" w:styleId="CommentSubjectChar">
    <w:name w:val="Comment Subject Char"/>
    <w:basedOn w:val="CommentTextChar"/>
    <w:link w:val="CommentSubject"/>
    <w:semiHidden/>
    <w:rsid w:val="00F051C5"/>
    <w:rPr>
      <w:rFonts w:ascii="Arial" w:hAnsi="Arial"/>
      <w:b/>
      <w:bCs/>
      <w:sz w:val="24"/>
    </w:rPr>
  </w:style>
  <w:style w:type="character" w:customStyle="1" w:styleId="BodyText2Char">
    <w:name w:val="Body Text 2 Char"/>
    <w:basedOn w:val="DefaultParagraphFont"/>
    <w:link w:val="BodyText2"/>
    <w:rsid w:val="000679F6"/>
    <w:rPr>
      <w:rFonts w:ascii="Arial" w:hAnsi="Arial"/>
    </w:rPr>
  </w:style>
  <w:style w:type="table" w:styleId="GridTable6Colorful">
    <w:name w:val="Grid Table 6 Colorful"/>
    <w:basedOn w:val="TableNormal"/>
    <w:uiPriority w:val="51"/>
    <w:rsid w:val="00604E5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2">
    <w:name w:val="Style2"/>
    <w:basedOn w:val="TableNormal"/>
    <w:uiPriority w:val="99"/>
    <w:rsid w:val="00604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4F81BD" w:themeFill="accen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8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regory.wilkinson@mavs.uta.edu"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caballero@mavs.uta.edu"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mailto:Nick.parker@mavs.uta.edu"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Kristina.jefferson@mavs.uta.edu"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D0E61-4D7B-4667-9796-12173FBA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FIDELITY.DOT</Template>
  <TotalTime>3</TotalTime>
  <Pages>36</Pages>
  <Words>4263</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Greg Wilkinson</cp:lastModifiedBy>
  <cp:revision>3</cp:revision>
  <cp:lastPrinted>2015-05-07T09:41:00Z</cp:lastPrinted>
  <dcterms:created xsi:type="dcterms:W3CDTF">2015-05-07T10:14:00Z</dcterms:created>
  <dcterms:modified xsi:type="dcterms:W3CDTF">2015-05-07T10:16:00Z</dcterms:modified>
</cp:coreProperties>
</file>